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8CB" w:rsidRDefault="00E578CB" w:rsidP="00E578CB">
      <w:pPr>
        <w:pStyle w:val="Nazivinstitucije"/>
      </w:pPr>
      <w:bookmarkStart w:id="0" w:name="_Toc184011513"/>
      <w:r>
        <w:t>SVEUČILIŠTE U ZAGREBU</w:t>
      </w:r>
    </w:p>
    <w:p w:rsidR="00E578CB" w:rsidRDefault="00E578CB" w:rsidP="00E578CB">
      <w:pPr>
        <w:pStyle w:val="Nazivinstitucije"/>
      </w:pPr>
      <w:r>
        <w:t>FAKULTET ORGANIZACIJE I INFORMATIKE</w:t>
      </w:r>
    </w:p>
    <w:p w:rsidR="00E578CB" w:rsidRDefault="00E578CB" w:rsidP="00E578CB">
      <w:pPr>
        <w:pStyle w:val="Nazivinstitucije"/>
      </w:pPr>
      <w:r>
        <w:t>V A R A Ž D I N</w:t>
      </w:r>
    </w:p>
    <w:p w:rsidR="00E578CB" w:rsidRDefault="00E578CB" w:rsidP="00E578CB"/>
    <w:p w:rsidR="00E578CB" w:rsidRDefault="00E578CB" w:rsidP="00E578CB"/>
    <w:p w:rsidR="00E578CB" w:rsidRDefault="00E578CB" w:rsidP="00E578CB"/>
    <w:p w:rsidR="00E578CB" w:rsidRPr="00F37409" w:rsidRDefault="00E578CB" w:rsidP="00E578CB">
      <w:pPr>
        <w:pStyle w:val="Imeiprezimekandidata"/>
        <w:rPr>
          <w:szCs w:val="28"/>
        </w:rPr>
      </w:pPr>
      <w:r w:rsidRPr="00F37409">
        <w:rPr>
          <w:szCs w:val="28"/>
        </w:rPr>
        <w:t>Emil Balint</w:t>
      </w:r>
    </w:p>
    <w:p w:rsidR="00E578CB" w:rsidRPr="00F37409" w:rsidRDefault="00E578CB" w:rsidP="00E578CB">
      <w:pPr>
        <w:pStyle w:val="Imeiprezimekandidata"/>
        <w:rPr>
          <w:szCs w:val="28"/>
        </w:rPr>
      </w:pPr>
      <w:r w:rsidRPr="00F37409">
        <w:rPr>
          <w:szCs w:val="28"/>
        </w:rPr>
        <w:t>Iva Buconjić</w:t>
      </w:r>
    </w:p>
    <w:p w:rsidR="00E578CB" w:rsidRDefault="00E578CB" w:rsidP="00E578CB">
      <w:pPr>
        <w:pStyle w:val="Imeiprezimekandidata"/>
      </w:pPr>
      <w:r>
        <w:t>Tomislav Novosel</w:t>
      </w:r>
    </w:p>
    <w:p w:rsidR="00E578CB" w:rsidRDefault="00E578CB" w:rsidP="00E578CB"/>
    <w:p w:rsidR="00E578CB" w:rsidRDefault="00E578CB" w:rsidP="00E578CB"/>
    <w:p w:rsidR="00E578CB" w:rsidRDefault="00E578CB" w:rsidP="00E578CB"/>
    <w:p w:rsidR="00E578CB" w:rsidRDefault="00E578CB" w:rsidP="00E578CB"/>
    <w:p w:rsidR="00E578CB" w:rsidRDefault="00E578CB" w:rsidP="00E578CB"/>
    <w:p w:rsidR="00E578CB" w:rsidRDefault="00E578CB" w:rsidP="00E578CB"/>
    <w:p w:rsidR="00513DF3" w:rsidRDefault="00513DF3" w:rsidP="00E578CB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WAREHOUSE DIGITAL - KORISNIČKA DOKUMENTACIJA APLIKACIJE</w:t>
      </w:r>
    </w:p>
    <w:p w:rsidR="00E578CB" w:rsidRPr="00991FF8" w:rsidRDefault="00E578CB" w:rsidP="00E578CB">
      <w:pPr>
        <w:jc w:val="center"/>
        <w:rPr>
          <w:b/>
        </w:rPr>
      </w:pPr>
      <w:r w:rsidRPr="00991FF8">
        <w:rPr>
          <w:b/>
        </w:rPr>
        <w:t>PROJEKT IZ KOLEGIJA PROGRAMSKO INŽENJERSTVO</w:t>
      </w:r>
    </w:p>
    <w:p w:rsidR="00E578CB" w:rsidRDefault="00E578CB" w:rsidP="00E578CB"/>
    <w:p w:rsidR="00E578CB" w:rsidRDefault="00E578CB" w:rsidP="00E578CB">
      <w:pPr>
        <w:jc w:val="center"/>
      </w:pPr>
    </w:p>
    <w:p w:rsidR="00E578CB" w:rsidRDefault="00E578CB" w:rsidP="00E578CB">
      <w:pPr>
        <w:jc w:val="center"/>
      </w:pPr>
    </w:p>
    <w:p w:rsidR="00E578CB" w:rsidRDefault="00E578CB" w:rsidP="00E578CB">
      <w:pPr>
        <w:jc w:val="center"/>
      </w:pPr>
    </w:p>
    <w:p w:rsidR="00E578CB" w:rsidRDefault="00E578CB" w:rsidP="00E578CB">
      <w:pPr>
        <w:jc w:val="center"/>
      </w:pPr>
    </w:p>
    <w:p w:rsidR="00E578CB" w:rsidRDefault="00E578CB" w:rsidP="00E578CB">
      <w:pPr>
        <w:jc w:val="center"/>
      </w:pPr>
    </w:p>
    <w:p w:rsidR="00E578CB" w:rsidRDefault="00E578CB" w:rsidP="00E578CB">
      <w:pPr>
        <w:pStyle w:val="Mjesto"/>
      </w:pPr>
    </w:p>
    <w:p w:rsidR="00E578CB" w:rsidRDefault="00E578CB" w:rsidP="00E578CB">
      <w:pPr>
        <w:pStyle w:val="Mjesto"/>
      </w:pPr>
    </w:p>
    <w:p w:rsidR="00E578CB" w:rsidRDefault="00E578CB" w:rsidP="00E578CB">
      <w:pPr>
        <w:pStyle w:val="Mjesto"/>
      </w:pPr>
    </w:p>
    <w:p w:rsidR="00E578CB" w:rsidRDefault="00E578CB" w:rsidP="00E578CB">
      <w:pPr>
        <w:pStyle w:val="Mjesto"/>
      </w:pPr>
    </w:p>
    <w:p w:rsidR="00E578CB" w:rsidRDefault="00E578CB" w:rsidP="00E578CB">
      <w:pPr>
        <w:pStyle w:val="Mjesto"/>
      </w:pPr>
    </w:p>
    <w:p w:rsidR="00513DF3" w:rsidRDefault="00513DF3" w:rsidP="00E578CB">
      <w:pPr>
        <w:pStyle w:val="Mjesto"/>
      </w:pPr>
    </w:p>
    <w:p w:rsidR="00513DF3" w:rsidRDefault="00513DF3" w:rsidP="00E578CB">
      <w:pPr>
        <w:pStyle w:val="Mjesto"/>
      </w:pPr>
    </w:p>
    <w:p w:rsidR="00E578CB" w:rsidRDefault="00E578CB" w:rsidP="00E578CB">
      <w:pPr>
        <w:pStyle w:val="Mjesto"/>
      </w:pPr>
      <w:r>
        <w:t>Varaždin, 2014.</w:t>
      </w:r>
    </w:p>
    <w:p w:rsidR="00E578CB" w:rsidRDefault="00E578CB" w:rsidP="00E578CB">
      <w:pPr>
        <w:pStyle w:val="Nazivinstitucije"/>
      </w:pPr>
      <w:r>
        <w:lastRenderedPageBreak/>
        <w:t>SVEUČILIŠTE U ZAGREBU</w:t>
      </w:r>
    </w:p>
    <w:p w:rsidR="00E578CB" w:rsidRDefault="00E578CB" w:rsidP="00E578CB">
      <w:pPr>
        <w:pStyle w:val="Nazivinstitucije"/>
      </w:pPr>
      <w:r>
        <w:t>FAKULTET ORGANIZACIJE I INFORMATIKE</w:t>
      </w:r>
    </w:p>
    <w:p w:rsidR="00E578CB" w:rsidRDefault="00E578CB" w:rsidP="00E578CB">
      <w:pPr>
        <w:pStyle w:val="Nazivinstitucije"/>
      </w:pPr>
      <w:r>
        <w:t>V A R A Ž D I N</w:t>
      </w:r>
    </w:p>
    <w:p w:rsidR="00E578CB" w:rsidRDefault="00E578CB" w:rsidP="00E578CB"/>
    <w:p w:rsidR="00E578CB" w:rsidRDefault="00E578CB" w:rsidP="00E578CB"/>
    <w:p w:rsidR="00E578CB" w:rsidRDefault="00E578CB" w:rsidP="00E578CB"/>
    <w:p w:rsidR="00E578CB" w:rsidRDefault="00E578CB" w:rsidP="00E578CB">
      <w:pPr>
        <w:pStyle w:val="Podaciokandidatu"/>
        <w:spacing w:line="360" w:lineRule="auto"/>
      </w:pPr>
    </w:p>
    <w:p w:rsidR="00E578CB" w:rsidRPr="0023314A" w:rsidRDefault="00E578CB" w:rsidP="00E578CB">
      <w:pPr>
        <w:pStyle w:val="Podaciokandidatu"/>
        <w:spacing w:line="360" w:lineRule="auto"/>
      </w:pPr>
      <w:r w:rsidRPr="0023314A">
        <w:t xml:space="preserve">Emil Balint, </w:t>
      </w:r>
      <w:r>
        <w:t>38291-R</w:t>
      </w:r>
    </w:p>
    <w:p w:rsidR="00E578CB" w:rsidRDefault="00E578CB" w:rsidP="00E578CB">
      <w:pPr>
        <w:pStyle w:val="Podaciokandidatu"/>
        <w:spacing w:line="360" w:lineRule="auto"/>
      </w:pPr>
      <w:r w:rsidRPr="0023314A">
        <w:t>Iva Buconjić, 38225/09 - R</w:t>
      </w:r>
    </w:p>
    <w:p w:rsidR="00E578CB" w:rsidRPr="0023314A" w:rsidRDefault="00E578CB" w:rsidP="00E578CB">
      <w:pPr>
        <w:pStyle w:val="Podaciokandidatu"/>
        <w:spacing w:line="360" w:lineRule="auto"/>
      </w:pPr>
      <w:r w:rsidRPr="0023314A">
        <w:t>Tomislav Novosel,</w:t>
      </w:r>
      <w:r>
        <w:t xml:space="preserve"> 38310/09-R</w:t>
      </w:r>
    </w:p>
    <w:p w:rsidR="00E578CB" w:rsidRDefault="00E578CB" w:rsidP="00E578CB">
      <w:pPr>
        <w:pStyle w:val="Podaciokandidatu"/>
        <w:spacing w:line="360" w:lineRule="auto"/>
      </w:pPr>
      <w:bookmarkStart w:id="1" w:name="_GoBack"/>
      <w:bookmarkEnd w:id="1"/>
    </w:p>
    <w:p w:rsidR="00E578CB" w:rsidRDefault="00E578CB" w:rsidP="00E578CB"/>
    <w:p w:rsidR="00E578CB" w:rsidRDefault="00E578CB" w:rsidP="00E578CB"/>
    <w:p w:rsidR="00E578CB" w:rsidRDefault="00E578CB" w:rsidP="00E578CB"/>
    <w:p w:rsidR="00E578CB" w:rsidRDefault="00E578CB" w:rsidP="00E578CB"/>
    <w:p w:rsidR="00E578CB" w:rsidRDefault="00E578CB" w:rsidP="00E578CB"/>
    <w:p w:rsidR="00E578CB" w:rsidRDefault="00E578CB" w:rsidP="00E578CB"/>
    <w:p w:rsidR="00513DF3" w:rsidRDefault="00513DF3" w:rsidP="00E578CB">
      <w:pPr>
        <w:jc w:val="center"/>
        <w:rPr>
          <w:rFonts w:ascii="Arial" w:hAnsi="Arial"/>
          <w:b/>
          <w:sz w:val="36"/>
        </w:rPr>
      </w:pPr>
    </w:p>
    <w:p w:rsidR="00513DF3" w:rsidRDefault="00513DF3" w:rsidP="00513DF3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WAREHOUSE DIGITAL - KORISNIČKA DOKUMENTACIJA APLIKACIJE</w:t>
      </w:r>
    </w:p>
    <w:p w:rsidR="00E578CB" w:rsidRPr="00991FF8" w:rsidRDefault="00E578CB" w:rsidP="00E578CB">
      <w:pPr>
        <w:jc w:val="center"/>
        <w:rPr>
          <w:b/>
        </w:rPr>
      </w:pPr>
      <w:r w:rsidRPr="00991FF8">
        <w:rPr>
          <w:b/>
        </w:rPr>
        <w:t>PROJEKT IZ KOLEGIJA PROGRAMSKO INŽENJERSTVO</w:t>
      </w:r>
    </w:p>
    <w:p w:rsidR="00E578CB" w:rsidRDefault="00E578CB" w:rsidP="00E578CB"/>
    <w:p w:rsidR="00E578CB" w:rsidRDefault="00E578CB" w:rsidP="00E578CB">
      <w:pPr>
        <w:rPr>
          <w:b/>
          <w:bCs/>
        </w:rPr>
      </w:pPr>
    </w:p>
    <w:p w:rsidR="00E578CB" w:rsidRDefault="00E578CB" w:rsidP="00E578CB">
      <w:pPr>
        <w:pStyle w:val="Mentor"/>
      </w:pPr>
      <w:r>
        <w:t>Mentor:</w:t>
      </w:r>
    </w:p>
    <w:p w:rsidR="00E578CB" w:rsidRDefault="00E578CB" w:rsidP="00E578CB">
      <w:pPr>
        <w:jc w:val="center"/>
      </w:pPr>
      <w:r>
        <w:t xml:space="preserve">                       </w:t>
      </w:r>
      <w:r w:rsidR="00513DF3">
        <w:t xml:space="preserve">                      mag. inf. Marko Mijač</w:t>
      </w:r>
    </w:p>
    <w:p w:rsidR="00E578CB" w:rsidRDefault="00E578CB" w:rsidP="00E578CB">
      <w:pPr>
        <w:jc w:val="center"/>
      </w:pPr>
    </w:p>
    <w:p w:rsidR="00E578CB" w:rsidRDefault="00E578CB" w:rsidP="00E578CB">
      <w:pPr>
        <w:jc w:val="center"/>
      </w:pPr>
    </w:p>
    <w:p w:rsidR="00E578CB" w:rsidRDefault="00E578CB" w:rsidP="00E578CB">
      <w:pPr>
        <w:jc w:val="center"/>
      </w:pPr>
    </w:p>
    <w:p w:rsidR="00E578CB" w:rsidRDefault="00E578CB" w:rsidP="00E578CB">
      <w:pPr>
        <w:pStyle w:val="Mjesto"/>
      </w:pPr>
    </w:p>
    <w:p w:rsidR="00084C97" w:rsidRDefault="00084C97" w:rsidP="00E578CB">
      <w:pPr>
        <w:pStyle w:val="Mjesto"/>
      </w:pPr>
    </w:p>
    <w:p w:rsidR="00E578CB" w:rsidRDefault="00E578CB" w:rsidP="00E578CB">
      <w:pPr>
        <w:pStyle w:val="Mjesto"/>
        <w:sectPr w:rsidR="00E578CB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  <w:r>
        <w:t xml:space="preserve">Varaždin, </w:t>
      </w:r>
      <w:r w:rsidR="00084C97">
        <w:t>Lipanj</w:t>
      </w:r>
      <w:r>
        <w:t xml:space="preserve"> 2014.</w:t>
      </w:r>
    </w:p>
    <w:p w:rsidR="00701881" w:rsidRPr="00617148" w:rsidRDefault="00337503" w:rsidP="00AF36B6">
      <w:pPr>
        <w:pStyle w:val="Sadraj"/>
      </w:pPr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p w:rsidR="00623638" w:rsidRDefault="00623638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30576150"/>
        <w:docPartObj>
          <w:docPartGallery w:val="Table of Contents"/>
          <w:docPartUnique/>
        </w:docPartObj>
      </w:sdtPr>
      <w:sdtContent>
        <w:p w:rsidR="002251DA" w:rsidRDefault="002251DA">
          <w:pPr>
            <w:pStyle w:val="TOCHeading"/>
          </w:pPr>
        </w:p>
        <w:p w:rsidR="00097428" w:rsidRDefault="003E71C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3E71C6">
            <w:fldChar w:fldCharType="begin"/>
          </w:r>
          <w:r w:rsidR="002251DA">
            <w:instrText xml:space="preserve"> TOC \o "1-3" \h \z \u </w:instrText>
          </w:r>
          <w:r w:rsidRPr="003E71C6">
            <w:fldChar w:fldCharType="separate"/>
          </w:r>
          <w:hyperlink w:anchor="_Toc391287860" w:history="1">
            <w:r w:rsidR="00097428" w:rsidRPr="001618BC">
              <w:rPr>
                <w:rStyle w:val="Hyperlink"/>
                <w:noProof/>
              </w:rPr>
              <w:t>1. Tražene funkcionalnosti aplikacije</w:t>
            </w:r>
            <w:r w:rsidR="00097428">
              <w:rPr>
                <w:noProof/>
                <w:webHidden/>
              </w:rPr>
              <w:tab/>
            </w:r>
            <w:r w:rsidR="00097428">
              <w:rPr>
                <w:noProof/>
                <w:webHidden/>
              </w:rPr>
              <w:fldChar w:fldCharType="begin"/>
            </w:r>
            <w:r w:rsidR="00097428">
              <w:rPr>
                <w:noProof/>
                <w:webHidden/>
              </w:rPr>
              <w:instrText xml:space="preserve"> PAGEREF _Toc391287860 \h </w:instrText>
            </w:r>
            <w:r w:rsidR="00097428">
              <w:rPr>
                <w:noProof/>
                <w:webHidden/>
              </w:rPr>
            </w:r>
            <w:r w:rsidR="00097428">
              <w:rPr>
                <w:noProof/>
                <w:webHidden/>
              </w:rPr>
              <w:fldChar w:fldCharType="separate"/>
            </w:r>
            <w:r w:rsidR="00097428">
              <w:rPr>
                <w:noProof/>
                <w:webHidden/>
              </w:rPr>
              <w:t>1</w:t>
            </w:r>
            <w:r w:rsidR="00097428"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91287861" w:history="1">
            <w:r w:rsidRPr="001618BC">
              <w:rPr>
                <w:rStyle w:val="Hyperlink"/>
                <w:noProof/>
              </w:rPr>
              <w:t>2. Korisničko sučelje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1287862" w:history="1">
            <w:r w:rsidRPr="001618BC">
              <w:rPr>
                <w:rStyle w:val="Hyperlink"/>
                <w:noProof/>
              </w:rPr>
              <w:t>2.1. Početni zaslon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1287863" w:history="1">
            <w:r w:rsidRPr="001618BC">
              <w:rPr>
                <w:rStyle w:val="Hyperlink"/>
                <w:noProof/>
              </w:rPr>
              <w:t>2.2. Kontrole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1287864" w:history="1">
            <w:r w:rsidRPr="001618BC">
              <w:rPr>
                <w:rStyle w:val="Hyperlink"/>
                <w:noProof/>
              </w:rPr>
              <w:t>2.2.1. Početni 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1287865" w:history="1">
            <w:r w:rsidRPr="001618BC">
              <w:rPr>
                <w:rStyle w:val="Hyperlink"/>
                <w:noProof/>
              </w:rPr>
              <w:t>2.2.2. Pregled zaposlenika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1287866" w:history="1">
            <w:r w:rsidRPr="001618BC">
              <w:rPr>
                <w:rStyle w:val="Hyperlink"/>
                <w:noProof/>
              </w:rPr>
              <w:t>2.2.3. Pregled poslovnih partnera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1287867" w:history="1">
            <w:r w:rsidRPr="001618BC">
              <w:rPr>
                <w:rStyle w:val="Hyperlink"/>
                <w:noProof/>
              </w:rPr>
              <w:t>2.2.4. Pregled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91287868" w:history="1">
            <w:r w:rsidRPr="001618BC">
              <w:rPr>
                <w:rStyle w:val="Hyperlink"/>
                <w:noProof/>
              </w:rPr>
              <w:t>2.3. Kontrole skladištara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1287869" w:history="1">
            <w:r w:rsidRPr="001618BC">
              <w:rPr>
                <w:rStyle w:val="Hyperlink"/>
                <w:noProof/>
              </w:rPr>
              <w:t>2.3.1. Početni 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1287870" w:history="1">
            <w:r w:rsidRPr="001618BC">
              <w:rPr>
                <w:rStyle w:val="Hyperlink"/>
                <w:noProof/>
              </w:rPr>
              <w:t>2.3.2. Upravljanje artiklima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1287871" w:history="1">
            <w:r w:rsidRPr="001618BC">
              <w:rPr>
                <w:rStyle w:val="Hyperlink"/>
                <w:noProof/>
              </w:rPr>
              <w:t>2.3.3. Kreiranje primke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28" w:rsidRDefault="0009742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1287872" w:history="1">
            <w:r w:rsidRPr="001618BC">
              <w:rPr>
                <w:rStyle w:val="Hyperlink"/>
                <w:noProof/>
              </w:rPr>
              <w:t>2.3.4. Izvještaji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1DA" w:rsidRDefault="003E71C6">
          <w:r>
            <w:fldChar w:fldCharType="end"/>
          </w:r>
        </w:p>
      </w:sdtContent>
    </w:sdt>
    <w:p w:rsidR="00C5679A" w:rsidRDefault="00C5679A" w:rsidP="00251D1A">
      <w:pPr>
        <w:pStyle w:val="Naslov4razine"/>
        <w:sectPr w:rsidR="00C5679A" w:rsidSect="00857045">
          <w:headerReference w:type="default" r:id="rId8"/>
          <w:footerReference w:type="default" r:id="rId9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4B1A3B" w:rsidRDefault="00E72E68" w:rsidP="003D028D">
      <w:pPr>
        <w:pStyle w:val="Heading1"/>
      </w:pPr>
      <w:bookmarkStart w:id="2" w:name="_Toc391287860"/>
      <w:r w:rsidRPr="003D028D">
        <w:lastRenderedPageBreak/>
        <w:t xml:space="preserve">1. </w:t>
      </w:r>
      <w:r w:rsidR="005F5F6C">
        <w:t>Tražene funkcionalnosti aplikacije</w:t>
      </w:r>
      <w:bookmarkEnd w:id="2"/>
    </w:p>
    <w:p w:rsidR="005F5F6C" w:rsidRDefault="005F5F6C" w:rsidP="005F5F6C"/>
    <w:p w:rsidR="005F5F6C" w:rsidRDefault="005F5F6C" w:rsidP="005F5F6C"/>
    <w:p w:rsidR="00F977F9" w:rsidRDefault="00C863A5" w:rsidP="00B20108">
      <w:r>
        <w:t xml:space="preserve">Funkcionalnosti aplikacije su implementirane prema korisničkim zahtjevima i u skladu sa dogovorima sa budućim korisnicima. Aplikacija za skladište podataka koristi </w:t>
      </w:r>
      <w:r w:rsidR="009127C9">
        <w:t>MS SQL Server</w:t>
      </w:r>
      <w:r>
        <w:t xml:space="preserve"> sustav za upravljanje bazama podataka</w:t>
      </w:r>
      <w:r w:rsidR="00281633">
        <w:t>. Funkcije aplikacije i kontro</w:t>
      </w:r>
      <w:r w:rsidR="00542907">
        <w:t>le na</w:t>
      </w:r>
      <w:r w:rsidR="00281633">
        <w:t xml:space="preserve"> </w:t>
      </w:r>
      <w:r w:rsidR="00542907">
        <w:t>formama su korisniku dostupne prema njegovom tipu, što znači da su korisnici podijeljeni na Administratora i Skladištara. Administrator ima najvišu razinu prava korištenja aplikacijom, dok Skladištar ima nižu razinu. Funkcije prema tipu prijavl</w:t>
      </w:r>
      <w:r w:rsidR="00B20108">
        <w:t>jenog korisnika su autorizirane na sljedeći način:</w:t>
      </w:r>
    </w:p>
    <w:p w:rsidR="00B20108" w:rsidRDefault="00B20108" w:rsidP="00B20108"/>
    <w:p w:rsidR="00B20108" w:rsidRPr="00B20108" w:rsidRDefault="00B20108" w:rsidP="00B20108">
      <w:pPr>
        <w:rPr>
          <w:b/>
        </w:rPr>
      </w:pPr>
      <w:r w:rsidRPr="00B20108">
        <w:rPr>
          <w:b/>
        </w:rPr>
        <w:t>Administrator:</w:t>
      </w:r>
    </w:p>
    <w:p w:rsidR="009127C9" w:rsidRDefault="009127C9" w:rsidP="00B20108"/>
    <w:p w:rsidR="00B20108" w:rsidRDefault="00B20108" w:rsidP="00B20108">
      <w:r>
        <w:t>Pregled, unos i brisanje zaposlenika</w:t>
      </w:r>
    </w:p>
    <w:p w:rsidR="00F61A88" w:rsidRDefault="008C740E" w:rsidP="00B20108">
      <w:r>
        <w:t>Pregled, u</w:t>
      </w:r>
      <w:r w:rsidR="00F61A88">
        <w:t>nos i brisanje poslovnih partnera</w:t>
      </w:r>
    </w:p>
    <w:p w:rsidR="009127C9" w:rsidRDefault="009127C9" w:rsidP="00B20108">
      <w:r>
        <w:t>Pregled dokumenata, odobravanje otpremnica</w:t>
      </w:r>
      <w:r w:rsidR="00871D24">
        <w:t>, ispis dokumenata</w:t>
      </w:r>
      <w:r>
        <w:t xml:space="preserve"> i izmjena stavki dokumenata</w:t>
      </w:r>
    </w:p>
    <w:p w:rsidR="00B20108" w:rsidRDefault="00B20108" w:rsidP="00B20108"/>
    <w:p w:rsidR="00B20108" w:rsidRPr="00B20108" w:rsidRDefault="00B20108" w:rsidP="00B20108">
      <w:pPr>
        <w:rPr>
          <w:b/>
        </w:rPr>
      </w:pPr>
      <w:r w:rsidRPr="00B20108">
        <w:rPr>
          <w:b/>
        </w:rPr>
        <w:t>Skladištar:</w:t>
      </w:r>
    </w:p>
    <w:p w:rsidR="00B20108" w:rsidRDefault="00B20108" w:rsidP="00B20108"/>
    <w:p w:rsidR="00B20108" w:rsidRDefault="00F61A88" w:rsidP="00B20108">
      <w:r>
        <w:t xml:space="preserve">Pregled, unos, </w:t>
      </w:r>
      <w:r w:rsidR="00B20108">
        <w:t>brisanje</w:t>
      </w:r>
      <w:r>
        <w:t xml:space="preserve"> i izmjena</w:t>
      </w:r>
      <w:r w:rsidR="00B20108">
        <w:t xml:space="preserve"> robe na skladištu</w:t>
      </w:r>
    </w:p>
    <w:p w:rsidR="00B20108" w:rsidRDefault="00871D24" w:rsidP="00B20108">
      <w:r>
        <w:t>Izrađivanje primka</w:t>
      </w:r>
    </w:p>
    <w:p w:rsidR="00871D24" w:rsidRDefault="00871D24" w:rsidP="00B20108">
      <w:r>
        <w:t>Izrađivanje predatnica</w:t>
      </w:r>
    </w:p>
    <w:p w:rsidR="00871D24" w:rsidRDefault="00871D24" w:rsidP="00B20108">
      <w:r>
        <w:t>Izrađivanje izdatnica</w:t>
      </w:r>
    </w:p>
    <w:p w:rsidR="00871D24" w:rsidRDefault="00871D24" w:rsidP="00B20108">
      <w:r>
        <w:t>Izrađivanje otpremnica</w:t>
      </w:r>
    </w:p>
    <w:p w:rsidR="00871D24" w:rsidRDefault="00871D24" w:rsidP="00B20108">
      <w:r>
        <w:t>Pregled dokumenata</w:t>
      </w:r>
    </w:p>
    <w:p w:rsidR="00871D24" w:rsidRDefault="00871D24" w:rsidP="00B20108">
      <w:r>
        <w:t>Ispis dokumenata</w:t>
      </w:r>
    </w:p>
    <w:p w:rsidR="00FF1DDB" w:rsidRDefault="00FF1DDB" w:rsidP="00B20108"/>
    <w:p w:rsidR="00FF1DDB" w:rsidRDefault="00FF1DDB" w:rsidP="00B20108"/>
    <w:p w:rsidR="00FF1DDB" w:rsidRDefault="00FF1DDB" w:rsidP="00B20108"/>
    <w:p w:rsidR="00FF1DDB" w:rsidRDefault="00FF1DDB" w:rsidP="00B20108"/>
    <w:p w:rsidR="00FF1DDB" w:rsidRDefault="00FF1DDB" w:rsidP="00B20108"/>
    <w:p w:rsidR="00FF1DDB" w:rsidRDefault="00FF1DDB" w:rsidP="00B20108"/>
    <w:p w:rsidR="00FF1DDB" w:rsidRDefault="00FF1DDB" w:rsidP="00B20108"/>
    <w:p w:rsidR="00FF1DDB" w:rsidRDefault="00FF1DDB" w:rsidP="00FF1DDB">
      <w:pPr>
        <w:pStyle w:val="Heading1"/>
      </w:pPr>
      <w:bookmarkStart w:id="3" w:name="_Toc391287861"/>
      <w:r>
        <w:lastRenderedPageBreak/>
        <w:t>2. Korisničko sučelje aplikacije</w:t>
      </w:r>
      <w:bookmarkEnd w:id="3"/>
    </w:p>
    <w:p w:rsidR="00E5587B" w:rsidRDefault="00E5587B" w:rsidP="00E5587B"/>
    <w:p w:rsidR="00E5587B" w:rsidRPr="00E5587B" w:rsidRDefault="00B556E2" w:rsidP="00E5587B">
      <w:pPr>
        <w:pStyle w:val="Heading2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109220</wp:posOffset>
            </wp:positionH>
            <wp:positionV relativeFrom="paragraph">
              <wp:posOffset>568960</wp:posOffset>
            </wp:positionV>
            <wp:extent cx="2838450" cy="2219325"/>
            <wp:effectExtent l="19050" t="0" r="0" b="0"/>
            <wp:wrapTopAndBottom/>
            <wp:docPr id="14" name="Picture 10" descr="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3385820</wp:posOffset>
            </wp:positionH>
            <wp:positionV relativeFrom="paragraph">
              <wp:posOffset>568960</wp:posOffset>
            </wp:positionV>
            <wp:extent cx="2456180" cy="2447925"/>
            <wp:effectExtent l="19050" t="0" r="1270" b="0"/>
            <wp:wrapTopAndBottom/>
            <wp:docPr id="7" name="Picture 6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391287862"/>
      <w:r w:rsidR="00E5587B">
        <w:t>2.1. Početni zaslon</w:t>
      </w:r>
      <w:bookmarkEnd w:id="4"/>
    </w:p>
    <w:p w:rsidR="00FF1DDB" w:rsidRDefault="00FF1DDB" w:rsidP="00FF1DDB"/>
    <w:p w:rsidR="00FF1DDB" w:rsidRPr="00FF1DDB" w:rsidRDefault="00FF1DDB" w:rsidP="00FF1DDB"/>
    <w:p w:rsidR="00B20108" w:rsidRDefault="00B20108" w:rsidP="005F5F6C"/>
    <w:p w:rsidR="00B20108" w:rsidRPr="005F5F6C" w:rsidRDefault="00B20108" w:rsidP="005F5F6C"/>
    <w:p w:rsidR="00E72E68" w:rsidRDefault="00E72E68" w:rsidP="00E72E68"/>
    <w:p w:rsidR="00F3305E" w:rsidRDefault="00F20D85" w:rsidP="002B451F">
      <w:pPr>
        <w:pStyle w:val="Heading9"/>
      </w:pPr>
      <w:r>
        <w:t>Slika 2</w:t>
      </w:r>
      <w:r w:rsidR="002B451F">
        <w:t>.1. Welcome screen i login forma aplikacije</w:t>
      </w:r>
    </w:p>
    <w:p w:rsidR="00796C27" w:rsidRDefault="00796C27" w:rsidP="00796C27">
      <w:pPr>
        <w:jc w:val="left"/>
        <w:rPr>
          <w:rFonts w:ascii="Arial" w:hAnsi="Arial" w:cs="Arial"/>
          <w:sz w:val="40"/>
          <w:szCs w:val="40"/>
        </w:rPr>
      </w:pPr>
    </w:p>
    <w:p w:rsidR="002B451F" w:rsidRDefault="002B451F" w:rsidP="002B451F">
      <w:r>
        <w:t>Pri pokretanju aplikacije pokazuje se jedan Intro screen sa progressbarom nakon čega se prikazuje forma za prijavu.</w:t>
      </w:r>
    </w:p>
    <w:p w:rsidR="00A749C0" w:rsidRDefault="00A749C0" w:rsidP="002B451F"/>
    <w:p w:rsidR="00A749C0" w:rsidRDefault="00A749C0" w:rsidP="002B451F"/>
    <w:p w:rsidR="00A749C0" w:rsidRDefault="00A749C0" w:rsidP="002B451F"/>
    <w:p w:rsidR="00A749C0" w:rsidRDefault="00A749C0" w:rsidP="002B451F"/>
    <w:p w:rsidR="00A749C0" w:rsidRDefault="00A749C0" w:rsidP="002B451F"/>
    <w:p w:rsidR="00A749C0" w:rsidRDefault="00A749C0" w:rsidP="002B451F"/>
    <w:p w:rsidR="00A749C0" w:rsidRDefault="00A749C0" w:rsidP="002B451F"/>
    <w:p w:rsidR="00A749C0" w:rsidRDefault="00A749C0" w:rsidP="002B451F"/>
    <w:p w:rsidR="00A749C0" w:rsidRDefault="00A749C0" w:rsidP="002B451F"/>
    <w:p w:rsidR="00A749C0" w:rsidRDefault="00A749C0" w:rsidP="002B451F"/>
    <w:p w:rsidR="00A749C0" w:rsidRDefault="00B15282" w:rsidP="00B15282">
      <w:pPr>
        <w:pStyle w:val="Heading2"/>
      </w:pPr>
      <w:bookmarkStart w:id="5" w:name="_Toc391287863"/>
      <w:r>
        <w:t>2.2. Kontrole administratora</w:t>
      </w:r>
      <w:bookmarkEnd w:id="5"/>
    </w:p>
    <w:p w:rsidR="000D24F1" w:rsidRDefault="000D24F1" w:rsidP="000D24F1"/>
    <w:p w:rsidR="000D24F1" w:rsidRPr="000D24F1" w:rsidRDefault="000D24F1" w:rsidP="000D24F1">
      <w:pPr>
        <w:pStyle w:val="Heading3"/>
      </w:pPr>
      <w:bookmarkStart w:id="6" w:name="_Toc391287864"/>
      <w:r>
        <w:t>2.2.1. Početni prikaz</w:t>
      </w:r>
      <w:bookmarkEnd w:id="6"/>
    </w:p>
    <w:p w:rsidR="00B15282" w:rsidRDefault="00B15282" w:rsidP="00B15282"/>
    <w:p w:rsidR="00B15282" w:rsidRDefault="00B15282" w:rsidP="00B15282"/>
    <w:p w:rsidR="00BB4712" w:rsidRDefault="00767228" w:rsidP="00F20D85">
      <w:pPr>
        <w:pStyle w:val="Heading9"/>
      </w:pPr>
      <w:r>
        <w:rPr>
          <w:noProof/>
        </w:rPr>
        <w:drawing>
          <wp:inline distT="0" distB="0" distL="0" distR="0">
            <wp:extent cx="5939790" cy="3608705"/>
            <wp:effectExtent l="19050" t="0" r="3810" b="0"/>
            <wp:docPr id="22" name="Picture 21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12" w:rsidRDefault="00BB4712" w:rsidP="00F20D85">
      <w:pPr>
        <w:pStyle w:val="Heading9"/>
      </w:pPr>
      <w:r>
        <w:t xml:space="preserve">Slika </w:t>
      </w:r>
      <w:r w:rsidR="00F51CFB">
        <w:t>2.1.</w:t>
      </w:r>
      <w:r>
        <w:t xml:space="preserve"> Aplikacija nakon prijave administratora</w:t>
      </w:r>
    </w:p>
    <w:p w:rsidR="00BB4712" w:rsidRDefault="00BB4712" w:rsidP="00BB4712"/>
    <w:p w:rsidR="00BB4712" w:rsidRPr="00BB4712" w:rsidRDefault="00BB4712" w:rsidP="00BB4712">
      <w:r>
        <w:t>Administrator skladišta može vidjeti robu na skladištu,</w:t>
      </w:r>
      <w:r w:rsidR="00281633">
        <w:t xml:space="preserve"> administrirati zaposlenike skla</w:t>
      </w:r>
      <w:r>
        <w:t xml:space="preserve">dišta te pregledavati narudžbenice </w:t>
      </w:r>
      <w:r w:rsidR="00752D54">
        <w:t>robe koja je potrebna na skladi</w:t>
      </w:r>
      <w:r>
        <w:t>štu kako bi se osigurale dovoljne količine za poslovne partnere.</w:t>
      </w:r>
    </w:p>
    <w:p w:rsidR="00BB4712" w:rsidRDefault="00BB4712" w:rsidP="00F20D85">
      <w:pPr>
        <w:pStyle w:val="Heading9"/>
      </w:pPr>
    </w:p>
    <w:p w:rsidR="00BB4712" w:rsidRDefault="00BB4712" w:rsidP="00F20D85">
      <w:pPr>
        <w:pStyle w:val="Heading9"/>
      </w:pPr>
    </w:p>
    <w:p w:rsidR="00BB4712" w:rsidRDefault="00BB4712" w:rsidP="00F20D85">
      <w:pPr>
        <w:pStyle w:val="Heading9"/>
      </w:pPr>
    </w:p>
    <w:p w:rsidR="00BB4712" w:rsidRDefault="00597E8F" w:rsidP="000D24F1">
      <w:pPr>
        <w:pStyle w:val="Heading3"/>
      </w:pPr>
      <w:bookmarkStart w:id="7" w:name="_Toc391287865"/>
      <w:r>
        <w:lastRenderedPageBreak/>
        <w:t xml:space="preserve">2.2.2. </w:t>
      </w:r>
      <w:r w:rsidR="00767228">
        <w:t>Pregled zaposlenika</w:t>
      </w:r>
      <w:bookmarkEnd w:id="7"/>
    </w:p>
    <w:p w:rsidR="00BB4712" w:rsidRDefault="003B4D69" w:rsidP="00F20D85">
      <w:pPr>
        <w:pStyle w:val="Heading9"/>
      </w:pPr>
      <w:r>
        <w:rPr>
          <w:noProof/>
        </w:rPr>
        <w:drawing>
          <wp:inline distT="0" distB="0" distL="0" distR="0">
            <wp:extent cx="5939790" cy="3682365"/>
            <wp:effectExtent l="19050" t="0" r="3810" b="0"/>
            <wp:docPr id="23" name="Picture 22" descr="zaposleni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poslenic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82" w:rsidRDefault="00F20D85" w:rsidP="00F20D85">
      <w:pPr>
        <w:pStyle w:val="Heading9"/>
      </w:pPr>
      <w:r>
        <w:t xml:space="preserve">Slika 2.2. Forma </w:t>
      </w:r>
      <w:r w:rsidR="00767228">
        <w:t>za pregled zaposlenika</w:t>
      </w:r>
    </w:p>
    <w:p w:rsidR="00F20D85" w:rsidRDefault="00F20D85" w:rsidP="00F20D85"/>
    <w:p w:rsidR="00F20D85" w:rsidRDefault="00F20D85" w:rsidP="00F20D85">
      <w:r>
        <w:t xml:space="preserve">Administator ima mogućnost unosa i </w:t>
      </w:r>
      <w:r w:rsidR="00767228">
        <w:t>brisanja zaposlenika skladišta koji kreiraju do</w:t>
      </w:r>
      <w:r w:rsidR="003B4D69">
        <w:t>kumente, upravljaju robom na skladištu i generiraju i ispisuju skladišne dokumente.</w:t>
      </w:r>
    </w:p>
    <w:p w:rsidR="00F20D85" w:rsidRDefault="00F20D85" w:rsidP="00F20D85"/>
    <w:p w:rsidR="00F20D85" w:rsidRDefault="00F20D85" w:rsidP="00F20D85"/>
    <w:p w:rsidR="00F20D85" w:rsidRDefault="00F20D85" w:rsidP="00F20D85"/>
    <w:p w:rsidR="00F20D85" w:rsidRDefault="00F20D85" w:rsidP="00F20D85"/>
    <w:p w:rsidR="00F20D85" w:rsidRDefault="00F20D85" w:rsidP="00F20D85"/>
    <w:p w:rsidR="00F20D85" w:rsidRDefault="00F20D85" w:rsidP="00F20D85"/>
    <w:p w:rsidR="00F20D85" w:rsidRDefault="00F20D85" w:rsidP="00F20D85"/>
    <w:p w:rsidR="00F20D85" w:rsidRDefault="00F20D85" w:rsidP="00F20D85"/>
    <w:p w:rsidR="00F20D85" w:rsidRDefault="00F20D85" w:rsidP="00F20D85"/>
    <w:p w:rsidR="0091716F" w:rsidRDefault="0091716F" w:rsidP="00F20D85">
      <w:pPr>
        <w:pStyle w:val="Heading9"/>
      </w:pPr>
    </w:p>
    <w:p w:rsidR="003B4D69" w:rsidRDefault="003B4D69" w:rsidP="0091716F">
      <w:pPr>
        <w:pStyle w:val="Heading3"/>
      </w:pPr>
    </w:p>
    <w:p w:rsidR="0091716F" w:rsidRDefault="0091716F" w:rsidP="0091716F">
      <w:pPr>
        <w:pStyle w:val="Heading3"/>
      </w:pPr>
      <w:bookmarkStart w:id="8" w:name="_Toc391287866"/>
      <w:r>
        <w:t xml:space="preserve">2.2.3. </w:t>
      </w:r>
      <w:r w:rsidR="003B4D69">
        <w:t>Pregled poslovnih partnera</w:t>
      </w:r>
      <w:bookmarkEnd w:id="8"/>
    </w:p>
    <w:p w:rsidR="0091716F" w:rsidRDefault="003B4D69" w:rsidP="00F20D85">
      <w:pPr>
        <w:pStyle w:val="Heading9"/>
      </w:pPr>
      <w:r>
        <w:rPr>
          <w:noProof/>
        </w:rPr>
        <w:drawing>
          <wp:inline distT="0" distB="0" distL="0" distR="0">
            <wp:extent cx="5939790" cy="3804920"/>
            <wp:effectExtent l="19050" t="0" r="3810" b="0"/>
            <wp:docPr id="24" name="Picture 23" descr="partn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ner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85" w:rsidRDefault="00F51CFB" w:rsidP="00F20D85">
      <w:pPr>
        <w:pStyle w:val="Heading9"/>
      </w:pPr>
      <w:r>
        <w:t>Slika 2</w:t>
      </w:r>
      <w:r w:rsidR="00F20D85">
        <w:t xml:space="preserve">.3. Forma za </w:t>
      </w:r>
      <w:r w:rsidR="003B4D69">
        <w:t>pregled poslovnih partnera</w:t>
      </w:r>
    </w:p>
    <w:p w:rsidR="00F20D85" w:rsidRDefault="00F20D85" w:rsidP="00F20D85"/>
    <w:p w:rsidR="0091716F" w:rsidRDefault="00F20D85" w:rsidP="00F20D85">
      <w:r>
        <w:t xml:space="preserve">Administrator ima </w:t>
      </w:r>
      <w:r w:rsidR="003B4D69">
        <w:t>mogućnost pregleda, unosa i brisanja poslovnih partnera sa kojima tvrtka posluje i kojima odvozi ili od kojih dovozi robu.</w:t>
      </w:r>
    </w:p>
    <w:p w:rsidR="0091716F" w:rsidRDefault="0091716F" w:rsidP="0091716F">
      <w:pPr>
        <w:pStyle w:val="Heading3"/>
      </w:pPr>
    </w:p>
    <w:p w:rsidR="00F20D85" w:rsidRDefault="00F20D85" w:rsidP="00F20D85"/>
    <w:p w:rsidR="0091716F" w:rsidRDefault="0091716F" w:rsidP="00F51CFB">
      <w:pPr>
        <w:pStyle w:val="Heading9"/>
      </w:pPr>
    </w:p>
    <w:p w:rsidR="0091716F" w:rsidRDefault="0091716F" w:rsidP="00F51CFB">
      <w:pPr>
        <w:pStyle w:val="Heading9"/>
      </w:pPr>
    </w:p>
    <w:p w:rsidR="0091716F" w:rsidRDefault="0091716F" w:rsidP="00F51CFB">
      <w:pPr>
        <w:pStyle w:val="Heading9"/>
      </w:pPr>
    </w:p>
    <w:p w:rsidR="003B4D69" w:rsidRDefault="003B4D69" w:rsidP="0091716F">
      <w:pPr>
        <w:pStyle w:val="Heading3"/>
      </w:pPr>
    </w:p>
    <w:p w:rsidR="0091716F" w:rsidRDefault="0091716F" w:rsidP="0091716F">
      <w:pPr>
        <w:pStyle w:val="Heading3"/>
      </w:pPr>
      <w:bookmarkStart w:id="9" w:name="_Toc391287867"/>
      <w:r>
        <w:t xml:space="preserve">2.2.4. </w:t>
      </w:r>
      <w:r w:rsidR="003B4D69">
        <w:t>Pregled dokumenata</w:t>
      </w:r>
      <w:bookmarkEnd w:id="9"/>
    </w:p>
    <w:p w:rsidR="0091716F" w:rsidRDefault="003B4D69" w:rsidP="00F51CFB">
      <w:pPr>
        <w:pStyle w:val="Heading9"/>
      </w:pPr>
      <w:r>
        <w:rPr>
          <w:noProof/>
        </w:rPr>
        <w:drawing>
          <wp:inline distT="0" distB="0" distL="0" distR="0">
            <wp:extent cx="5939790" cy="3368675"/>
            <wp:effectExtent l="19050" t="0" r="3810" b="0"/>
            <wp:docPr id="25" name="Picture 24" descr="admin d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doc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85" w:rsidRDefault="00F51CFB" w:rsidP="00F51CFB">
      <w:pPr>
        <w:pStyle w:val="Heading9"/>
      </w:pPr>
      <w:r>
        <w:t xml:space="preserve">Slika 2.4. Forma za </w:t>
      </w:r>
      <w:r w:rsidR="003B4D69">
        <w:t>pregled dokumenata</w:t>
      </w:r>
    </w:p>
    <w:p w:rsidR="00F51CFB" w:rsidRDefault="00F51CFB" w:rsidP="00F51CFB"/>
    <w:p w:rsidR="0091716F" w:rsidRDefault="0091716F" w:rsidP="00F51CFB"/>
    <w:p w:rsidR="0091716F" w:rsidRDefault="0091716F" w:rsidP="00F51CFB"/>
    <w:p w:rsidR="00E5082F" w:rsidRDefault="00F51CFB" w:rsidP="00F51CFB">
      <w:r>
        <w:t xml:space="preserve">Administrator može </w:t>
      </w:r>
      <w:r w:rsidR="003B4D69">
        <w:t>pregledavati dokumenta prema tipu i mijenjati njihove stavke. Također ima ovlaštenje odobravanja otpremnica čime se smanjuje količina robe na skladištu i sigurno dovozi naručitelju. Također ima mogućnost ispisa dokumenata.</w:t>
      </w:r>
      <w:r w:rsidR="003C5FC8">
        <w:t xml:space="preserve"> Ako je prijavljen skladištar, forma nema prikaz kontorle za izmjenu stavki dokumenta, ali ima prikaz kontrole za izradu otpremnice na temelju izdatnice.</w:t>
      </w:r>
    </w:p>
    <w:p w:rsidR="00E5082F" w:rsidRDefault="00E5082F" w:rsidP="00F51CFB"/>
    <w:p w:rsidR="0091716F" w:rsidRDefault="0091716F" w:rsidP="00E5082F">
      <w:pPr>
        <w:pStyle w:val="Heading9"/>
      </w:pPr>
    </w:p>
    <w:p w:rsidR="0091716F" w:rsidRDefault="0091716F" w:rsidP="00E5082F">
      <w:pPr>
        <w:pStyle w:val="Heading9"/>
      </w:pPr>
    </w:p>
    <w:p w:rsidR="0091716F" w:rsidRDefault="0091716F" w:rsidP="00E5082F">
      <w:pPr>
        <w:pStyle w:val="Heading9"/>
      </w:pPr>
    </w:p>
    <w:p w:rsidR="0091716F" w:rsidRDefault="0091716F" w:rsidP="00E5082F">
      <w:pPr>
        <w:pStyle w:val="Heading9"/>
      </w:pPr>
    </w:p>
    <w:p w:rsidR="0091716F" w:rsidRDefault="0091716F" w:rsidP="00E5082F">
      <w:pPr>
        <w:pStyle w:val="Heading9"/>
      </w:pPr>
    </w:p>
    <w:p w:rsidR="00DF3A9F" w:rsidRDefault="00DF3A9F" w:rsidP="00DF3A9F">
      <w:pPr>
        <w:pStyle w:val="Heading1"/>
      </w:pPr>
      <w:bookmarkStart w:id="10" w:name="_Toc391287868"/>
      <w:r>
        <w:t>2.3. Kontrole skladištara</w:t>
      </w:r>
      <w:bookmarkEnd w:id="10"/>
    </w:p>
    <w:p w:rsidR="00DF3A9F" w:rsidRDefault="00DF3A9F" w:rsidP="00C6710A">
      <w:pPr>
        <w:pStyle w:val="Heading3"/>
      </w:pPr>
    </w:p>
    <w:p w:rsidR="00AD0281" w:rsidRDefault="00C6710A" w:rsidP="00C6710A">
      <w:pPr>
        <w:pStyle w:val="Heading3"/>
      </w:pPr>
      <w:bookmarkStart w:id="11" w:name="_Toc391287869"/>
      <w:r w:rsidRPr="00C6710A">
        <w:t>2.3.1. Početni prikaz</w:t>
      </w:r>
      <w:bookmarkEnd w:id="11"/>
    </w:p>
    <w:p w:rsidR="00C6710A" w:rsidRDefault="00C6710A" w:rsidP="00C6710A"/>
    <w:p w:rsidR="00C6710A" w:rsidRDefault="008251FA" w:rsidP="00C6710A">
      <w:r>
        <w:rPr>
          <w:noProof/>
        </w:rPr>
        <w:drawing>
          <wp:inline distT="0" distB="0" distL="0" distR="0">
            <wp:extent cx="5939790" cy="3609975"/>
            <wp:effectExtent l="19050" t="0" r="3810" b="0"/>
            <wp:docPr id="27" name="Picture 26" descr="sklad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ladista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0A" w:rsidRDefault="00C6710A" w:rsidP="00C6710A">
      <w:pPr>
        <w:pStyle w:val="Heading9"/>
      </w:pPr>
      <w:r>
        <w:t xml:space="preserve">Slika 2.6. Aplikacija nakon prijave </w:t>
      </w:r>
      <w:r w:rsidR="008251FA">
        <w:t>skladištara</w:t>
      </w:r>
    </w:p>
    <w:p w:rsidR="00C6710A" w:rsidRDefault="00C6710A" w:rsidP="00C6710A"/>
    <w:p w:rsidR="00C6710A" w:rsidRPr="00C6710A" w:rsidRDefault="00532ACF" w:rsidP="00C6710A">
      <w:r>
        <w:t xml:space="preserve">Nakon prijave korisnika, odnosno skladištara, moguće je </w:t>
      </w:r>
      <w:r w:rsidR="008251FA">
        <w:t>pregledavati robu na skladištu, izrađivati sve dokumente skladišta i pregledavati dokumente pri čemu ih može i ispisivati. Pod upravljanje artiklima se podrazumijeva pregled, unos, brisanje i izmjena podataka robe na skladištu.</w:t>
      </w:r>
    </w:p>
    <w:p w:rsidR="008251FA" w:rsidRDefault="008251FA" w:rsidP="007035C3">
      <w:pPr>
        <w:rPr>
          <w:noProof/>
        </w:rPr>
      </w:pPr>
    </w:p>
    <w:p w:rsidR="008251FA" w:rsidRDefault="008251FA" w:rsidP="007035C3">
      <w:pPr>
        <w:rPr>
          <w:noProof/>
        </w:rPr>
      </w:pPr>
    </w:p>
    <w:p w:rsidR="008251FA" w:rsidRDefault="008251FA" w:rsidP="007035C3">
      <w:pPr>
        <w:rPr>
          <w:noProof/>
        </w:rPr>
      </w:pPr>
    </w:p>
    <w:p w:rsidR="008251FA" w:rsidRDefault="008251FA" w:rsidP="007035C3">
      <w:pPr>
        <w:rPr>
          <w:noProof/>
        </w:rPr>
      </w:pPr>
    </w:p>
    <w:p w:rsidR="008251FA" w:rsidRDefault="008251FA" w:rsidP="007035C3">
      <w:pPr>
        <w:rPr>
          <w:noProof/>
        </w:rPr>
      </w:pPr>
    </w:p>
    <w:p w:rsidR="008251FA" w:rsidRDefault="008251FA" w:rsidP="007035C3">
      <w:pPr>
        <w:rPr>
          <w:noProof/>
        </w:rPr>
      </w:pPr>
    </w:p>
    <w:p w:rsidR="008251FA" w:rsidRDefault="008251FA" w:rsidP="007035C3">
      <w:pPr>
        <w:rPr>
          <w:noProof/>
        </w:rPr>
      </w:pPr>
    </w:p>
    <w:p w:rsidR="00A018B8" w:rsidRDefault="00532ACF" w:rsidP="00097428">
      <w:pPr>
        <w:pStyle w:val="Heading3"/>
      </w:pPr>
      <w:bookmarkStart w:id="12" w:name="_Toc391287870"/>
      <w:r>
        <w:t>2.3.2</w:t>
      </w:r>
      <w:r w:rsidR="00AD0281">
        <w:t xml:space="preserve">. </w:t>
      </w:r>
      <w:r w:rsidR="008251FA">
        <w:t>Upravljanje artiklima</w:t>
      </w:r>
      <w:bookmarkEnd w:id="12"/>
    </w:p>
    <w:p w:rsidR="008251FA" w:rsidRDefault="008251FA" w:rsidP="007035C3"/>
    <w:p w:rsidR="008251FA" w:rsidRDefault="008251FA" w:rsidP="008251FA">
      <w:pPr>
        <w:jc w:val="center"/>
      </w:pPr>
      <w:r>
        <w:rPr>
          <w:noProof/>
        </w:rPr>
        <w:drawing>
          <wp:inline distT="0" distB="0" distL="0" distR="0">
            <wp:extent cx="5939790" cy="3437255"/>
            <wp:effectExtent l="19050" t="0" r="3810" b="0"/>
            <wp:docPr id="28" name="Picture 27" descr="upravljanje 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ravljanje ar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B8" w:rsidRDefault="00C315C3" w:rsidP="00A24AF6">
      <w:pPr>
        <w:pStyle w:val="Heading9"/>
      </w:pPr>
      <w:r>
        <w:t>Slika 2.7</w:t>
      </w:r>
      <w:r w:rsidR="00A24AF6">
        <w:t xml:space="preserve">. Forma za </w:t>
      </w:r>
      <w:r w:rsidR="008251FA">
        <w:t>upravljanje artiklima</w:t>
      </w:r>
    </w:p>
    <w:p w:rsidR="00A24AF6" w:rsidRDefault="00A24AF6" w:rsidP="00A24AF6"/>
    <w:p w:rsidR="00583F27" w:rsidRDefault="003C5FC8" w:rsidP="00A24AF6">
      <w:r>
        <w:t>Skladištar ima mogućnost pregleda i izmjene robe na skladištu prema odabranoj poziciji. Također može mijenjati podatke o robi i generirati skladišnice, odnosno popis robe na skladištu za određeni dan.</w:t>
      </w:r>
    </w:p>
    <w:p w:rsidR="00583F27" w:rsidRDefault="00583F27" w:rsidP="00A24AF6"/>
    <w:p w:rsidR="00583F27" w:rsidRDefault="00583F27" w:rsidP="00A24AF6"/>
    <w:p w:rsidR="00583F27" w:rsidRDefault="00583F27" w:rsidP="00A24AF6"/>
    <w:p w:rsidR="00583F27" w:rsidRDefault="00583F27" w:rsidP="00A24AF6"/>
    <w:p w:rsidR="00583F27" w:rsidRDefault="00583F27" w:rsidP="00A24AF6"/>
    <w:p w:rsidR="00583F27" w:rsidRDefault="00583F27" w:rsidP="00A24AF6"/>
    <w:p w:rsidR="00583F27" w:rsidRDefault="00583F27" w:rsidP="00A24AF6"/>
    <w:p w:rsidR="003C5FC8" w:rsidRDefault="003C5FC8" w:rsidP="00583F27">
      <w:pPr>
        <w:pStyle w:val="Heading3"/>
        <w:rPr>
          <w:noProof/>
        </w:rPr>
      </w:pPr>
    </w:p>
    <w:p w:rsidR="003C5FC8" w:rsidRDefault="003C5FC8" w:rsidP="00583F27">
      <w:pPr>
        <w:pStyle w:val="Heading3"/>
        <w:rPr>
          <w:noProof/>
        </w:rPr>
      </w:pPr>
    </w:p>
    <w:p w:rsidR="003C5FC8" w:rsidRDefault="003C5FC8" w:rsidP="00583F27">
      <w:pPr>
        <w:pStyle w:val="Heading3"/>
        <w:rPr>
          <w:noProof/>
        </w:rPr>
      </w:pPr>
    </w:p>
    <w:p w:rsidR="00583F27" w:rsidRDefault="00532ACF" w:rsidP="00583F27">
      <w:pPr>
        <w:pStyle w:val="Heading3"/>
      </w:pPr>
      <w:bookmarkStart w:id="13" w:name="_Toc391287871"/>
      <w:r>
        <w:t>2.3.3</w:t>
      </w:r>
      <w:r w:rsidR="00583F27">
        <w:t xml:space="preserve">. </w:t>
      </w:r>
      <w:r w:rsidR="003C5FC8">
        <w:t>Kreiranje primke</w:t>
      </w:r>
      <w:bookmarkEnd w:id="13"/>
    </w:p>
    <w:p w:rsidR="00583F27" w:rsidRDefault="00583F27" w:rsidP="00583F27"/>
    <w:p w:rsidR="00583F27" w:rsidRPr="00583F27" w:rsidRDefault="003C5FC8" w:rsidP="003C5FC8">
      <w:pPr>
        <w:tabs>
          <w:tab w:val="left" w:pos="4200"/>
        </w:tabs>
      </w:pPr>
      <w:r>
        <w:tab/>
      </w:r>
      <w:r>
        <w:rPr>
          <w:noProof/>
        </w:rPr>
        <w:drawing>
          <wp:inline distT="0" distB="0" distL="0" distR="0">
            <wp:extent cx="5939790" cy="4394835"/>
            <wp:effectExtent l="19050" t="0" r="3810" b="0"/>
            <wp:docPr id="29" name="Picture 28" descr="prim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k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B8" w:rsidRDefault="00C315C3" w:rsidP="008C518E">
      <w:pPr>
        <w:pStyle w:val="Heading9"/>
      </w:pPr>
      <w:r>
        <w:t>Slika 2.8</w:t>
      </w:r>
      <w:r w:rsidR="008C518E">
        <w:t xml:space="preserve">. Forma za </w:t>
      </w:r>
      <w:r w:rsidR="003C5FC8">
        <w:t>kreiranje primke</w:t>
      </w:r>
    </w:p>
    <w:p w:rsidR="008C518E" w:rsidRDefault="008C518E" w:rsidP="008C518E"/>
    <w:p w:rsidR="008C518E" w:rsidRDefault="003C5FC8" w:rsidP="008C518E">
      <w:r>
        <w:t>Na formi za kreiranje primke skladištar unosi sve potrebne podatke o primki i nakon toga dostavljenu robu kao stavke. Sve ostale forme za kreiranje dokumenata izgledaju kao i prikazana forma za kreiranje primki.</w:t>
      </w:r>
    </w:p>
    <w:p w:rsidR="000E3701" w:rsidRDefault="000E3701" w:rsidP="008C518E"/>
    <w:p w:rsidR="000E3701" w:rsidRDefault="000E3701" w:rsidP="008C518E"/>
    <w:p w:rsidR="000E3701" w:rsidRDefault="000E3701" w:rsidP="000E3701"/>
    <w:p w:rsidR="000E3701" w:rsidRDefault="00FE3EF7" w:rsidP="00FE3EF7">
      <w:pPr>
        <w:pStyle w:val="Heading3"/>
      </w:pPr>
      <w:bookmarkStart w:id="14" w:name="_Toc391287872"/>
      <w:r>
        <w:lastRenderedPageBreak/>
        <w:t>2.3.4. Izvještaji</w:t>
      </w:r>
      <w:bookmarkEnd w:id="14"/>
    </w:p>
    <w:p w:rsidR="00FE3EF7" w:rsidRDefault="00FE3EF7" w:rsidP="00FE3EF7"/>
    <w:p w:rsidR="00FE3EF7" w:rsidRPr="00FE3EF7" w:rsidRDefault="00FE3EF7" w:rsidP="00FE3EF7">
      <w:r>
        <w:rPr>
          <w:noProof/>
        </w:rPr>
        <w:drawing>
          <wp:inline distT="0" distB="0" distL="0" distR="0">
            <wp:extent cx="5939790" cy="5154930"/>
            <wp:effectExtent l="19050" t="0" r="3810" b="0"/>
            <wp:docPr id="30" name="Picture 29" descr="otprem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premni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01" w:rsidRPr="000E3701" w:rsidRDefault="000E3701" w:rsidP="000E3701"/>
    <w:p w:rsidR="00CA6805" w:rsidRDefault="00FE3EF7" w:rsidP="00FE3EF7">
      <w:pPr>
        <w:pStyle w:val="Heading9"/>
      </w:pPr>
      <w:r>
        <w:t>Slika 2.9. Generrirana otpremnica</w:t>
      </w:r>
    </w:p>
    <w:p w:rsidR="00FE3EF7" w:rsidRDefault="00FE3EF7" w:rsidP="00FE3EF7"/>
    <w:p w:rsidR="00FE3EF7" w:rsidRPr="00FE3EF7" w:rsidRDefault="00FE3EF7" w:rsidP="00FE3EF7">
      <w:r>
        <w:t>Skladištar i administrator (voditelj skladišta) imaju mogućnost generiranja i ispisivanja odkumenata što je i glavna svrha ove aplikacije, podrška poslovanju u skladištu kod vođenja evidencije robe.</w:t>
      </w:r>
    </w:p>
    <w:p w:rsidR="00CA6805" w:rsidRDefault="00CA6805" w:rsidP="00CA6805"/>
    <w:p w:rsidR="00CA6805" w:rsidRDefault="00CA6805" w:rsidP="00CA6805"/>
    <w:p w:rsidR="00CA6805" w:rsidRDefault="00CA6805" w:rsidP="00CA6805"/>
    <w:p w:rsidR="00237161" w:rsidRDefault="00237161" w:rsidP="000D49A9"/>
    <w:p w:rsidR="00237161" w:rsidRDefault="00237161" w:rsidP="000D49A9"/>
    <w:p w:rsidR="00237161" w:rsidRDefault="00237161" w:rsidP="000D49A9"/>
    <w:p w:rsidR="00237161" w:rsidRDefault="00237161" w:rsidP="000D49A9"/>
    <w:p w:rsidR="00237161" w:rsidRDefault="00237161" w:rsidP="000D49A9"/>
    <w:p w:rsidR="00237161" w:rsidRDefault="00237161" w:rsidP="000D49A9"/>
    <w:p w:rsidR="00237161" w:rsidRDefault="00237161" w:rsidP="000D49A9"/>
    <w:p w:rsidR="00237161" w:rsidRDefault="00237161" w:rsidP="000D49A9"/>
    <w:p w:rsidR="00237161" w:rsidRDefault="00237161" w:rsidP="000D49A9"/>
    <w:p w:rsidR="00237161" w:rsidRDefault="00237161" w:rsidP="00237161"/>
    <w:p w:rsidR="00B071B9" w:rsidRDefault="00B071B9" w:rsidP="00237161"/>
    <w:p w:rsidR="00B071B9" w:rsidRDefault="00B071B9" w:rsidP="00237161"/>
    <w:p w:rsidR="00B071B9" w:rsidRDefault="00B071B9" w:rsidP="00237161"/>
    <w:p w:rsidR="00B071B9" w:rsidRDefault="00B071B9" w:rsidP="00237161"/>
    <w:p w:rsidR="00B071B9" w:rsidRDefault="00B071B9" w:rsidP="00237161"/>
    <w:p w:rsidR="00B071B9" w:rsidRDefault="00B071B9" w:rsidP="00237161"/>
    <w:p w:rsidR="00B071B9" w:rsidRDefault="00B071B9" w:rsidP="00237161"/>
    <w:p w:rsidR="00B071B9" w:rsidRDefault="00B071B9" w:rsidP="00237161"/>
    <w:p w:rsidR="00B071B9" w:rsidRDefault="00B071B9" w:rsidP="00B071B9"/>
    <w:p w:rsidR="00B071B9" w:rsidRPr="00B071B9" w:rsidRDefault="00B071B9" w:rsidP="00B071B9"/>
    <w:sectPr w:rsidR="00B071B9" w:rsidRPr="00B071B9" w:rsidSect="005E056F">
      <w:headerReference w:type="default" r:id="rId20"/>
      <w:footerReference w:type="default" r:id="rId21"/>
      <w:pgSz w:w="11906" w:h="16838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61A" w:rsidRDefault="00E3361A">
      <w:r>
        <w:separator/>
      </w:r>
    </w:p>
  </w:endnote>
  <w:endnote w:type="continuationSeparator" w:id="1">
    <w:p w:rsidR="00E3361A" w:rsidRDefault="00E33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840" w:rsidRDefault="003E71C6" w:rsidP="00617148">
    <w:pPr>
      <w:pStyle w:val="Footer"/>
      <w:jc w:val="center"/>
    </w:pPr>
    <w:r>
      <w:rPr>
        <w:rStyle w:val="PageNumber"/>
      </w:rPr>
      <w:fldChar w:fldCharType="begin"/>
    </w:r>
    <w:r w:rsidR="0045484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7428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840" w:rsidRDefault="003E71C6" w:rsidP="00617148">
    <w:pPr>
      <w:pStyle w:val="Footer"/>
      <w:jc w:val="center"/>
    </w:pPr>
    <w:r>
      <w:rPr>
        <w:rStyle w:val="PageNumber"/>
      </w:rPr>
      <w:fldChar w:fldCharType="begin"/>
    </w:r>
    <w:r w:rsidR="0045484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742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61A" w:rsidRDefault="00E3361A">
      <w:r>
        <w:separator/>
      </w:r>
    </w:p>
  </w:footnote>
  <w:footnote w:type="continuationSeparator" w:id="1">
    <w:p w:rsidR="00E3361A" w:rsidRDefault="00E336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840" w:rsidRDefault="004548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840" w:rsidRDefault="004548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C3ED4"/>
    <w:multiLevelType w:val="hybridMultilevel"/>
    <w:tmpl w:val="3C304C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D8144E"/>
    <w:multiLevelType w:val="multilevel"/>
    <w:tmpl w:val="041A001D"/>
    <w:numStyleLink w:val="Natuknicerimskibrojevi"/>
  </w:abstractNum>
  <w:abstractNum w:abstractNumId="12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3">
    <w:nsid w:val="07E7B761"/>
    <w:multiLevelType w:val="hybridMultilevel"/>
    <w:tmpl w:val="E24E6BFE"/>
    <w:lvl w:ilvl="0" w:tplc="04090001">
      <w:start w:val="1"/>
      <w:numFmt w:val="bullet"/>
      <w:lvlText w:val="l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  <w:snapToGrid/>
      </w:rPr>
    </w:lvl>
    <w:lvl w:ilvl="1" w:tplc="04090003">
      <w:start w:val="1"/>
      <w:numFmt w:val="bullet"/>
      <w:lvlText w:val="n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  <w:snapToGrid/>
      </w:rPr>
    </w:lvl>
    <w:lvl w:ilvl="2" w:tplc="04090005">
      <w:start w:val="1"/>
      <w:numFmt w:val="bullet"/>
      <w:lvlText w:val="u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  <w:snapToGrid/>
      </w:rPr>
    </w:lvl>
    <w:lvl w:ilvl="3" w:tplc="04090001">
      <w:start w:val="1"/>
      <w:numFmt w:val="bullet"/>
      <w:lvlText w:val="l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  <w:snapToGrid/>
      </w:rPr>
    </w:lvl>
    <w:lvl w:ilvl="4" w:tplc="04090003">
      <w:start w:val="1"/>
      <w:numFmt w:val="bullet"/>
      <w:lvlText w:val="n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  <w:snapToGrid/>
      </w:rPr>
    </w:lvl>
    <w:lvl w:ilvl="5" w:tplc="04090005">
      <w:start w:val="1"/>
      <w:numFmt w:val="bullet"/>
      <w:lvlText w:val="u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  <w:snapToGrid/>
      </w:rPr>
    </w:lvl>
    <w:lvl w:ilvl="6" w:tplc="04090001">
      <w:start w:val="1"/>
      <w:numFmt w:val="bullet"/>
      <w:lvlText w:val="l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  <w:snapToGrid/>
      </w:rPr>
    </w:lvl>
    <w:lvl w:ilvl="7" w:tplc="04090003">
      <w:start w:val="1"/>
      <w:numFmt w:val="bullet"/>
      <w:lvlText w:val="n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  <w:snapToGrid/>
      </w:rPr>
    </w:lvl>
    <w:lvl w:ilvl="8" w:tplc="04090005">
      <w:start w:val="1"/>
      <w:numFmt w:val="bullet"/>
      <w:lvlText w:val="u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  <w:snapToGrid/>
      </w:rPr>
    </w:lvl>
  </w:abstractNum>
  <w:abstractNum w:abstractNumId="14">
    <w:nsid w:val="0AD96576"/>
    <w:multiLevelType w:val="hybridMultilevel"/>
    <w:tmpl w:val="58029A9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8094FE7"/>
    <w:multiLevelType w:val="multilevel"/>
    <w:tmpl w:val="041A001D"/>
    <w:numStyleLink w:val="Natuknice"/>
  </w:abstractNum>
  <w:abstractNum w:abstractNumId="17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C7E243C"/>
    <w:multiLevelType w:val="hybridMultilevel"/>
    <w:tmpl w:val="A7EEC4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016B7A"/>
    <w:multiLevelType w:val="multilevel"/>
    <w:tmpl w:val="AC12DC8C"/>
    <w:numStyleLink w:val="Literatura"/>
  </w:abstractNum>
  <w:abstractNum w:abstractNumId="20">
    <w:nsid w:val="43763EEC"/>
    <w:multiLevelType w:val="hybridMultilevel"/>
    <w:tmpl w:val="59B04E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440AB"/>
    <w:multiLevelType w:val="hybridMultilevel"/>
    <w:tmpl w:val="5E80C4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4D0C1968"/>
    <w:multiLevelType w:val="multilevel"/>
    <w:tmpl w:val="041A001D"/>
    <w:numStyleLink w:val="Natuknice"/>
  </w:abstractNum>
  <w:abstractNum w:abstractNumId="24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31E77B0"/>
    <w:multiLevelType w:val="hybridMultilevel"/>
    <w:tmpl w:val="BAC4A1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B1C"/>
    <w:multiLevelType w:val="hybridMultilevel"/>
    <w:tmpl w:val="C3845832"/>
    <w:lvl w:ilvl="0" w:tplc="041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7">
    <w:nsid w:val="638C355B"/>
    <w:multiLevelType w:val="multilevel"/>
    <w:tmpl w:val="041A001D"/>
    <w:numStyleLink w:val="Natuknice"/>
  </w:abstractNum>
  <w:abstractNum w:abstractNumId="28">
    <w:nsid w:val="6EE4703C"/>
    <w:multiLevelType w:val="hybridMultilevel"/>
    <w:tmpl w:val="1DEA18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7055468"/>
    <w:multiLevelType w:val="multilevel"/>
    <w:tmpl w:val="041A001D"/>
    <w:numStyleLink w:val="Natuknice"/>
  </w:abstractNum>
  <w:num w:numId="1">
    <w:abstractNumId w:val="15"/>
  </w:num>
  <w:num w:numId="2">
    <w:abstractNumId w:val="29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30"/>
  </w:num>
  <w:num w:numId="16">
    <w:abstractNumId w:val="23"/>
  </w:num>
  <w:num w:numId="17">
    <w:abstractNumId w:val="17"/>
  </w:num>
  <w:num w:numId="18">
    <w:abstractNumId w:val="11"/>
  </w:num>
  <w:num w:numId="19">
    <w:abstractNumId w:val="16"/>
  </w:num>
  <w:num w:numId="20">
    <w:abstractNumId w:val="27"/>
  </w:num>
  <w:num w:numId="21">
    <w:abstractNumId w:val="24"/>
  </w:num>
  <w:num w:numId="22">
    <w:abstractNumId w:val="19"/>
  </w:num>
  <w:num w:numId="23">
    <w:abstractNumId w:val="20"/>
  </w:num>
  <w:num w:numId="24">
    <w:abstractNumId w:val="25"/>
  </w:num>
  <w:num w:numId="25">
    <w:abstractNumId w:val="28"/>
  </w:num>
  <w:num w:numId="26">
    <w:abstractNumId w:val="14"/>
  </w:num>
  <w:num w:numId="27">
    <w:abstractNumId w:val="21"/>
  </w:num>
  <w:num w:numId="28">
    <w:abstractNumId w:val="13"/>
  </w:num>
  <w:num w:numId="29">
    <w:abstractNumId w:val="10"/>
  </w:num>
  <w:num w:numId="30">
    <w:abstractNumId w:val="26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635"/>
    <w:rsid w:val="00035739"/>
    <w:rsid w:val="00051D57"/>
    <w:rsid w:val="00051E4E"/>
    <w:rsid w:val="00052E10"/>
    <w:rsid w:val="00057E0C"/>
    <w:rsid w:val="0006193C"/>
    <w:rsid w:val="00084C97"/>
    <w:rsid w:val="00087B95"/>
    <w:rsid w:val="00095687"/>
    <w:rsid w:val="00096A85"/>
    <w:rsid w:val="00097428"/>
    <w:rsid w:val="000A08DE"/>
    <w:rsid w:val="000B3FB3"/>
    <w:rsid w:val="000B4FA2"/>
    <w:rsid w:val="000C06DB"/>
    <w:rsid w:val="000C19DB"/>
    <w:rsid w:val="000D24F1"/>
    <w:rsid w:val="000D43E5"/>
    <w:rsid w:val="000D49A9"/>
    <w:rsid w:val="000E3701"/>
    <w:rsid w:val="000E4CB2"/>
    <w:rsid w:val="000E68CF"/>
    <w:rsid w:val="000F1352"/>
    <w:rsid w:val="000F2B91"/>
    <w:rsid w:val="000F5E15"/>
    <w:rsid w:val="000F78AB"/>
    <w:rsid w:val="00102C57"/>
    <w:rsid w:val="001111C0"/>
    <w:rsid w:val="00122249"/>
    <w:rsid w:val="00131D9C"/>
    <w:rsid w:val="00137C5E"/>
    <w:rsid w:val="00143BCA"/>
    <w:rsid w:val="001515A2"/>
    <w:rsid w:val="00153494"/>
    <w:rsid w:val="00167E81"/>
    <w:rsid w:val="0018022D"/>
    <w:rsid w:val="00191DFE"/>
    <w:rsid w:val="00194ABB"/>
    <w:rsid w:val="001A39AE"/>
    <w:rsid w:val="001A7343"/>
    <w:rsid w:val="001D28CE"/>
    <w:rsid w:val="001E68EB"/>
    <w:rsid w:val="001F1AC3"/>
    <w:rsid w:val="001F2A8E"/>
    <w:rsid w:val="002046E0"/>
    <w:rsid w:val="0021679A"/>
    <w:rsid w:val="002203E1"/>
    <w:rsid w:val="002251DA"/>
    <w:rsid w:val="002303D2"/>
    <w:rsid w:val="00230F7C"/>
    <w:rsid w:val="00237161"/>
    <w:rsid w:val="00243926"/>
    <w:rsid w:val="00251D1A"/>
    <w:rsid w:val="00255371"/>
    <w:rsid w:val="00271F99"/>
    <w:rsid w:val="00281633"/>
    <w:rsid w:val="00284E9A"/>
    <w:rsid w:val="00292EAA"/>
    <w:rsid w:val="002A13B3"/>
    <w:rsid w:val="002B451F"/>
    <w:rsid w:val="002B4B7E"/>
    <w:rsid w:val="002C0086"/>
    <w:rsid w:val="002C779D"/>
    <w:rsid w:val="002E12D7"/>
    <w:rsid w:val="002E723E"/>
    <w:rsid w:val="002F16A8"/>
    <w:rsid w:val="002F5878"/>
    <w:rsid w:val="00300601"/>
    <w:rsid w:val="00313B80"/>
    <w:rsid w:val="00315BCB"/>
    <w:rsid w:val="0033642F"/>
    <w:rsid w:val="00337503"/>
    <w:rsid w:val="00345417"/>
    <w:rsid w:val="003468F5"/>
    <w:rsid w:val="00355B25"/>
    <w:rsid w:val="003756D9"/>
    <w:rsid w:val="0039555B"/>
    <w:rsid w:val="00397B71"/>
    <w:rsid w:val="003A1A88"/>
    <w:rsid w:val="003A2982"/>
    <w:rsid w:val="003A3083"/>
    <w:rsid w:val="003B4D69"/>
    <w:rsid w:val="003C4729"/>
    <w:rsid w:val="003C5FC8"/>
    <w:rsid w:val="003C6876"/>
    <w:rsid w:val="003D028D"/>
    <w:rsid w:val="003D3AD4"/>
    <w:rsid w:val="003E349F"/>
    <w:rsid w:val="003E71C6"/>
    <w:rsid w:val="003F1545"/>
    <w:rsid w:val="00405505"/>
    <w:rsid w:val="00422281"/>
    <w:rsid w:val="00431CC5"/>
    <w:rsid w:val="0043389C"/>
    <w:rsid w:val="00437740"/>
    <w:rsid w:val="00441C6A"/>
    <w:rsid w:val="00454840"/>
    <w:rsid w:val="00467BE2"/>
    <w:rsid w:val="004700D0"/>
    <w:rsid w:val="00475D9D"/>
    <w:rsid w:val="00482058"/>
    <w:rsid w:val="00482223"/>
    <w:rsid w:val="004842B7"/>
    <w:rsid w:val="00486447"/>
    <w:rsid w:val="00487593"/>
    <w:rsid w:val="004912A0"/>
    <w:rsid w:val="00496C58"/>
    <w:rsid w:val="004B0BED"/>
    <w:rsid w:val="004B1A3B"/>
    <w:rsid w:val="004B67E7"/>
    <w:rsid w:val="004C44B0"/>
    <w:rsid w:val="004C7299"/>
    <w:rsid w:val="004F4E02"/>
    <w:rsid w:val="005002FA"/>
    <w:rsid w:val="00503B1E"/>
    <w:rsid w:val="00506502"/>
    <w:rsid w:val="00507CF7"/>
    <w:rsid w:val="005120BA"/>
    <w:rsid w:val="00513DF3"/>
    <w:rsid w:val="00532ACF"/>
    <w:rsid w:val="0053493B"/>
    <w:rsid w:val="005359B5"/>
    <w:rsid w:val="00542907"/>
    <w:rsid w:val="005443B3"/>
    <w:rsid w:val="005446C8"/>
    <w:rsid w:val="00547DCC"/>
    <w:rsid w:val="005638FC"/>
    <w:rsid w:val="005729FA"/>
    <w:rsid w:val="00572B45"/>
    <w:rsid w:val="0057333B"/>
    <w:rsid w:val="00583F27"/>
    <w:rsid w:val="00596A83"/>
    <w:rsid w:val="00597E8F"/>
    <w:rsid w:val="005A017C"/>
    <w:rsid w:val="005B09E4"/>
    <w:rsid w:val="005B7E4E"/>
    <w:rsid w:val="005C0A40"/>
    <w:rsid w:val="005C37B3"/>
    <w:rsid w:val="005C7C8E"/>
    <w:rsid w:val="005E056F"/>
    <w:rsid w:val="005F1453"/>
    <w:rsid w:val="005F5F6C"/>
    <w:rsid w:val="005F6CFD"/>
    <w:rsid w:val="00601C12"/>
    <w:rsid w:val="00611F5C"/>
    <w:rsid w:val="00611F8A"/>
    <w:rsid w:val="00617148"/>
    <w:rsid w:val="0062246B"/>
    <w:rsid w:val="00623638"/>
    <w:rsid w:val="0067406A"/>
    <w:rsid w:val="006740E1"/>
    <w:rsid w:val="00680404"/>
    <w:rsid w:val="00684C0A"/>
    <w:rsid w:val="00690013"/>
    <w:rsid w:val="006952CE"/>
    <w:rsid w:val="006A677F"/>
    <w:rsid w:val="006B12B3"/>
    <w:rsid w:val="006D4732"/>
    <w:rsid w:val="00701881"/>
    <w:rsid w:val="007035C3"/>
    <w:rsid w:val="0071511C"/>
    <w:rsid w:val="00717285"/>
    <w:rsid w:val="007206DF"/>
    <w:rsid w:val="00726EDD"/>
    <w:rsid w:val="00745EC7"/>
    <w:rsid w:val="00752D54"/>
    <w:rsid w:val="00765AD7"/>
    <w:rsid w:val="00767228"/>
    <w:rsid w:val="00770B8B"/>
    <w:rsid w:val="0078291F"/>
    <w:rsid w:val="00796C27"/>
    <w:rsid w:val="007A0BBB"/>
    <w:rsid w:val="007A3784"/>
    <w:rsid w:val="007C244C"/>
    <w:rsid w:val="007D2372"/>
    <w:rsid w:val="007F041B"/>
    <w:rsid w:val="007F2F9D"/>
    <w:rsid w:val="0080243D"/>
    <w:rsid w:val="00803FF0"/>
    <w:rsid w:val="00807EBA"/>
    <w:rsid w:val="008243D2"/>
    <w:rsid w:val="008251FA"/>
    <w:rsid w:val="0085540E"/>
    <w:rsid w:val="00857045"/>
    <w:rsid w:val="00857A79"/>
    <w:rsid w:val="00865253"/>
    <w:rsid w:val="00871D24"/>
    <w:rsid w:val="008A1667"/>
    <w:rsid w:val="008B00B7"/>
    <w:rsid w:val="008B7D55"/>
    <w:rsid w:val="008B7F49"/>
    <w:rsid w:val="008C518E"/>
    <w:rsid w:val="008C740E"/>
    <w:rsid w:val="008C7BF3"/>
    <w:rsid w:val="008F1D26"/>
    <w:rsid w:val="008F28BB"/>
    <w:rsid w:val="008F4E51"/>
    <w:rsid w:val="008F6680"/>
    <w:rsid w:val="008F7E87"/>
    <w:rsid w:val="009029E2"/>
    <w:rsid w:val="00906178"/>
    <w:rsid w:val="009127C9"/>
    <w:rsid w:val="0091716F"/>
    <w:rsid w:val="0092319C"/>
    <w:rsid w:val="009311AD"/>
    <w:rsid w:val="0094035F"/>
    <w:rsid w:val="00971774"/>
    <w:rsid w:val="00973DCC"/>
    <w:rsid w:val="00975118"/>
    <w:rsid w:val="009B64D6"/>
    <w:rsid w:val="009B6ED1"/>
    <w:rsid w:val="009C0AB9"/>
    <w:rsid w:val="009D0376"/>
    <w:rsid w:val="009D45C5"/>
    <w:rsid w:val="00A018B8"/>
    <w:rsid w:val="00A1386C"/>
    <w:rsid w:val="00A14490"/>
    <w:rsid w:val="00A20EFB"/>
    <w:rsid w:val="00A24AF6"/>
    <w:rsid w:val="00A27497"/>
    <w:rsid w:val="00A347B7"/>
    <w:rsid w:val="00A35973"/>
    <w:rsid w:val="00A518CC"/>
    <w:rsid w:val="00A54764"/>
    <w:rsid w:val="00A6194B"/>
    <w:rsid w:val="00A645CB"/>
    <w:rsid w:val="00A749C0"/>
    <w:rsid w:val="00A8798A"/>
    <w:rsid w:val="00AA1A43"/>
    <w:rsid w:val="00AA5F53"/>
    <w:rsid w:val="00AB2C62"/>
    <w:rsid w:val="00AC1635"/>
    <w:rsid w:val="00AC2042"/>
    <w:rsid w:val="00AC28F8"/>
    <w:rsid w:val="00AC7467"/>
    <w:rsid w:val="00AD0281"/>
    <w:rsid w:val="00AD4E9A"/>
    <w:rsid w:val="00AE2590"/>
    <w:rsid w:val="00AF0B80"/>
    <w:rsid w:val="00AF36B6"/>
    <w:rsid w:val="00AF64EF"/>
    <w:rsid w:val="00B071B9"/>
    <w:rsid w:val="00B15282"/>
    <w:rsid w:val="00B20108"/>
    <w:rsid w:val="00B27EE7"/>
    <w:rsid w:val="00B37E9B"/>
    <w:rsid w:val="00B556E2"/>
    <w:rsid w:val="00B55836"/>
    <w:rsid w:val="00B725A4"/>
    <w:rsid w:val="00B92E61"/>
    <w:rsid w:val="00BA680C"/>
    <w:rsid w:val="00BB31DC"/>
    <w:rsid w:val="00BB4712"/>
    <w:rsid w:val="00BC0A10"/>
    <w:rsid w:val="00BD28DA"/>
    <w:rsid w:val="00BD5D0C"/>
    <w:rsid w:val="00BF64C9"/>
    <w:rsid w:val="00C00F96"/>
    <w:rsid w:val="00C02BB4"/>
    <w:rsid w:val="00C15E05"/>
    <w:rsid w:val="00C236F6"/>
    <w:rsid w:val="00C24244"/>
    <w:rsid w:val="00C315C3"/>
    <w:rsid w:val="00C458EC"/>
    <w:rsid w:val="00C5679A"/>
    <w:rsid w:val="00C6710A"/>
    <w:rsid w:val="00C863A5"/>
    <w:rsid w:val="00C91F8F"/>
    <w:rsid w:val="00CA51AE"/>
    <w:rsid w:val="00CA6805"/>
    <w:rsid w:val="00CA7FB4"/>
    <w:rsid w:val="00CC096B"/>
    <w:rsid w:val="00CF2D98"/>
    <w:rsid w:val="00CF57C1"/>
    <w:rsid w:val="00CF5960"/>
    <w:rsid w:val="00D01DFE"/>
    <w:rsid w:val="00D35898"/>
    <w:rsid w:val="00D37E76"/>
    <w:rsid w:val="00D51296"/>
    <w:rsid w:val="00D54BF2"/>
    <w:rsid w:val="00D65D9B"/>
    <w:rsid w:val="00D76E3C"/>
    <w:rsid w:val="00D85D7F"/>
    <w:rsid w:val="00D9020E"/>
    <w:rsid w:val="00DA1C3C"/>
    <w:rsid w:val="00DB2AB0"/>
    <w:rsid w:val="00DB58FA"/>
    <w:rsid w:val="00DC146A"/>
    <w:rsid w:val="00DC5966"/>
    <w:rsid w:val="00DC7267"/>
    <w:rsid w:val="00DD2268"/>
    <w:rsid w:val="00DD2AC3"/>
    <w:rsid w:val="00DE30ED"/>
    <w:rsid w:val="00DE3CE4"/>
    <w:rsid w:val="00DE5214"/>
    <w:rsid w:val="00DE5C12"/>
    <w:rsid w:val="00DF16C4"/>
    <w:rsid w:val="00DF3A9F"/>
    <w:rsid w:val="00E0591D"/>
    <w:rsid w:val="00E06D29"/>
    <w:rsid w:val="00E3361A"/>
    <w:rsid w:val="00E33625"/>
    <w:rsid w:val="00E44316"/>
    <w:rsid w:val="00E5082F"/>
    <w:rsid w:val="00E5587B"/>
    <w:rsid w:val="00E578CB"/>
    <w:rsid w:val="00E72E68"/>
    <w:rsid w:val="00E75C05"/>
    <w:rsid w:val="00E966C2"/>
    <w:rsid w:val="00EB0CE7"/>
    <w:rsid w:val="00EB1A0F"/>
    <w:rsid w:val="00EB1FF8"/>
    <w:rsid w:val="00EB39D2"/>
    <w:rsid w:val="00EC6978"/>
    <w:rsid w:val="00F06C05"/>
    <w:rsid w:val="00F07A14"/>
    <w:rsid w:val="00F20D85"/>
    <w:rsid w:val="00F2120A"/>
    <w:rsid w:val="00F21D34"/>
    <w:rsid w:val="00F23B12"/>
    <w:rsid w:val="00F3305E"/>
    <w:rsid w:val="00F36C79"/>
    <w:rsid w:val="00F37CC1"/>
    <w:rsid w:val="00F428B3"/>
    <w:rsid w:val="00F501CE"/>
    <w:rsid w:val="00F51CFB"/>
    <w:rsid w:val="00F52431"/>
    <w:rsid w:val="00F61A88"/>
    <w:rsid w:val="00F72D8F"/>
    <w:rsid w:val="00F83D9E"/>
    <w:rsid w:val="00F86DC3"/>
    <w:rsid w:val="00F9244F"/>
    <w:rsid w:val="00F94C5C"/>
    <w:rsid w:val="00F977F9"/>
    <w:rsid w:val="00F97B7D"/>
    <w:rsid w:val="00FA2FEB"/>
    <w:rsid w:val="00FA650F"/>
    <w:rsid w:val="00FB3833"/>
    <w:rsid w:val="00FE1C80"/>
    <w:rsid w:val="00FE3EF7"/>
    <w:rsid w:val="00FF1DDB"/>
    <w:rsid w:val="00FF2ADD"/>
    <w:rsid w:val="00FF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9" w:qFormat="1"/>
    <w:lsdException w:name="toc 1" w:uiPriority="39"/>
    <w:lsdException w:name="toc 2" w:uiPriority="39"/>
    <w:lsdException w:name="toc 3" w:uiPriority="3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E61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8022D"/>
    <w:pPr>
      <w:keepNext/>
      <w:jc w:val="center"/>
      <w:outlineLvl w:val="0"/>
    </w:pPr>
    <w:rPr>
      <w:rFonts w:ascii="Arial" w:hAnsi="Arial"/>
      <w:b/>
      <w:bCs/>
      <w:sz w:val="32"/>
    </w:rPr>
  </w:style>
  <w:style w:type="paragraph" w:styleId="Heading2">
    <w:name w:val="heading 2"/>
    <w:basedOn w:val="Normal"/>
    <w:next w:val="Normal"/>
    <w:autoRedefine/>
    <w:qFormat/>
    <w:rsid w:val="00B92E61"/>
    <w:pPr>
      <w:keepNext/>
      <w:jc w:val="left"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qFormat/>
    <w:rsid w:val="00B92E61"/>
    <w:pPr>
      <w:keepNext/>
      <w:spacing w:before="240" w:after="60"/>
      <w:jc w:val="left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qFormat/>
    <w:rsid w:val="00B92E61"/>
    <w:pPr>
      <w:keepNext/>
      <w:spacing w:before="240" w:after="60"/>
      <w:jc w:val="left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aliases w:val="Tablice"/>
    <w:basedOn w:val="Normal"/>
    <w:next w:val="Normal"/>
    <w:qFormat/>
    <w:rsid w:val="00035739"/>
    <w:pPr>
      <w:spacing w:before="240" w:after="60"/>
      <w:jc w:val="center"/>
      <w:outlineLvl w:val="4"/>
    </w:pPr>
    <w:rPr>
      <w:b/>
      <w:bCs/>
      <w:iCs/>
      <w:szCs w:val="26"/>
    </w:rPr>
  </w:style>
  <w:style w:type="paragraph" w:styleId="Heading6">
    <w:name w:val="heading 6"/>
    <w:aliases w:val="Fusnota"/>
    <w:basedOn w:val="Normal"/>
    <w:next w:val="Normal"/>
    <w:qFormat/>
    <w:rsid w:val="00B92E61"/>
    <w:pPr>
      <w:spacing w:before="240" w:after="60" w:line="240" w:lineRule="auto"/>
      <w:jc w:val="left"/>
      <w:outlineLvl w:val="5"/>
    </w:pPr>
    <w:rPr>
      <w:bCs/>
      <w:sz w:val="20"/>
      <w:szCs w:val="22"/>
    </w:rPr>
  </w:style>
  <w:style w:type="paragraph" w:styleId="Heading7">
    <w:name w:val="heading 7"/>
    <w:basedOn w:val="Normal"/>
    <w:next w:val="Normal"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aliases w:val="Slike"/>
    <w:basedOn w:val="Normal"/>
    <w:next w:val="Normal"/>
    <w:qFormat/>
    <w:rsid w:val="00035739"/>
    <w:pPr>
      <w:spacing w:before="240" w:after="60"/>
      <w:jc w:val="center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rsid w:val="004C7299"/>
    <w:rPr>
      <w:b/>
      <w:bCs/>
    </w:rPr>
  </w:style>
  <w:style w:type="paragraph" w:styleId="Subtitle">
    <w:name w:val="Subtitle"/>
    <w:basedOn w:val="Normal"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uiPriority w:val="39"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1">
    <w:name w:val="Tekst fusnote1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1"/>
    <w:rsid w:val="00745EC7"/>
    <w:rPr>
      <w:lang w:val="hr-HR" w:eastAsia="hr-HR" w:bidi="ar-SA"/>
    </w:rPr>
  </w:style>
  <w:style w:type="paragraph" w:styleId="BalloonText">
    <w:name w:val="Balloon Text"/>
    <w:basedOn w:val="Normal"/>
    <w:link w:val="BalloonTextChar"/>
    <w:rsid w:val="000357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57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4D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B00B7"/>
  </w:style>
  <w:style w:type="character" w:customStyle="1" w:styleId="apple-converted-space">
    <w:name w:val="apple-converted-space"/>
    <w:basedOn w:val="DefaultParagraphFont"/>
    <w:rsid w:val="008B00B7"/>
  </w:style>
  <w:style w:type="table" w:customStyle="1" w:styleId="LightShading-Accent11">
    <w:name w:val="Light Shading - Accent 11"/>
    <w:basedOn w:val="TableNormal"/>
    <w:uiPriority w:val="60"/>
    <w:rsid w:val="00A8798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3BC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Natuknice"/>
    <w:pPr>
      <w:numPr>
        <w:numId w:val="14"/>
      </w:numPr>
    </w:pPr>
  </w:style>
  <w:style w:type="numbering" w:customStyle="1" w:styleId="Footer">
    <w:name w:val="111111"/>
  </w:style>
  <w:style w:type="numbering" w:customStyle="1" w:styleId="PageNumber">
    <w:name w:val="Natuknicerimskibrojevi"/>
    <w:pPr>
      <w:numPr>
        <w:numId w:val="17"/>
      </w:numPr>
    </w:pPr>
  </w:style>
  <w:style w:type="numbering" w:customStyle="1" w:styleId="Naslov1razine">
    <w:name w:val="ArticleSection"/>
    <w:pPr>
      <w:numPr>
        <w:numId w:val="3"/>
      </w:numPr>
    </w:pPr>
  </w:style>
  <w:style w:type="numbering" w:customStyle="1" w:styleId="111111">
    <w:name w:val="Literatura"/>
    <w:pPr>
      <w:numPr>
        <w:numId w:val="21"/>
      </w:numPr>
    </w:pPr>
  </w:style>
  <w:style w:type="numbering" w:customStyle="1" w:styleId="1ai">
    <w:name w:val="1ai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no\Documents\Downloads\Predlozak-v8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4F546-51DE-4779-BCE4-3676E771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</Template>
  <TotalTime>1</TotalTime>
  <Pages>14</Pages>
  <Words>834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foi</Company>
  <LinksUpToDate>false</LinksUpToDate>
  <CharactersWithSpaces>5583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Kruno</dc:creator>
  <cp:lastModifiedBy>Techo</cp:lastModifiedBy>
  <cp:revision>3</cp:revision>
  <cp:lastPrinted>2014-06-23T09:54:00Z</cp:lastPrinted>
  <dcterms:created xsi:type="dcterms:W3CDTF">2014-06-23T09:54:00Z</dcterms:created>
  <dcterms:modified xsi:type="dcterms:W3CDTF">2014-06-23T09:55:00Z</dcterms:modified>
</cp:coreProperties>
</file>