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53A8" w:rsidRDefault="004D53A8" w:rsidP="004D53A8">
      <w:pPr>
        <w:pStyle w:val="Nazivinstitucije"/>
      </w:pPr>
      <w:bookmarkStart w:id="0" w:name="_Toc184011513"/>
      <w:r>
        <w:t>SVEUČILIŠTE U ZAGREBU</w:t>
      </w:r>
    </w:p>
    <w:p w:rsidR="004D53A8" w:rsidRDefault="004D53A8" w:rsidP="004D53A8">
      <w:pPr>
        <w:pStyle w:val="Nazivinstitucije"/>
      </w:pPr>
      <w:r>
        <w:t>FAKULTET ORGANIZACIJE I INFORMATIKE</w:t>
      </w:r>
    </w:p>
    <w:p w:rsidR="004D53A8" w:rsidRDefault="004D53A8" w:rsidP="004D53A8">
      <w:pPr>
        <w:pStyle w:val="Nazivinstitucije"/>
      </w:pPr>
      <w:r>
        <w:t>V A R A Ž D I N</w:t>
      </w:r>
    </w:p>
    <w:p w:rsidR="004D53A8" w:rsidRDefault="004D53A8" w:rsidP="004D53A8"/>
    <w:p w:rsidR="004D53A8" w:rsidRDefault="004D53A8" w:rsidP="004D53A8"/>
    <w:p w:rsidR="004D53A8" w:rsidRDefault="004D53A8" w:rsidP="004D53A8"/>
    <w:p w:rsidR="004D53A8" w:rsidRDefault="004D53A8" w:rsidP="004D53A8">
      <w:pPr>
        <w:pStyle w:val="Imeiprezimekandidata"/>
        <w:rPr>
          <w:sz w:val="24"/>
        </w:rPr>
      </w:pPr>
      <w:r>
        <w:rPr>
          <w:sz w:val="24"/>
        </w:rPr>
        <w:t>Nadja Kosojević</w:t>
      </w:r>
    </w:p>
    <w:p w:rsidR="004D53A8" w:rsidRPr="000D4983" w:rsidRDefault="004D53A8" w:rsidP="004D53A8">
      <w:pPr>
        <w:pStyle w:val="Imeiprezimekandidata"/>
        <w:rPr>
          <w:sz w:val="24"/>
        </w:rPr>
      </w:pPr>
      <w:r>
        <w:rPr>
          <w:sz w:val="24"/>
        </w:rPr>
        <w:t>Josipa Tadić</w:t>
      </w:r>
    </w:p>
    <w:p w:rsidR="004D53A8" w:rsidRDefault="004D53A8" w:rsidP="004D53A8"/>
    <w:p w:rsidR="004D53A8" w:rsidRDefault="004D53A8" w:rsidP="004D53A8"/>
    <w:p w:rsidR="004D53A8" w:rsidRDefault="004D53A8" w:rsidP="004D53A8"/>
    <w:p w:rsidR="004D53A8" w:rsidRDefault="004D53A8" w:rsidP="004D53A8">
      <w:pPr>
        <w:jc w:val="center"/>
        <w:rPr>
          <w:rFonts w:ascii="Arial" w:hAnsi="Arial"/>
          <w:b/>
          <w:sz w:val="36"/>
        </w:rPr>
      </w:pPr>
    </w:p>
    <w:p w:rsidR="004D53A8" w:rsidRPr="00994C21" w:rsidRDefault="004D53A8" w:rsidP="004D53A8">
      <w:pPr>
        <w:jc w:val="center"/>
        <w:rPr>
          <w:rFonts w:ascii="Arial" w:hAnsi="Arial"/>
          <w:b/>
          <w:sz w:val="34"/>
          <w:szCs w:val="34"/>
        </w:rPr>
      </w:pPr>
      <w:r>
        <w:rPr>
          <w:rFonts w:ascii="Arial" w:hAnsi="Arial"/>
          <w:b/>
          <w:sz w:val="34"/>
          <w:szCs w:val="34"/>
        </w:rPr>
        <w:t xml:space="preserve">KORISNIČKA </w:t>
      </w:r>
      <w:r w:rsidRPr="00994C21">
        <w:rPr>
          <w:rFonts w:ascii="Arial" w:hAnsi="Arial"/>
          <w:b/>
          <w:sz w:val="34"/>
          <w:szCs w:val="34"/>
        </w:rPr>
        <w:t xml:space="preserve">DOKUMENTACIJA – </w:t>
      </w:r>
      <w:r>
        <w:rPr>
          <w:rFonts w:ascii="Arial" w:hAnsi="Arial"/>
          <w:b/>
          <w:sz w:val="34"/>
          <w:szCs w:val="34"/>
        </w:rPr>
        <w:t>NadJos</w:t>
      </w:r>
    </w:p>
    <w:p w:rsidR="004D53A8" w:rsidRPr="00991FF8" w:rsidRDefault="004D53A8" w:rsidP="004D53A8">
      <w:pPr>
        <w:jc w:val="center"/>
        <w:rPr>
          <w:b/>
        </w:rPr>
      </w:pPr>
      <w:r w:rsidRPr="00991FF8">
        <w:rPr>
          <w:b/>
        </w:rPr>
        <w:t>PROJEKT IZ KOLEGIJA PROGRAMSKO INŽENJERSTVO</w:t>
      </w:r>
    </w:p>
    <w:p w:rsidR="004D53A8" w:rsidRDefault="004D53A8" w:rsidP="004D53A8"/>
    <w:p w:rsidR="004D53A8" w:rsidRDefault="004D53A8" w:rsidP="004D53A8">
      <w:pPr>
        <w:jc w:val="center"/>
      </w:pPr>
    </w:p>
    <w:p w:rsidR="004D53A8" w:rsidRDefault="004D53A8" w:rsidP="004D53A8">
      <w:pPr>
        <w:jc w:val="center"/>
      </w:pPr>
    </w:p>
    <w:p w:rsidR="004D53A8" w:rsidRDefault="004D53A8" w:rsidP="004D53A8">
      <w:pPr>
        <w:jc w:val="center"/>
      </w:pPr>
    </w:p>
    <w:p w:rsidR="004D53A8" w:rsidRDefault="004D53A8" w:rsidP="004D53A8"/>
    <w:p w:rsidR="004D53A8" w:rsidRDefault="004D53A8" w:rsidP="004D53A8">
      <w:pPr>
        <w:pStyle w:val="Mjesto"/>
      </w:pPr>
    </w:p>
    <w:p w:rsidR="004D53A8" w:rsidRDefault="004D53A8" w:rsidP="004D53A8">
      <w:pPr>
        <w:pStyle w:val="Mjesto"/>
      </w:pPr>
    </w:p>
    <w:p w:rsidR="004D53A8" w:rsidRDefault="004D53A8" w:rsidP="004D53A8">
      <w:pPr>
        <w:pStyle w:val="Mjesto"/>
      </w:pPr>
    </w:p>
    <w:p w:rsidR="004D53A8" w:rsidRDefault="004D53A8" w:rsidP="004D53A8">
      <w:pPr>
        <w:pStyle w:val="Mjesto"/>
      </w:pPr>
    </w:p>
    <w:p w:rsidR="004D53A8" w:rsidRDefault="004D53A8" w:rsidP="004D53A8">
      <w:pPr>
        <w:pStyle w:val="Mjesto"/>
      </w:pPr>
    </w:p>
    <w:p w:rsidR="004D53A8" w:rsidRDefault="004D53A8" w:rsidP="004D53A8">
      <w:pPr>
        <w:pStyle w:val="Mjesto"/>
      </w:pPr>
    </w:p>
    <w:p w:rsidR="004D53A8" w:rsidRDefault="004D53A8" w:rsidP="004D53A8">
      <w:pPr>
        <w:pStyle w:val="Mjesto"/>
      </w:pPr>
    </w:p>
    <w:p w:rsidR="004D53A8" w:rsidRDefault="004D53A8" w:rsidP="004D53A8">
      <w:pPr>
        <w:pStyle w:val="Mjesto"/>
      </w:pPr>
    </w:p>
    <w:p w:rsidR="004D53A8" w:rsidRDefault="004D53A8" w:rsidP="004D53A8">
      <w:pPr>
        <w:pStyle w:val="Mjesto"/>
      </w:pPr>
    </w:p>
    <w:p w:rsidR="004D53A8" w:rsidRDefault="004D53A8" w:rsidP="004D53A8">
      <w:pPr>
        <w:pStyle w:val="Mjesto"/>
      </w:pPr>
    </w:p>
    <w:p w:rsidR="004D53A8" w:rsidRDefault="004D53A8" w:rsidP="004D53A8">
      <w:pPr>
        <w:pStyle w:val="Mjesto"/>
      </w:pPr>
    </w:p>
    <w:p w:rsidR="003A7666" w:rsidRDefault="003A7666" w:rsidP="004D53A8">
      <w:pPr>
        <w:pStyle w:val="Mjesto"/>
      </w:pPr>
    </w:p>
    <w:p w:rsidR="004D53A8" w:rsidRDefault="004D53A8" w:rsidP="004D53A8">
      <w:pPr>
        <w:pStyle w:val="Mjesto"/>
      </w:pPr>
    </w:p>
    <w:p w:rsidR="004D53A8" w:rsidRDefault="004D53A8" w:rsidP="004D53A8">
      <w:pPr>
        <w:pStyle w:val="Mjesto"/>
      </w:pPr>
      <w:r>
        <w:t>Varaždin, 2015.</w:t>
      </w:r>
    </w:p>
    <w:p w:rsidR="004D53A8" w:rsidRDefault="004D53A8" w:rsidP="004D53A8">
      <w:pPr>
        <w:pStyle w:val="Nazivinstitucije"/>
        <w:ind w:left="2160" w:firstLine="720"/>
        <w:jc w:val="both"/>
      </w:pPr>
      <w:r>
        <w:lastRenderedPageBreak/>
        <w:t>SVEUČILIŠTE U ZAGREBU</w:t>
      </w:r>
    </w:p>
    <w:p w:rsidR="004D53A8" w:rsidRDefault="004D53A8" w:rsidP="004D53A8">
      <w:pPr>
        <w:pStyle w:val="Nazivinstitucije"/>
      </w:pPr>
      <w:r>
        <w:t>FAKULTET ORGANIZACIJE I INFORMATIKE</w:t>
      </w:r>
    </w:p>
    <w:p w:rsidR="004D53A8" w:rsidRDefault="004D53A8" w:rsidP="004D53A8">
      <w:pPr>
        <w:pStyle w:val="Nazivinstitucije"/>
      </w:pPr>
      <w:r>
        <w:t>V A R A Ž D I N</w:t>
      </w:r>
    </w:p>
    <w:p w:rsidR="004D53A8" w:rsidRDefault="004D53A8" w:rsidP="004D53A8"/>
    <w:p w:rsidR="004D53A8" w:rsidRDefault="004D53A8" w:rsidP="004D53A8"/>
    <w:p w:rsidR="004D53A8" w:rsidRDefault="004D53A8" w:rsidP="004D53A8">
      <w:pPr>
        <w:pStyle w:val="Podaciokandidatu"/>
        <w:spacing w:line="360" w:lineRule="auto"/>
      </w:pPr>
    </w:p>
    <w:p w:rsidR="004D53A8" w:rsidRDefault="004D53A8" w:rsidP="004D53A8">
      <w:pPr>
        <w:pStyle w:val="Podaciokandidatu"/>
      </w:pPr>
      <w:r>
        <w:t>Nadja Kosojević</w:t>
      </w:r>
      <w:r w:rsidRPr="007A0AC9">
        <w:rPr>
          <w:b w:val="0"/>
        </w:rPr>
        <w:t>, 39073/10-I</w:t>
      </w:r>
    </w:p>
    <w:p w:rsidR="004D53A8" w:rsidRDefault="004D53A8" w:rsidP="004D53A8">
      <w:pPr>
        <w:pStyle w:val="Podaciokandidatu"/>
        <w:spacing w:line="360" w:lineRule="auto"/>
        <w:rPr>
          <w:sz w:val="22"/>
          <w:szCs w:val="22"/>
        </w:rPr>
      </w:pPr>
      <w:r>
        <w:t>Josipa Tadić</w:t>
      </w:r>
      <w:r w:rsidRPr="007A0AC9">
        <w:rPr>
          <w:b w:val="0"/>
        </w:rPr>
        <w:t>, 39086/10-</w:t>
      </w:r>
      <w:r w:rsidR="0000330F">
        <w:rPr>
          <w:b w:val="0"/>
        </w:rPr>
        <w:t>I</w:t>
      </w:r>
    </w:p>
    <w:p w:rsidR="004D53A8" w:rsidRDefault="004D53A8" w:rsidP="004D53A8">
      <w:pPr>
        <w:pStyle w:val="Podaciokandidatu"/>
        <w:spacing w:line="360" w:lineRule="auto"/>
        <w:rPr>
          <w:sz w:val="22"/>
          <w:szCs w:val="22"/>
        </w:rPr>
      </w:pPr>
    </w:p>
    <w:p w:rsidR="004D53A8" w:rsidRPr="00994C21" w:rsidRDefault="004D53A8" w:rsidP="004D53A8">
      <w:pPr>
        <w:pStyle w:val="Podaciokandidatu"/>
        <w:spacing w:line="360" w:lineRule="auto"/>
        <w:rPr>
          <w:sz w:val="22"/>
          <w:szCs w:val="22"/>
        </w:rPr>
      </w:pPr>
    </w:p>
    <w:p w:rsidR="004D53A8" w:rsidRDefault="004D53A8" w:rsidP="004D53A8"/>
    <w:p w:rsidR="004D53A8" w:rsidRPr="003A7666" w:rsidRDefault="004D53A8" w:rsidP="004D53A8"/>
    <w:p w:rsidR="004D53A8" w:rsidRPr="003A7666" w:rsidRDefault="004D53A8" w:rsidP="004D53A8">
      <w:pPr>
        <w:jc w:val="center"/>
        <w:rPr>
          <w:b/>
          <w:sz w:val="34"/>
          <w:szCs w:val="34"/>
        </w:rPr>
      </w:pPr>
      <w:r w:rsidRPr="003A7666">
        <w:rPr>
          <w:b/>
          <w:sz w:val="34"/>
          <w:szCs w:val="34"/>
        </w:rPr>
        <w:t>KORISNIČKA DOKUMENTACIJA – NadJos</w:t>
      </w:r>
    </w:p>
    <w:p w:rsidR="004D53A8" w:rsidRPr="003A7666" w:rsidRDefault="004D53A8" w:rsidP="004D53A8">
      <w:pPr>
        <w:jc w:val="center"/>
        <w:rPr>
          <w:b/>
        </w:rPr>
      </w:pPr>
      <w:r w:rsidRPr="003A7666">
        <w:rPr>
          <w:b/>
        </w:rPr>
        <w:t>PROJEKT IZ KOLEGIJA PROGRAMSKO INŽENJERSTVO</w:t>
      </w:r>
    </w:p>
    <w:p w:rsidR="004D53A8" w:rsidRDefault="004D53A8" w:rsidP="004D53A8"/>
    <w:p w:rsidR="004D53A8" w:rsidRDefault="004D53A8" w:rsidP="004D53A8"/>
    <w:p w:rsidR="004D53A8" w:rsidRDefault="004D53A8" w:rsidP="004D53A8"/>
    <w:p w:rsidR="004D53A8" w:rsidRDefault="004D53A8" w:rsidP="004D53A8">
      <w:pPr>
        <w:rPr>
          <w:b/>
          <w:bCs/>
        </w:rPr>
      </w:pPr>
    </w:p>
    <w:p w:rsidR="004D53A8" w:rsidRPr="001000F5" w:rsidRDefault="004D53A8" w:rsidP="004D53A8">
      <w:pPr>
        <w:widowControl w:val="0"/>
        <w:autoSpaceDE w:val="0"/>
        <w:autoSpaceDN w:val="0"/>
        <w:adjustRightInd w:val="0"/>
        <w:spacing w:line="240" w:lineRule="auto"/>
        <w:ind w:left="6220" w:hanging="266"/>
        <w:rPr>
          <w:b/>
          <w:bCs/>
        </w:rPr>
      </w:pPr>
      <w:r w:rsidRPr="001000F5">
        <w:rPr>
          <w:b/>
          <w:bCs/>
        </w:rPr>
        <w:t>Nositelj kolegija:</w:t>
      </w:r>
    </w:p>
    <w:p w:rsidR="004D53A8" w:rsidRPr="001000F5" w:rsidRDefault="004D53A8" w:rsidP="004D53A8">
      <w:pPr>
        <w:widowControl w:val="0"/>
        <w:overflowPunct w:val="0"/>
        <w:autoSpaceDE w:val="0"/>
        <w:autoSpaceDN w:val="0"/>
        <w:adjustRightInd w:val="0"/>
        <w:spacing w:line="240" w:lineRule="auto"/>
        <w:ind w:left="6237" w:hanging="266"/>
      </w:pPr>
      <w:r w:rsidRPr="001000F5">
        <w:t>Prof. dr. sc. Vjeran Strahonja</w:t>
      </w:r>
    </w:p>
    <w:p w:rsidR="004D53A8" w:rsidRPr="001000F5" w:rsidRDefault="004D53A8" w:rsidP="004D53A8">
      <w:pPr>
        <w:widowControl w:val="0"/>
        <w:overflowPunct w:val="0"/>
        <w:autoSpaceDE w:val="0"/>
        <w:autoSpaceDN w:val="0"/>
        <w:adjustRightInd w:val="0"/>
        <w:spacing w:line="240" w:lineRule="auto"/>
        <w:ind w:left="6237" w:hanging="266"/>
      </w:pPr>
    </w:p>
    <w:p w:rsidR="004D53A8" w:rsidRPr="001000F5" w:rsidRDefault="004D53A8" w:rsidP="004D53A8">
      <w:pPr>
        <w:widowControl w:val="0"/>
        <w:autoSpaceDE w:val="0"/>
        <w:autoSpaceDN w:val="0"/>
        <w:adjustRightInd w:val="0"/>
        <w:spacing w:line="240" w:lineRule="auto"/>
        <w:ind w:left="5954"/>
      </w:pPr>
      <w:r w:rsidRPr="001000F5">
        <w:rPr>
          <w:b/>
          <w:bCs/>
        </w:rPr>
        <w:t>Mentor:</w:t>
      </w:r>
    </w:p>
    <w:p w:rsidR="004D53A8" w:rsidRPr="001000F5" w:rsidRDefault="004D53A8" w:rsidP="004D53A8">
      <w:pPr>
        <w:widowControl w:val="0"/>
        <w:autoSpaceDE w:val="0"/>
        <w:autoSpaceDN w:val="0"/>
        <w:adjustRightInd w:val="0"/>
        <w:spacing w:line="240" w:lineRule="auto"/>
        <w:ind w:left="5954"/>
      </w:pPr>
      <w:r w:rsidRPr="001000F5">
        <w:t>Boris Tomaš, mag. inf.</w:t>
      </w:r>
    </w:p>
    <w:p w:rsidR="004D53A8" w:rsidRDefault="004D53A8" w:rsidP="004D53A8">
      <w:pPr>
        <w:jc w:val="center"/>
      </w:pPr>
    </w:p>
    <w:p w:rsidR="004D53A8" w:rsidRDefault="004D53A8" w:rsidP="004D53A8">
      <w:pPr>
        <w:jc w:val="center"/>
      </w:pPr>
    </w:p>
    <w:p w:rsidR="004D53A8" w:rsidRDefault="004D53A8" w:rsidP="004D53A8">
      <w:pPr>
        <w:jc w:val="center"/>
      </w:pPr>
    </w:p>
    <w:p w:rsidR="004D53A8" w:rsidRDefault="004D53A8" w:rsidP="004D53A8">
      <w:pPr>
        <w:jc w:val="center"/>
      </w:pPr>
    </w:p>
    <w:p w:rsidR="004D53A8" w:rsidRDefault="004D53A8" w:rsidP="004D53A8">
      <w:pPr>
        <w:rPr>
          <w:b/>
          <w:bCs/>
        </w:rPr>
      </w:pPr>
    </w:p>
    <w:p w:rsidR="004D53A8" w:rsidRDefault="004D53A8" w:rsidP="004D53A8">
      <w:pPr>
        <w:rPr>
          <w:b/>
          <w:bCs/>
        </w:rPr>
      </w:pPr>
    </w:p>
    <w:p w:rsidR="004D53A8" w:rsidRDefault="004D53A8" w:rsidP="004D53A8">
      <w:pPr>
        <w:rPr>
          <w:b/>
          <w:bCs/>
        </w:rPr>
      </w:pPr>
    </w:p>
    <w:p w:rsidR="008B5D53" w:rsidRDefault="008B5D53" w:rsidP="004D53A8">
      <w:pPr>
        <w:rPr>
          <w:b/>
          <w:bCs/>
        </w:rPr>
      </w:pPr>
    </w:p>
    <w:p w:rsidR="003A7666" w:rsidRDefault="003A7666" w:rsidP="004D53A8">
      <w:pPr>
        <w:rPr>
          <w:b/>
          <w:bCs/>
        </w:rPr>
      </w:pPr>
    </w:p>
    <w:p w:rsidR="004D53A8" w:rsidRDefault="004D53A8" w:rsidP="004D53A8">
      <w:pPr>
        <w:rPr>
          <w:b/>
          <w:bCs/>
        </w:rPr>
      </w:pPr>
    </w:p>
    <w:p w:rsidR="004D53A8" w:rsidRDefault="004D53A8" w:rsidP="004D53A8">
      <w:pPr>
        <w:rPr>
          <w:b/>
          <w:bCs/>
        </w:rPr>
      </w:pPr>
    </w:p>
    <w:p w:rsidR="008B5D53" w:rsidRDefault="008B5D53" w:rsidP="004D53A8">
      <w:pPr>
        <w:pStyle w:val="Sadraj"/>
        <w:rPr>
          <w:sz w:val="24"/>
        </w:rPr>
        <w:sectPr w:rsidR="008B5D53" w:rsidSect="00857045">
          <w:footerReference w:type="default" r:id="rId8"/>
          <w:pgSz w:w="11906" w:h="16838"/>
          <w:pgMar w:top="851" w:right="1134" w:bottom="1701" w:left="1418" w:header="709" w:footer="709" w:gutter="0"/>
          <w:pgNumType w:fmt="upperRoman" w:start="1"/>
          <w:cols w:space="708"/>
          <w:docGrid w:linePitch="360"/>
        </w:sectPr>
      </w:pPr>
      <w:r>
        <w:rPr>
          <w:sz w:val="24"/>
        </w:rPr>
        <w:t>Varaždin, 2015.</w:t>
      </w:r>
    </w:p>
    <w:bookmarkEnd w:id="0"/>
    <w:p w:rsidR="00623638" w:rsidRDefault="00623638"/>
    <w:sdt>
      <w:sdtPr>
        <w:rPr>
          <w:rFonts w:ascii="Times New Roman" w:eastAsia="Times New Roman" w:hAnsi="Times New Roman" w:cs="Times New Roman"/>
          <w:b w:val="0"/>
          <w:bCs w:val="0"/>
          <w:color w:val="auto"/>
          <w:sz w:val="24"/>
          <w:szCs w:val="24"/>
          <w:lang w:val="hr-HR" w:eastAsia="hr-HR"/>
        </w:rPr>
        <w:id w:val="-1659761777"/>
        <w:docPartObj>
          <w:docPartGallery w:val="Table of Contents"/>
          <w:docPartUnique/>
        </w:docPartObj>
      </w:sdtPr>
      <w:sdtContent>
        <w:p w:rsidR="00D64014" w:rsidRDefault="00D64014">
          <w:pPr>
            <w:pStyle w:val="TOCHeading"/>
            <w:rPr>
              <w:lang w:val="hr-HR"/>
            </w:rPr>
          </w:pPr>
          <w:r>
            <w:rPr>
              <w:lang w:val="hr-HR"/>
            </w:rPr>
            <w:t>Sadržaj</w:t>
          </w:r>
        </w:p>
        <w:p w:rsidR="003A7666" w:rsidRPr="003A7666" w:rsidRDefault="003A7666" w:rsidP="003A7666">
          <w:pPr>
            <w:rPr>
              <w:lang w:eastAsia="en-US"/>
            </w:rPr>
          </w:pPr>
        </w:p>
        <w:p w:rsidR="00F932CF" w:rsidRPr="00702B45" w:rsidRDefault="00371537" w:rsidP="00702B45">
          <w:pPr>
            <w:pStyle w:val="TOC2"/>
            <w:rPr>
              <w:b/>
              <w:noProof/>
              <w:color w:val="0000FF"/>
              <w:u w:val="single"/>
            </w:rPr>
          </w:pPr>
          <w:r w:rsidRPr="00371537">
            <w:rPr>
              <w:caps/>
            </w:rPr>
            <w:fldChar w:fldCharType="begin"/>
          </w:r>
          <w:r w:rsidR="00D64014">
            <w:instrText xml:space="preserve"> TOC \o "1-3" \h \z \u </w:instrText>
          </w:r>
          <w:r w:rsidRPr="00371537">
            <w:rPr>
              <w:caps/>
            </w:rPr>
            <w:fldChar w:fldCharType="separate"/>
          </w:r>
          <w:hyperlink w:anchor="_Toc411422517" w:history="1">
            <w:r w:rsidR="00F932CF" w:rsidRPr="00702B45">
              <w:rPr>
                <w:rStyle w:val="Hyperlink"/>
                <w:b/>
                <w:noProof/>
              </w:rPr>
              <w:t>1. Tražene funkcionalnosti aplikacije</w:t>
            </w:r>
            <w:r w:rsidR="00F932CF" w:rsidRPr="00702B45">
              <w:rPr>
                <w:b/>
                <w:noProof/>
                <w:webHidden/>
              </w:rPr>
              <w:tab/>
            </w:r>
            <w:r w:rsidRPr="00702B45">
              <w:rPr>
                <w:b/>
                <w:noProof/>
                <w:webHidden/>
              </w:rPr>
              <w:fldChar w:fldCharType="begin"/>
            </w:r>
            <w:r w:rsidR="00F932CF" w:rsidRPr="00702B45">
              <w:rPr>
                <w:b/>
                <w:noProof/>
                <w:webHidden/>
              </w:rPr>
              <w:instrText xml:space="preserve"> PAGEREF _Toc411422517 \h </w:instrText>
            </w:r>
            <w:r w:rsidRPr="00702B45">
              <w:rPr>
                <w:b/>
                <w:noProof/>
                <w:webHidden/>
              </w:rPr>
            </w:r>
            <w:r w:rsidRPr="00702B45">
              <w:rPr>
                <w:b/>
                <w:noProof/>
                <w:webHidden/>
              </w:rPr>
              <w:fldChar w:fldCharType="separate"/>
            </w:r>
            <w:r w:rsidR="00702B45" w:rsidRPr="00702B45">
              <w:rPr>
                <w:b/>
                <w:noProof/>
                <w:webHidden/>
              </w:rPr>
              <w:t>1</w:t>
            </w:r>
            <w:r w:rsidRPr="00702B45">
              <w:rPr>
                <w:b/>
                <w:noProof/>
                <w:webHidden/>
              </w:rPr>
              <w:fldChar w:fldCharType="end"/>
            </w:r>
          </w:hyperlink>
        </w:p>
        <w:p w:rsidR="00F932CF" w:rsidRPr="00702B45" w:rsidRDefault="00371537">
          <w:pPr>
            <w:pStyle w:val="TOC2"/>
            <w:rPr>
              <w:rFonts w:asciiTheme="minorHAnsi" w:eastAsiaTheme="minorEastAsia" w:hAnsiTheme="minorHAnsi" w:cstheme="minorBidi"/>
              <w:b/>
              <w:smallCaps w:val="0"/>
              <w:noProof/>
              <w:sz w:val="22"/>
              <w:szCs w:val="22"/>
            </w:rPr>
          </w:pPr>
          <w:hyperlink w:anchor="_Toc411422518" w:history="1">
            <w:r w:rsidR="00F932CF" w:rsidRPr="00702B45">
              <w:rPr>
                <w:rStyle w:val="Hyperlink"/>
                <w:b/>
                <w:noProof/>
              </w:rPr>
              <w:t>2. Korisničko sučelje aplikacije</w:t>
            </w:r>
            <w:r w:rsidR="00F932CF" w:rsidRPr="00702B45">
              <w:rPr>
                <w:b/>
                <w:noProof/>
                <w:webHidden/>
              </w:rPr>
              <w:tab/>
            </w:r>
            <w:r w:rsidRPr="00702B45">
              <w:rPr>
                <w:b/>
                <w:noProof/>
                <w:webHidden/>
              </w:rPr>
              <w:fldChar w:fldCharType="begin"/>
            </w:r>
            <w:r w:rsidR="00F932CF" w:rsidRPr="00702B45">
              <w:rPr>
                <w:b/>
                <w:noProof/>
                <w:webHidden/>
              </w:rPr>
              <w:instrText xml:space="preserve"> PAGEREF _Toc411422518 \h </w:instrText>
            </w:r>
            <w:r w:rsidRPr="00702B45">
              <w:rPr>
                <w:b/>
                <w:noProof/>
                <w:webHidden/>
              </w:rPr>
            </w:r>
            <w:r w:rsidRPr="00702B45">
              <w:rPr>
                <w:b/>
                <w:noProof/>
                <w:webHidden/>
              </w:rPr>
              <w:fldChar w:fldCharType="separate"/>
            </w:r>
            <w:r w:rsidR="00702B45" w:rsidRPr="00702B45">
              <w:rPr>
                <w:b/>
                <w:noProof/>
                <w:webHidden/>
              </w:rPr>
              <w:t>1</w:t>
            </w:r>
            <w:r w:rsidRPr="00702B45">
              <w:rPr>
                <w:b/>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19" w:history="1">
            <w:r w:rsidR="00F932CF" w:rsidRPr="00223F8A">
              <w:rPr>
                <w:rStyle w:val="Hyperlink"/>
                <w:noProof/>
              </w:rPr>
              <w:t>2.1. Početni zaslon</w:t>
            </w:r>
            <w:r w:rsidR="00F932CF">
              <w:rPr>
                <w:noProof/>
                <w:webHidden/>
              </w:rPr>
              <w:tab/>
            </w:r>
            <w:r>
              <w:rPr>
                <w:noProof/>
                <w:webHidden/>
              </w:rPr>
              <w:fldChar w:fldCharType="begin"/>
            </w:r>
            <w:r w:rsidR="00F932CF">
              <w:rPr>
                <w:noProof/>
                <w:webHidden/>
              </w:rPr>
              <w:instrText xml:space="preserve"> PAGEREF _Toc411422519 \h </w:instrText>
            </w:r>
            <w:r>
              <w:rPr>
                <w:noProof/>
                <w:webHidden/>
              </w:rPr>
            </w:r>
            <w:r>
              <w:rPr>
                <w:noProof/>
                <w:webHidden/>
              </w:rPr>
              <w:fldChar w:fldCharType="separate"/>
            </w:r>
            <w:r w:rsidR="00702B45">
              <w:rPr>
                <w:noProof/>
                <w:webHidden/>
              </w:rPr>
              <w:t>1</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0" w:history="1">
            <w:r w:rsidR="00F932CF" w:rsidRPr="00223F8A">
              <w:rPr>
                <w:rStyle w:val="Hyperlink"/>
                <w:noProof/>
              </w:rPr>
              <w:t>2.2. Ovlasti administratora</w:t>
            </w:r>
            <w:r w:rsidR="00F932CF">
              <w:rPr>
                <w:noProof/>
                <w:webHidden/>
              </w:rPr>
              <w:tab/>
            </w:r>
            <w:r>
              <w:rPr>
                <w:noProof/>
                <w:webHidden/>
              </w:rPr>
              <w:fldChar w:fldCharType="begin"/>
            </w:r>
            <w:r w:rsidR="00F932CF">
              <w:rPr>
                <w:noProof/>
                <w:webHidden/>
              </w:rPr>
              <w:instrText xml:space="preserve"> PAGEREF _Toc411422520 \h </w:instrText>
            </w:r>
            <w:r>
              <w:rPr>
                <w:noProof/>
                <w:webHidden/>
              </w:rPr>
            </w:r>
            <w:r>
              <w:rPr>
                <w:noProof/>
                <w:webHidden/>
              </w:rPr>
              <w:fldChar w:fldCharType="separate"/>
            </w:r>
            <w:r w:rsidR="00702B45">
              <w:rPr>
                <w:noProof/>
                <w:webHidden/>
              </w:rPr>
              <w:t>2</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1" w:history="1">
            <w:r w:rsidR="00F932CF" w:rsidRPr="00223F8A">
              <w:rPr>
                <w:rStyle w:val="Hyperlink"/>
                <w:noProof/>
              </w:rPr>
              <w:t>2.2.1. Glavni izbornik administratora</w:t>
            </w:r>
            <w:r w:rsidR="00F932CF">
              <w:rPr>
                <w:noProof/>
                <w:webHidden/>
              </w:rPr>
              <w:tab/>
            </w:r>
            <w:r>
              <w:rPr>
                <w:noProof/>
                <w:webHidden/>
              </w:rPr>
              <w:fldChar w:fldCharType="begin"/>
            </w:r>
            <w:r w:rsidR="00F932CF">
              <w:rPr>
                <w:noProof/>
                <w:webHidden/>
              </w:rPr>
              <w:instrText xml:space="preserve"> PAGEREF _Toc411422521 \h </w:instrText>
            </w:r>
            <w:r>
              <w:rPr>
                <w:noProof/>
                <w:webHidden/>
              </w:rPr>
            </w:r>
            <w:r>
              <w:rPr>
                <w:noProof/>
                <w:webHidden/>
              </w:rPr>
              <w:fldChar w:fldCharType="separate"/>
            </w:r>
            <w:r w:rsidR="00702B45">
              <w:rPr>
                <w:noProof/>
                <w:webHidden/>
              </w:rPr>
              <w:t>2</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2" w:history="1">
            <w:r w:rsidR="00F932CF" w:rsidRPr="00223F8A">
              <w:rPr>
                <w:rStyle w:val="Hyperlink"/>
                <w:noProof/>
              </w:rPr>
              <w:t>2.2.2. Administrator – upravljanje osobama</w:t>
            </w:r>
            <w:r w:rsidR="00F932CF">
              <w:rPr>
                <w:noProof/>
                <w:webHidden/>
              </w:rPr>
              <w:tab/>
            </w:r>
            <w:r>
              <w:rPr>
                <w:noProof/>
                <w:webHidden/>
              </w:rPr>
              <w:fldChar w:fldCharType="begin"/>
            </w:r>
            <w:r w:rsidR="00F932CF">
              <w:rPr>
                <w:noProof/>
                <w:webHidden/>
              </w:rPr>
              <w:instrText xml:space="preserve"> PAGEREF _Toc411422522 \h </w:instrText>
            </w:r>
            <w:r>
              <w:rPr>
                <w:noProof/>
                <w:webHidden/>
              </w:rPr>
            </w:r>
            <w:r>
              <w:rPr>
                <w:noProof/>
                <w:webHidden/>
              </w:rPr>
              <w:fldChar w:fldCharType="separate"/>
            </w:r>
            <w:r w:rsidR="00702B45">
              <w:rPr>
                <w:noProof/>
                <w:webHidden/>
              </w:rPr>
              <w:t>3</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3" w:history="1">
            <w:r w:rsidR="00F932CF" w:rsidRPr="00223F8A">
              <w:rPr>
                <w:rStyle w:val="Hyperlink"/>
                <w:noProof/>
              </w:rPr>
              <w:t>2.2.3. Dodaj osobu</w:t>
            </w:r>
            <w:r w:rsidR="00F932CF">
              <w:rPr>
                <w:noProof/>
                <w:webHidden/>
              </w:rPr>
              <w:tab/>
            </w:r>
            <w:r>
              <w:rPr>
                <w:noProof/>
                <w:webHidden/>
              </w:rPr>
              <w:fldChar w:fldCharType="begin"/>
            </w:r>
            <w:r w:rsidR="00F932CF">
              <w:rPr>
                <w:noProof/>
                <w:webHidden/>
              </w:rPr>
              <w:instrText xml:space="preserve"> PAGEREF _Toc411422523 \h </w:instrText>
            </w:r>
            <w:r>
              <w:rPr>
                <w:noProof/>
                <w:webHidden/>
              </w:rPr>
            </w:r>
            <w:r>
              <w:rPr>
                <w:noProof/>
                <w:webHidden/>
              </w:rPr>
              <w:fldChar w:fldCharType="separate"/>
            </w:r>
            <w:r w:rsidR="00702B45">
              <w:rPr>
                <w:noProof/>
                <w:webHidden/>
              </w:rPr>
              <w:t>4</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4" w:history="1">
            <w:r w:rsidR="00F932CF" w:rsidRPr="00223F8A">
              <w:rPr>
                <w:rStyle w:val="Hyperlink"/>
                <w:noProof/>
              </w:rPr>
              <w:t>2.2.4. Ažuriraj osobu</w:t>
            </w:r>
            <w:r w:rsidR="00F932CF">
              <w:rPr>
                <w:noProof/>
                <w:webHidden/>
              </w:rPr>
              <w:tab/>
            </w:r>
            <w:r>
              <w:rPr>
                <w:noProof/>
                <w:webHidden/>
              </w:rPr>
              <w:fldChar w:fldCharType="begin"/>
            </w:r>
            <w:r w:rsidR="00F932CF">
              <w:rPr>
                <w:noProof/>
                <w:webHidden/>
              </w:rPr>
              <w:instrText xml:space="preserve"> PAGEREF _Toc411422524 \h </w:instrText>
            </w:r>
            <w:r>
              <w:rPr>
                <w:noProof/>
                <w:webHidden/>
              </w:rPr>
            </w:r>
            <w:r>
              <w:rPr>
                <w:noProof/>
                <w:webHidden/>
              </w:rPr>
              <w:fldChar w:fldCharType="separate"/>
            </w:r>
            <w:r w:rsidR="00702B45">
              <w:rPr>
                <w:noProof/>
                <w:webHidden/>
              </w:rPr>
              <w:t>6</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5" w:history="1">
            <w:r w:rsidR="00F932CF" w:rsidRPr="00223F8A">
              <w:rPr>
                <w:rStyle w:val="Hyperlink"/>
                <w:noProof/>
              </w:rPr>
              <w:t>2.2.5. Unos ispita</w:t>
            </w:r>
            <w:r w:rsidR="00F932CF">
              <w:rPr>
                <w:noProof/>
                <w:webHidden/>
              </w:rPr>
              <w:tab/>
            </w:r>
            <w:r>
              <w:rPr>
                <w:noProof/>
                <w:webHidden/>
              </w:rPr>
              <w:fldChar w:fldCharType="begin"/>
            </w:r>
            <w:r w:rsidR="00F932CF">
              <w:rPr>
                <w:noProof/>
                <w:webHidden/>
              </w:rPr>
              <w:instrText xml:space="preserve"> PAGEREF _Toc411422525 \h </w:instrText>
            </w:r>
            <w:r>
              <w:rPr>
                <w:noProof/>
                <w:webHidden/>
              </w:rPr>
            </w:r>
            <w:r>
              <w:rPr>
                <w:noProof/>
                <w:webHidden/>
              </w:rPr>
              <w:fldChar w:fldCharType="separate"/>
            </w:r>
            <w:r w:rsidR="00702B45">
              <w:rPr>
                <w:noProof/>
                <w:webHidden/>
              </w:rPr>
              <w:t>7</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6" w:history="1">
            <w:r w:rsidR="00F932CF" w:rsidRPr="00223F8A">
              <w:rPr>
                <w:rStyle w:val="Hyperlink"/>
                <w:noProof/>
              </w:rPr>
              <w:t>2.2.6. Upravljanje vozilima</w:t>
            </w:r>
            <w:r w:rsidR="00F932CF">
              <w:rPr>
                <w:noProof/>
                <w:webHidden/>
              </w:rPr>
              <w:tab/>
            </w:r>
            <w:r>
              <w:rPr>
                <w:noProof/>
                <w:webHidden/>
              </w:rPr>
              <w:fldChar w:fldCharType="begin"/>
            </w:r>
            <w:r w:rsidR="00F932CF">
              <w:rPr>
                <w:noProof/>
                <w:webHidden/>
              </w:rPr>
              <w:instrText xml:space="preserve"> PAGEREF _Toc411422526 \h </w:instrText>
            </w:r>
            <w:r>
              <w:rPr>
                <w:noProof/>
                <w:webHidden/>
              </w:rPr>
            </w:r>
            <w:r>
              <w:rPr>
                <w:noProof/>
                <w:webHidden/>
              </w:rPr>
              <w:fldChar w:fldCharType="separate"/>
            </w:r>
            <w:r w:rsidR="00702B45">
              <w:rPr>
                <w:noProof/>
                <w:webHidden/>
              </w:rPr>
              <w:t>8</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7" w:history="1">
            <w:r w:rsidR="00F932CF" w:rsidRPr="00223F8A">
              <w:rPr>
                <w:rStyle w:val="Hyperlink"/>
                <w:noProof/>
              </w:rPr>
              <w:t>2.2.7. Dodavanje novog vozila</w:t>
            </w:r>
            <w:r w:rsidR="00F932CF">
              <w:rPr>
                <w:noProof/>
                <w:webHidden/>
              </w:rPr>
              <w:tab/>
            </w:r>
            <w:r>
              <w:rPr>
                <w:noProof/>
                <w:webHidden/>
              </w:rPr>
              <w:fldChar w:fldCharType="begin"/>
            </w:r>
            <w:r w:rsidR="00F932CF">
              <w:rPr>
                <w:noProof/>
                <w:webHidden/>
              </w:rPr>
              <w:instrText xml:space="preserve"> PAGEREF _Toc411422527 \h </w:instrText>
            </w:r>
            <w:r>
              <w:rPr>
                <w:noProof/>
                <w:webHidden/>
              </w:rPr>
            </w:r>
            <w:r>
              <w:rPr>
                <w:noProof/>
                <w:webHidden/>
              </w:rPr>
              <w:fldChar w:fldCharType="separate"/>
            </w:r>
            <w:r w:rsidR="00702B45">
              <w:rPr>
                <w:noProof/>
                <w:webHidden/>
              </w:rPr>
              <w:t>9</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8" w:history="1">
            <w:r w:rsidR="00F932CF" w:rsidRPr="00223F8A">
              <w:rPr>
                <w:rStyle w:val="Hyperlink"/>
                <w:noProof/>
              </w:rPr>
              <w:t>2.2.8. Dodavanje nove kategorije vozila</w:t>
            </w:r>
            <w:r w:rsidR="00F932CF">
              <w:rPr>
                <w:noProof/>
                <w:webHidden/>
              </w:rPr>
              <w:tab/>
            </w:r>
            <w:r>
              <w:rPr>
                <w:noProof/>
                <w:webHidden/>
              </w:rPr>
              <w:fldChar w:fldCharType="begin"/>
            </w:r>
            <w:r w:rsidR="00F932CF">
              <w:rPr>
                <w:noProof/>
                <w:webHidden/>
              </w:rPr>
              <w:instrText xml:space="preserve"> PAGEREF _Toc411422528 \h </w:instrText>
            </w:r>
            <w:r>
              <w:rPr>
                <w:noProof/>
                <w:webHidden/>
              </w:rPr>
            </w:r>
            <w:r>
              <w:rPr>
                <w:noProof/>
                <w:webHidden/>
              </w:rPr>
              <w:fldChar w:fldCharType="separate"/>
            </w:r>
            <w:r w:rsidR="00702B45">
              <w:rPr>
                <w:noProof/>
                <w:webHidden/>
              </w:rPr>
              <w:t>10</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29" w:history="1">
            <w:r w:rsidR="00F932CF" w:rsidRPr="00223F8A">
              <w:rPr>
                <w:rStyle w:val="Hyperlink"/>
                <w:noProof/>
              </w:rPr>
              <w:t>2.3. Ovlasti instruktora</w:t>
            </w:r>
            <w:r w:rsidR="00F932CF">
              <w:rPr>
                <w:noProof/>
                <w:webHidden/>
              </w:rPr>
              <w:tab/>
            </w:r>
            <w:r>
              <w:rPr>
                <w:noProof/>
                <w:webHidden/>
              </w:rPr>
              <w:fldChar w:fldCharType="begin"/>
            </w:r>
            <w:r w:rsidR="00F932CF">
              <w:rPr>
                <w:noProof/>
                <w:webHidden/>
              </w:rPr>
              <w:instrText xml:space="preserve"> PAGEREF _Toc411422529 \h </w:instrText>
            </w:r>
            <w:r>
              <w:rPr>
                <w:noProof/>
                <w:webHidden/>
              </w:rPr>
            </w:r>
            <w:r>
              <w:rPr>
                <w:noProof/>
                <w:webHidden/>
              </w:rPr>
              <w:fldChar w:fldCharType="separate"/>
            </w:r>
            <w:r w:rsidR="00702B45">
              <w:rPr>
                <w:noProof/>
                <w:webHidden/>
              </w:rPr>
              <w:t>11</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30" w:history="1">
            <w:r w:rsidR="00F932CF" w:rsidRPr="00223F8A">
              <w:rPr>
                <w:rStyle w:val="Hyperlink"/>
                <w:noProof/>
              </w:rPr>
              <w:t>2.3.1. Glavni izbornik instruktora</w:t>
            </w:r>
            <w:r w:rsidR="00F932CF">
              <w:rPr>
                <w:noProof/>
                <w:webHidden/>
              </w:rPr>
              <w:tab/>
            </w:r>
            <w:r>
              <w:rPr>
                <w:noProof/>
                <w:webHidden/>
              </w:rPr>
              <w:fldChar w:fldCharType="begin"/>
            </w:r>
            <w:r w:rsidR="00F932CF">
              <w:rPr>
                <w:noProof/>
                <w:webHidden/>
              </w:rPr>
              <w:instrText xml:space="preserve"> PAGEREF _Toc411422530 \h </w:instrText>
            </w:r>
            <w:r>
              <w:rPr>
                <w:noProof/>
                <w:webHidden/>
              </w:rPr>
            </w:r>
            <w:r>
              <w:rPr>
                <w:noProof/>
                <w:webHidden/>
              </w:rPr>
              <w:fldChar w:fldCharType="separate"/>
            </w:r>
            <w:r w:rsidR="00702B45">
              <w:rPr>
                <w:noProof/>
                <w:webHidden/>
              </w:rPr>
              <w:t>11</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31" w:history="1">
            <w:r w:rsidR="00F932CF" w:rsidRPr="00223F8A">
              <w:rPr>
                <w:rStyle w:val="Hyperlink"/>
                <w:noProof/>
              </w:rPr>
              <w:t>2.3.2. Evidentiranje polaznika</w:t>
            </w:r>
            <w:r w:rsidR="00F932CF">
              <w:rPr>
                <w:noProof/>
                <w:webHidden/>
              </w:rPr>
              <w:tab/>
            </w:r>
            <w:r>
              <w:rPr>
                <w:noProof/>
                <w:webHidden/>
              </w:rPr>
              <w:fldChar w:fldCharType="begin"/>
            </w:r>
            <w:r w:rsidR="00F932CF">
              <w:rPr>
                <w:noProof/>
                <w:webHidden/>
              </w:rPr>
              <w:instrText xml:space="preserve"> PAGEREF _Toc411422531 \h </w:instrText>
            </w:r>
            <w:r>
              <w:rPr>
                <w:noProof/>
                <w:webHidden/>
              </w:rPr>
            </w:r>
            <w:r>
              <w:rPr>
                <w:noProof/>
                <w:webHidden/>
              </w:rPr>
              <w:fldChar w:fldCharType="separate"/>
            </w:r>
            <w:r w:rsidR="00702B45">
              <w:rPr>
                <w:noProof/>
                <w:webHidden/>
              </w:rPr>
              <w:t>12</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32" w:history="1">
            <w:r w:rsidR="00F932CF" w:rsidRPr="00223F8A">
              <w:rPr>
                <w:rStyle w:val="Hyperlink"/>
                <w:noProof/>
              </w:rPr>
              <w:t>2.3.3. Unos podataka o vožnji</w:t>
            </w:r>
            <w:r w:rsidR="00F932CF">
              <w:rPr>
                <w:noProof/>
                <w:webHidden/>
              </w:rPr>
              <w:tab/>
            </w:r>
            <w:r>
              <w:rPr>
                <w:noProof/>
                <w:webHidden/>
              </w:rPr>
              <w:fldChar w:fldCharType="begin"/>
            </w:r>
            <w:r w:rsidR="00F932CF">
              <w:rPr>
                <w:noProof/>
                <w:webHidden/>
              </w:rPr>
              <w:instrText xml:space="preserve"> PAGEREF _Toc411422532 \h </w:instrText>
            </w:r>
            <w:r>
              <w:rPr>
                <w:noProof/>
                <w:webHidden/>
              </w:rPr>
            </w:r>
            <w:r>
              <w:rPr>
                <w:noProof/>
                <w:webHidden/>
              </w:rPr>
              <w:fldChar w:fldCharType="separate"/>
            </w:r>
            <w:r w:rsidR="00702B45">
              <w:rPr>
                <w:noProof/>
                <w:webHidden/>
              </w:rPr>
              <w:t>13</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33" w:history="1">
            <w:r w:rsidR="00F932CF" w:rsidRPr="00223F8A">
              <w:rPr>
                <w:rStyle w:val="Hyperlink"/>
                <w:noProof/>
              </w:rPr>
              <w:t>2.3.4. Stari podaci</w:t>
            </w:r>
            <w:r w:rsidR="00F932CF">
              <w:rPr>
                <w:noProof/>
                <w:webHidden/>
              </w:rPr>
              <w:tab/>
            </w:r>
            <w:r>
              <w:rPr>
                <w:noProof/>
                <w:webHidden/>
              </w:rPr>
              <w:fldChar w:fldCharType="begin"/>
            </w:r>
            <w:r w:rsidR="00F932CF">
              <w:rPr>
                <w:noProof/>
                <w:webHidden/>
              </w:rPr>
              <w:instrText xml:space="preserve"> PAGEREF _Toc411422533 \h </w:instrText>
            </w:r>
            <w:r>
              <w:rPr>
                <w:noProof/>
                <w:webHidden/>
              </w:rPr>
            </w:r>
            <w:r>
              <w:rPr>
                <w:noProof/>
                <w:webHidden/>
              </w:rPr>
              <w:fldChar w:fldCharType="separate"/>
            </w:r>
            <w:r w:rsidR="00702B45">
              <w:rPr>
                <w:noProof/>
                <w:webHidden/>
              </w:rPr>
              <w:t>14</w:t>
            </w:r>
            <w:r>
              <w:rPr>
                <w:noProof/>
                <w:webHidden/>
              </w:rPr>
              <w:fldChar w:fldCharType="end"/>
            </w:r>
          </w:hyperlink>
        </w:p>
        <w:p w:rsidR="00F932CF" w:rsidRDefault="00371537">
          <w:pPr>
            <w:pStyle w:val="TOC2"/>
            <w:rPr>
              <w:rFonts w:asciiTheme="minorHAnsi" w:eastAsiaTheme="minorEastAsia" w:hAnsiTheme="minorHAnsi" w:cstheme="minorBidi"/>
              <w:smallCaps w:val="0"/>
              <w:noProof/>
              <w:sz w:val="22"/>
              <w:szCs w:val="22"/>
            </w:rPr>
          </w:pPr>
          <w:hyperlink w:anchor="_Toc411422534" w:history="1">
            <w:r w:rsidR="00F932CF" w:rsidRPr="00223F8A">
              <w:rPr>
                <w:rStyle w:val="Hyperlink"/>
                <w:noProof/>
              </w:rPr>
              <w:t>2.3.5. Izdavanje potvrde</w:t>
            </w:r>
            <w:r w:rsidR="00F932CF">
              <w:rPr>
                <w:noProof/>
                <w:webHidden/>
              </w:rPr>
              <w:tab/>
            </w:r>
            <w:r>
              <w:rPr>
                <w:noProof/>
                <w:webHidden/>
              </w:rPr>
              <w:fldChar w:fldCharType="begin"/>
            </w:r>
            <w:r w:rsidR="00F932CF">
              <w:rPr>
                <w:noProof/>
                <w:webHidden/>
              </w:rPr>
              <w:instrText xml:space="preserve"> PAGEREF _Toc411422534 \h </w:instrText>
            </w:r>
            <w:r>
              <w:rPr>
                <w:noProof/>
                <w:webHidden/>
              </w:rPr>
            </w:r>
            <w:r>
              <w:rPr>
                <w:noProof/>
                <w:webHidden/>
              </w:rPr>
              <w:fldChar w:fldCharType="separate"/>
            </w:r>
            <w:r w:rsidR="00702B45">
              <w:rPr>
                <w:noProof/>
                <w:webHidden/>
              </w:rPr>
              <w:t>15</w:t>
            </w:r>
            <w:r>
              <w:rPr>
                <w:noProof/>
                <w:webHidden/>
              </w:rPr>
              <w:fldChar w:fldCharType="end"/>
            </w:r>
          </w:hyperlink>
        </w:p>
        <w:p w:rsidR="00D64014" w:rsidRDefault="00371537">
          <w:r>
            <w:rPr>
              <w:b/>
              <w:bCs/>
            </w:rPr>
            <w:fldChar w:fldCharType="end"/>
          </w:r>
        </w:p>
      </w:sdtContent>
    </w:sdt>
    <w:p w:rsidR="00C5679A" w:rsidRDefault="00C5679A" w:rsidP="00251D1A">
      <w:pPr>
        <w:pStyle w:val="Naslov4razine"/>
        <w:sectPr w:rsidR="00C5679A" w:rsidSect="00857045">
          <w:headerReference w:type="default" r:id="rId9"/>
          <w:footerReference w:type="default" r:id="rId10"/>
          <w:pgSz w:w="11906" w:h="16838"/>
          <w:pgMar w:top="851" w:right="1134" w:bottom="1701" w:left="1418" w:header="709" w:footer="709" w:gutter="0"/>
          <w:pgNumType w:fmt="upperRoman" w:start="1"/>
          <w:cols w:space="708"/>
          <w:docGrid w:linePitch="360"/>
        </w:sectPr>
      </w:pPr>
    </w:p>
    <w:p w:rsidR="004B1A3B" w:rsidRPr="00F932CF" w:rsidRDefault="00E72E68" w:rsidP="003A7666">
      <w:pPr>
        <w:pStyle w:val="Heading2"/>
        <w:rPr>
          <w:sz w:val="32"/>
          <w:szCs w:val="32"/>
        </w:rPr>
      </w:pPr>
      <w:bookmarkStart w:id="1" w:name="_Toc411422517"/>
      <w:r w:rsidRPr="00F932CF">
        <w:rPr>
          <w:sz w:val="32"/>
          <w:szCs w:val="32"/>
        </w:rPr>
        <w:lastRenderedPageBreak/>
        <w:t xml:space="preserve">1. </w:t>
      </w:r>
      <w:r w:rsidR="005F5F6C" w:rsidRPr="00F932CF">
        <w:rPr>
          <w:sz w:val="32"/>
          <w:szCs w:val="32"/>
        </w:rPr>
        <w:t>Tražene funkcionalnosti aplikacije</w:t>
      </w:r>
      <w:bookmarkEnd w:id="1"/>
    </w:p>
    <w:p w:rsidR="005F5F6C" w:rsidRDefault="005F5F6C" w:rsidP="005F5F6C"/>
    <w:p w:rsidR="005F5F6C" w:rsidRDefault="005F5F6C" w:rsidP="005F5F6C"/>
    <w:p w:rsidR="00F977F9" w:rsidRDefault="008C54F0" w:rsidP="00B20108">
      <w:r>
        <w:tab/>
      </w:r>
      <w:r w:rsidR="00724975">
        <w:t>Aplikacija ima funkcionalnost za dva tipa korisnika – administratora i instruktora (predavača). Polaznici autoškole nemaju pravo korištenja aplikacije. Funkcije aplikacije su upis novih osoba (zaposlenika ili polaznika), ažuriranje istih, unošenje podataka o ispitima za polaznike, upravljanje voznim parkom autoškole (dodavanje novih vozila, brisanje otpisanih vozila te upis novih kategorija koje polaznik može polagati), zatim unos evidencije o vožnji za polaznike, pregled starih podataka o ukupnom trenut</w:t>
      </w:r>
      <w:r>
        <w:t>n</w:t>
      </w:r>
      <w:r w:rsidR="00724975">
        <w:t>om stanju odvezenih sati, te izdavanje potvrde polaznicima koji su zadovoljili sve uvjete. Aplikacija također ima mogućnost generiranja ugovora prilikom upisa novog polaznika ili ažuriranja kategorije starog polaznika (pošto to podrazumijeva da isti polaznik polaže neku drugu kategoriju).</w:t>
      </w:r>
    </w:p>
    <w:p w:rsidR="00702B45" w:rsidRDefault="00702B45" w:rsidP="00B20108"/>
    <w:p w:rsidR="00B20108" w:rsidRDefault="00B20108" w:rsidP="00B20108"/>
    <w:p w:rsidR="00702B45" w:rsidRDefault="00702B45" w:rsidP="00B20108">
      <w:pPr>
        <w:rPr>
          <w:b/>
        </w:rPr>
        <w:sectPr w:rsidR="00702B45" w:rsidSect="005E056F">
          <w:headerReference w:type="default" r:id="rId11"/>
          <w:footerReference w:type="default" r:id="rId12"/>
          <w:pgSz w:w="11906" w:h="16838"/>
          <w:pgMar w:top="851" w:right="1134" w:bottom="1701" w:left="1418" w:header="709" w:footer="709" w:gutter="0"/>
          <w:pgNumType w:start="1"/>
          <w:cols w:space="708"/>
          <w:docGrid w:linePitch="360"/>
        </w:sectPr>
      </w:pPr>
    </w:p>
    <w:p w:rsidR="00B20108" w:rsidRPr="00B20108" w:rsidRDefault="00B20108" w:rsidP="00B20108">
      <w:pPr>
        <w:rPr>
          <w:b/>
        </w:rPr>
      </w:pPr>
      <w:r w:rsidRPr="00B20108">
        <w:rPr>
          <w:b/>
        </w:rPr>
        <w:lastRenderedPageBreak/>
        <w:t>Administrator:</w:t>
      </w:r>
    </w:p>
    <w:p w:rsidR="009127C9" w:rsidRDefault="00724975" w:rsidP="00724975">
      <w:pPr>
        <w:pStyle w:val="ListParagraph"/>
        <w:numPr>
          <w:ilvl w:val="0"/>
          <w:numId w:val="32"/>
        </w:numPr>
      </w:pPr>
      <w:r>
        <w:t>Dodavanje osoba</w:t>
      </w:r>
    </w:p>
    <w:p w:rsidR="00724975" w:rsidRDefault="00724975" w:rsidP="00724975">
      <w:pPr>
        <w:pStyle w:val="ListParagraph"/>
        <w:numPr>
          <w:ilvl w:val="0"/>
          <w:numId w:val="32"/>
        </w:numPr>
      </w:pPr>
      <w:r>
        <w:t>Ažuriranje osoba</w:t>
      </w:r>
    </w:p>
    <w:p w:rsidR="00724975" w:rsidRDefault="00724975" w:rsidP="00724975">
      <w:pPr>
        <w:pStyle w:val="ListParagraph"/>
        <w:numPr>
          <w:ilvl w:val="0"/>
          <w:numId w:val="32"/>
        </w:numPr>
      </w:pPr>
      <w:r>
        <w:t>Unos ispita</w:t>
      </w:r>
    </w:p>
    <w:p w:rsidR="00724975" w:rsidRDefault="00724975" w:rsidP="00724975">
      <w:pPr>
        <w:pStyle w:val="ListParagraph"/>
        <w:numPr>
          <w:ilvl w:val="0"/>
          <w:numId w:val="32"/>
        </w:numPr>
      </w:pPr>
      <w:r>
        <w:t>Dodavanje vozila</w:t>
      </w:r>
    </w:p>
    <w:p w:rsidR="00724975" w:rsidRDefault="00724975" w:rsidP="00724975">
      <w:pPr>
        <w:pStyle w:val="ListParagraph"/>
        <w:numPr>
          <w:ilvl w:val="0"/>
          <w:numId w:val="32"/>
        </w:numPr>
      </w:pPr>
      <w:r>
        <w:t>Brisanje vozila</w:t>
      </w:r>
    </w:p>
    <w:p w:rsidR="00B20108" w:rsidRDefault="00724975" w:rsidP="00B20108">
      <w:pPr>
        <w:pStyle w:val="ListParagraph"/>
        <w:numPr>
          <w:ilvl w:val="0"/>
          <w:numId w:val="32"/>
        </w:numPr>
      </w:pPr>
      <w:r>
        <w:t>Dodavanje kategorija</w:t>
      </w:r>
    </w:p>
    <w:p w:rsidR="00B20108" w:rsidRPr="00B20108" w:rsidRDefault="00724975" w:rsidP="00B20108">
      <w:pPr>
        <w:rPr>
          <w:b/>
        </w:rPr>
      </w:pPr>
      <w:r>
        <w:rPr>
          <w:b/>
        </w:rPr>
        <w:lastRenderedPageBreak/>
        <w:t>Instruktor</w:t>
      </w:r>
      <w:r w:rsidR="00B20108" w:rsidRPr="00B20108">
        <w:rPr>
          <w:b/>
        </w:rPr>
        <w:t>:</w:t>
      </w:r>
    </w:p>
    <w:p w:rsidR="00FF1DDB" w:rsidRDefault="00724975" w:rsidP="00724975">
      <w:pPr>
        <w:pStyle w:val="ListParagraph"/>
        <w:numPr>
          <w:ilvl w:val="0"/>
          <w:numId w:val="33"/>
        </w:numPr>
      </w:pPr>
      <w:r>
        <w:t>Evidentiranje aktivnosti vožnje polaznika</w:t>
      </w:r>
    </w:p>
    <w:p w:rsidR="00724975" w:rsidRDefault="00724975" w:rsidP="00724975">
      <w:pPr>
        <w:pStyle w:val="ListParagraph"/>
        <w:numPr>
          <w:ilvl w:val="0"/>
          <w:numId w:val="33"/>
        </w:numPr>
      </w:pPr>
      <w:r>
        <w:t>Pregled starih podataka o polazniku</w:t>
      </w:r>
    </w:p>
    <w:p w:rsidR="00724975" w:rsidRDefault="00724975" w:rsidP="00724975">
      <w:pPr>
        <w:pStyle w:val="ListParagraph"/>
        <w:numPr>
          <w:ilvl w:val="0"/>
          <w:numId w:val="33"/>
        </w:numPr>
      </w:pPr>
      <w:r>
        <w:t>Izdavanje potvrde o položenom vozačkom ispitu</w:t>
      </w:r>
    </w:p>
    <w:p w:rsidR="00702B45" w:rsidRDefault="00702B45" w:rsidP="00702B45">
      <w:pPr>
        <w:sectPr w:rsidR="00702B45" w:rsidSect="00702B45">
          <w:type w:val="continuous"/>
          <w:pgSz w:w="11906" w:h="16838"/>
          <w:pgMar w:top="851" w:right="1134" w:bottom="1701" w:left="1418" w:header="709" w:footer="709" w:gutter="0"/>
          <w:pgNumType w:start="1"/>
          <w:cols w:num="2" w:space="708"/>
          <w:docGrid w:linePitch="360"/>
        </w:sectPr>
      </w:pPr>
    </w:p>
    <w:p w:rsidR="00702B45" w:rsidRDefault="00702B45" w:rsidP="00702B45"/>
    <w:p w:rsidR="00702B45" w:rsidRDefault="00702B45" w:rsidP="00702B45"/>
    <w:p w:rsidR="00702B45" w:rsidRDefault="00702B45" w:rsidP="00702B45"/>
    <w:p w:rsidR="00702B45" w:rsidRDefault="00702B45" w:rsidP="00702B45"/>
    <w:p w:rsidR="00702B45" w:rsidRDefault="00702B45" w:rsidP="00702B45"/>
    <w:p w:rsidR="00702B45" w:rsidRDefault="00702B45" w:rsidP="00702B45"/>
    <w:p w:rsidR="00702B45" w:rsidRDefault="00702B45" w:rsidP="00702B45"/>
    <w:p w:rsidR="00702B45" w:rsidRDefault="00702B45" w:rsidP="00702B45"/>
    <w:p w:rsidR="00702B45" w:rsidRDefault="00702B45" w:rsidP="00702B45"/>
    <w:p w:rsidR="00702B45" w:rsidRDefault="00702B45" w:rsidP="00702B45"/>
    <w:p w:rsidR="00702B45" w:rsidRDefault="00702B45" w:rsidP="00702B45"/>
    <w:p w:rsidR="00702B45" w:rsidRDefault="00702B45" w:rsidP="00702B45"/>
    <w:p w:rsidR="00702B45" w:rsidRDefault="00702B45" w:rsidP="00702B45"/>
    <w:p w:rsidR="00702B45" w:rsidRDefault="00702B45" w:rsidP="00702B45">
      <w:r>
        <w:t>Instalacijski paket koji korisnik dobiva prilikom kupnje aplikacije:</w:t>
      </w:r>
    </w:p>
    <w:p w:rsidR="00702B45" w:rsidRPr="00702B45" w:rsidRDefault="00702B45" w:rsidP="00702B45">
      <w:pPr>
        <w:jc w:val="center"/>
      </w:pPr>
      <w:r>
        <w:rPr>
          <w:noProof/>
        </w:rPr>
        <w:drawing>
          <wp:inline distT="0" distB="0" distL="0" distR="0">
            <wp:extent cx="5939790" cy="4189095"/>
            <wp:effectExtent l="19050" t="0" r="3810" b="0"/>
            <wp:docPr id="7" name="Picture 6" descr="Instalacijski pa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acijski paket.png"/>
                    <pic:cNvPicPr/>
                  </pic:nvPicPr>
                  <pic:blipFill>
                    <a:blip r:embed="rId13" cstate="print"/>
                    <a:stretch>
                      <a:fillRect/>
                    </a:stretch>
                  </pic:blipFill>
                  <pic:spPr>
                    <a:xfrm>
                      <a:off x="0" y="0"/>
                      <a:ext cx="5939790" cy="4189095"/>
                    </a:xfrm>
                    <a:prstGeom prst="rect">
                      <a:avLst/>
                    </a:prstGeom>
                  </pic:spPr>
                </pic:pic>
              </a:graphicData>
            </a:graphic>
          </wp:inline>
        </w:drawing>
      </w:r>
    </w:p>
    <w:p w:rsidR="00702B45" w:rsidRPr="00163BE3" w:rsidRDefault="00702B45" w:rsidP="00702B45">
      <w:pPr>
        <w:pStyle w:val="Heading9"/>
        <w:rPr>
          <w:color w:val="548DD4" w:themeColor="text2" w:themeTint="99"/>
        </w:rPr>
      </w:pPr>
      <w:r>
        <w:rPr>
          <w:color w:val="548DD4" w:themeColor="text2" w:themeTint="99"/>
        </w:rPr>
        <w:t>Slika 1</w:t>
      </w:r>
      <w:r w:rsidRPr="00163BE3">
        <w:rPr>
          <w:color w:val="548DD4" w:themeColor="text2" w:themeTint="99"/>
        </w:rPr>
        <w:t xml:space="preserve">.1. </w:t>
      </w:r>
      <w:r>
        <w:rPr>
          <w:color w:val="548DD4" w:themeColor="text2" w:themeTint="99"/>
        </w:rPr>
        <w:t>Instalacijski paket</w:t>
      </w:r>
    </w:p>
    <w:p w:rsidR="00702B45" w:rsidRDefault="00702B45" w:rsidP="00702B45"/>
    <w:p w:rsidR="00FF1DDB" w:rsidRDefault="00FF1DDB" w:rsidP="00B20108"/>
    <w:p w:rsidR="00FF1DDB" w:rsidRDefault="00FF1DDB" w:rsidP="00B20108"/>
    <w:p w:rsidR="00FF1DDB" w:rsidRDefault="00FF1DDB" w:rsidP="00B20108"/>
    <w:p w:rsidR="00FF1DDB" w:rsidRDefault="00FF1DDB" w:rsidP="00B20108"/>
    <w:p w:rsidR="00FF1DDB" w:rsidRDefault="00FF1DDB" w:rsidP="00B20108"/>
    <w:p w:rsidR="00C847AF" w:rsidRDefault="00C847AF" w:rsidP="00B20108">
      <w:pPr>
        <w:sectPr w:rsidR="00C847AF" w:rsidSect="00702B45">
          <w:type w:val="continuous"/>
          <w:pgSz w:w="11906" w:h="16838"/>
          <w:pgMar w:top="851" w:right="1134" w:bottom="1701" w:left="1418" w:header="709" w:footer="709" w:gutter="0"/>
          <w:pgNumType w:start="1"/>
          <w:cols w:space="708"/>
          <w:docGrid w:linePitch="360"/>
        </w:sectPr>
      </w:pPr>
    </w:p>
    <w:p w:rsidR="00724975" w:rsidRDefault="00724975" w:rsidP="00FF1DDB">
      <w:pPr>
        <w:pStyle w:val="Heading1"/>
      </w:pPr>
    </w:p>
    <w:p w:rsidR="00FF1DDB" w:rsidRDefault="00FF1DDB" w:rsidP="008C54F0">
      <w:pPr>
        <w:pStyle w:val="Heading2"/>
      </w:pPr>
      <w:bookmarkStart w:id="2" w:name="_Toc411422518"/>
      <w:r>
        <w:t>2. Korisničko sučelje aplikacije</w:t>
      </w:r>
      <w:bookmarkStart w:id="3" w:name="_GoBack"/>
      <w:bookmarkEnd w:id="2"/>
      <w:bookmarkEnd w:id="3"/>
    </w:p>
    <w:p w:rsidR="00E5587B" w:rsidRDefault="00E5587B" w:rsidP="00E5587B"/>
    <w:p w:rsidR="00E5587B" w:rsidRPr="003A7666" w:rsidRDefault="00E5587B" w:rsidP="003A7666">
      <w:pPr>
        <w:pStyle w:val="Heading2"/>
      </w:pPr>
      <w:bookmarkStart w:id="4" w:name="_Toc411422519"/>
      <w:r w:rsidRPr="003A7666">
        <w:t xml:space="preserve">2.1. </w:t>
      </w:r>
      <w:r w:rsidRPr="008C54F0">
        <w:rPr>
          <w:u w:val="single"/>
        </w:rPr>
        <w:t>Početni zaslon</w:t>
      </w:r>
      <w:bookmarkEnd w:id="4"/>
    </w:p>
    <w:p w:rsidR="00E72E68" w:rsidRDefault="00724975" w:rsidP="00E72E68">
      <w:r>
        <w:rPr>
          <w:noProof/>
        </w:rPr>
        <w:drawing>
          <wp:inline distT="0" distB="0" distL="0" distR="0">
            <wp:extent cx="5939790" cy="3788410"/>
            <wp:effectExtent l="19050" t="0" r="3810" b="0"/>
            <wp:docPr id="1" name="Picture 0" desc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4" cstate="print"/>
                    <a:stretch>
                      <a:fillRect/>
                    </a:stretch>
                  </pic:blipFill>
                  <pic:spPr>
                    <a:xfrm>
                      <a:off x="0" y="0"/>
                      <a:ext cx="5939790" cy="3788410"/>
                    </a:xfrm>
                    <a:prstGeom prst="rect">
                      <a:avLst/>
                    </a:prstGeom>
                  </pic:spPr>
                </pic:pic>
              </a:graphicData>
            </a:graphic>
          </wp:inline>
        </w:drawing>
      </w:r>
    </w:p>
    <w:p w:rsidR="00F3305E" w:rsidRPr="00163BE3" w:rsidRDefault="00F20D85" w:rsidP="002B451F">
      <w:pPr>
        <w:pStyle w:val="Heading9"/>
        <w:rPr>
          <w:color w:val="548DD4" w:themeColor="text2" w:themeTint="99"/>
        </w:rPr>
      </w:pPr>
      <w:r w:rsidRPr="00163BE3">
        <w:rPr>
          <w:color w:val="548DD4" w:themeColor="text2" w:themeTint="99"/>
        </w:rPr>
        <w:t>Slika 2</w:t>
      </w:r>
      <w:r w:rsidR="002B451F" w:rsidRPr="00163BE3">
        <w:rPr>
          <w:color w:val="548DD4" w:themeColor="text2" w:themeTint="99"/>
        </w:rPr>
        <w:t>.1. Welcome screen i login forma aplikacije</w:t>
      </w:r>
    </w:p>
    <w:p w:rsidR="00796C27" w:rsidRDefault="00796C27" w:rsidP="00796C27">
      <w:pPr>
        <w:jc w:val="left"/>
        <w:rPr>
          <w:rFonts w:ascii="Arial" w:hAnsi="Arial" w:cs="Arial"/>
          <w:sz w:val="40"/>
          <w:szCs w:val="40"/>
        </w:rPr>
      </w:pPr>
    </w:p>
    <w:p w:rsidR="002B451F" w:rsidRDefault="0080039A" w:rsidP="002B451F">
      <w:r>
        <w:tab/>
      </w:r>
      <w:r w:rsidR="00724975">
        <w:t xml:space="preserve">Pri pokretanju aplikacije pojavljuje se glavna forma koja služi za </w:t>
      </w:r>
      <w:r w:rsidR="00163BE3">
        <w:t>prijavljivanje</w:t>
      </w:r>
      <w:r w:rsidR="00724975">
        <w:t xml:space="preserve"> u aplikaciju, potrebno je u</w:t>
      </w:r>
      <w:r w:rsidR="00163BE3">
        <w:t>pisati korisničko ime i lozinku</w:t>
      </w:r>
      <w:r w:rsidR="00724975">
        <w:t xml:space="preserve"> te s obzirom na unesene vrijednosti se dalje prikazuju forme prema ovlastima. </w:t>
      </w:r>
      <w:r w:rsidR="00A807C2">
        <w:t xml:space="preserve">Također, može se izaći iz aplikacije pomoću gumbića za izlaz. </w:t>
      </w:r>
      <w:r w:rsidR="00724975">
        <w:t xml:space="preserve">Dalje u dokumentaciji će redom biti prikazane i opisane forme </w:t>
      </w:r>
      <w:r w:rsidR="00A807C2">
        <w:t xml:space="preserve">za </w:t>
      </w:r>
      <w:r w:rsidR="00163BE3">
        <w:t>administratora</w:t>
      </w:r>
      <w:r w:rsidR="00A807C2">
        <w:t xml:space="preserve">, a zatim za instruktora. </w:t>
      </w:r>
    </w:p>
    <w:p w:rsidR="00A749C0" w:rsidRDefault="00A749C0" w:rsidP="002B451F"/>
    <w:p w:rsidR="00A749C0" w:rsidRDefault="00A749C0" w:rsidP="002B451F"/>
    <w:p w:rsidR="00A749C0" w:rsidRDefault="00A749C0" w:rsidP="002B451F"/>
    <w:p w:rsidR="00A749C0" w:rsidRDefault="00A749C0" w:rsidP="002B451F"/>
    <w:p w:rsidR="00A749C0" w:rsidRDefault="00A749C0" w:rsidP="002B451F"/>
    <w:p w:rsidR="00A749C0" w:rsidRDefault="00A749C0" w:rsidP="002B451F"/>
    <w:p w:rsidR="00A749C0" w:rsidRDefault="00A749C0" w:rsidP="002B451F"/>
    <w:p w:rsidR="00A749C0" w:rsidRPr="003A7666" w:rsidRDefault="00B15282" w:rsidP="003A7666">
      <w:pPr>
        <w:pStyle w:val="Heading2"/>
      </w:pPr>
      <w:bookmarkStart w:id="5" w:name="_Toc411422520"/>
      <w:r w:rsidRPr="003A7666">
        <w:t xml:space="preserve">2.2. </w:t>
      </w:r>
      <w:r w:rsidR="00A807C2" w:rsidRPr="00163BE3">
        <w:rPr>
          <w:u w:val="single"/>
        </w:rPr>
        <w:t xml:space="preserve">Ovlasti </w:t>
      </w:r>
      <w:r w:rsidR="00163BE3" w:rsidRPr="00163BE3">
        <w:rPr>
          <w:u w:val="single"/>
        </w:rPr>
        <w:t>administratora</w:t>
      </w:r>
      <w:bookmarkEnd w:id="5"/>
    </w:p>
    <w:p w:rsidR="000D24F1" w:rsidRDefault="000D24F1" w:rsidP="000D24F1"/>
    <w:p w:rsidR="000D24F1" w:rsidRPr="000D24F1" w:rsidRDefault="000D24F1" w:rsidP="00163BE3">
      <w:pPr>
        <w:pStyle w:val="Heading2"/>
      </w:pPr>
      <w:bookmarkStart w:id="6" w:name="_Toc411422521"/>
      <w:r>
        <w:t xml:space="preserve">2.2.1. </w:t>
      </w:r>
      <w:r w:rsidR="00A807C2">
        <w:t>Glavni izbornik administratora</w:t>
      </w:r>
      <w:bookmarkEnd w:id="6"/>
    </w:p>
    <w:p w:rsidR="00B15282" w:rsidRDefault="00B15282" w:rsidP="00B15282"/>
    <w:p w:rsidR="00BB4712" w:rsidRDefault="00A807C2" w:rsidP="00F20D85">
      <w:pPr>
        <w:pStyle w:val="Heading9"/>
      </w:pPr>
      <w:r>
        <w:rPr>
          <w:noProof/>
        </w:rPr>
        <w:drawing>
          <wp:inline distT="0" distB="0" distL="0" distR="0">
            <wp:extent cx="5939790" cy="3788410"/>
            <wp:effectExtent l="19050" t="0" r="3810" b="0"/>
            <wp:docPr id="2" name="Picture 1" desc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5" cstate="print"/>
                    <a:stretch>
                      <a:fillRect/>
                    </a:stretch>
                  </pic:blipFill>
                  <pic:spPr>
                    <a:xfrm>
                      <a:off x="0" y="0"/>
                      <a:ext cx="5939790" cy="3788410"/>
                    </a:xfrm>
                    <a:prstGeom prst="rect">
                      <a:avLst/>
                    </a:prstGeom>
                  </pic:spPr>
                </pic:pic>
              </a:graphicData>
            </a:graphic>
          </wp:inline>
        </w:drawing>
      </w:r>
    </w:p>
    <w:p w:rsidR="00BB4712" w:rsidRPr="00163BE3" w:rsidRDefault="00BB4712" w:rsidP="00F20D85">
      <w:pPr>
        <w:pStyle w:val="Heading9"/>
        <w:rPr>
          <w:color w:val="548DD4" w:themeColor="text2" w:themeTint="99"/>
        </w:rPr>
      </w:pPr>
      <w:r w:rsidRPr="00163BE3">
        <w:rPr>
          <w:color w:val="548DD4" w:themeColor="text2" w:themeTint="99"/>
        </w:rPr>
        <w:t xml:space="preserve">Slika </w:t>
      </w:r>
      <w:r w:rsidR="00A807C2" w:rsidRPr="00163BE3">
        <w:rPr>
          <w:color w:val="548DD4" w:themeColor="text2" w:themeTint="99"/>
        </w:rPr>
        <w:t>2.2</w:t>
      </w:r>
      <w:r w:rsidR="00F51CFB" w:rsidRPr="00163BE3">
        <w:rPr>
          <w:color w:val="548DD4" w:themeColor="text2" w:themeTint="99"/>
        </w:rPr>
        <w:t>.</w:t>
      </w:r>
      <w:r w:rsidRPr="00163BE3">
        <w:rPr>
          <w:color w:val="548DD4" w:themeColor="text2" w:themeTint="99"/>
        </w:rPr>
        <w:t xml:space="preserve"> Aplikacija nakon prijave administratora</w:t>
      </w:r>
    </w:p>
    <w:p w:rsidR="00BB4712" w:rsidRDefault="00BB4712" w:rsidP="00BB4712"/>
    <w:p w:rsidR="00BB4712" w:rsidRPr="00BB4712" w:rsidRDefault="0080039A" w:rsidP="00BB4712">
      <w:r>
        <w:tab/>
      </w:r>
      <w:r w:rsidR="00A807C2">
        <w:t>Administratoru se pokazuje prozor u kojem može birati hoće li upravlja</w:t>
      </w:r>
      <w:r w:rsidR="00163BE3">
        <w:t>ti osobama, upravljati vozilima</w:t>
      </w:r>
      <w:r w:rsidR="00A807C2">
        <w:t xml:space="preserve"> ili se vratiti nazad na formu</w:t>
      </w:r>
      <w:r w:rsidR="00163BE3">
        <w:t xml:space="preserve"> za prijavu pomoću gumbića za izlaz</w:t>
      </w:r>
      <w:r w:rsidR="00A807C2">
        <w:t xml:space="preserve"> te se na taj način </w:t>
      </w:r>
      <w:r w:rsidR="00163BE3">
        <w:t>odjaviti</w:t>
      </w:r>
      <w:r w:rsidR="00A807C2">
        <w:t xml:space="preserve"> iz aplikacije.</w:t>
      </w:r>
    </w:p>
    <w:p w:rsidR="00BB4712" w:rsidRDefault="00BB4712" w:rsidP="00F20D85">
      <w:pPr>
        <w:pStyle w:val="Heading9"/>
      </w:pPr>
    </w:p>
    <w:p w:rsidR="00BB4712" w:rsidRDefault="00BB4712" w:rsidP="00F20D85">
      <w:pPr>
        <w:pStyle w:val="Heading9"/>
      </w:pPr>
    </w:p>
    <w:p w:rsidR="00BB4712" w:rsidRDefault="00BB4712" w:rsidP="00F20D85">
      <w:pPr>
        <w:pStyle w:val="Heading9"/>
      </w:pPr>
    </w:p>
    <w:p w:rsidR="00BB4712" w:rsidRDefault="00597E8F" w:rsidP="00990BB5">
      <w:pPr>
        <w:pStyle w:val="Heading2"/>
      </w:pPr>
      <w:bookmarkStart w:id="7" w:name="_Toc411422522"/>
      <w:r>
        <w:lastRenderedPageBreak/>
        <w:t xml:space="preserve">2.2.2. </w:t>
      </w:r>
      <w:r w:rsidR="00990BB5">
        <w:t>Administrator</w:t>
      </w:r>
      <w:r w:rsidR="00A807C2">
        <w:t xml:space="preserve"> – upravljanje osobama</w:t>
      </w:r>
      <w:bookmarkEnd w:id="7"/>
    </w:p>
    <w:p w:rsidR="00BB4712" w:rsidRDefault="00A807C2" w:rsidP="00F20D85">
      <w:pPr>
        <w:pStyle w:val="Heading9"/>
      </w:pPr>
      <w:r>
        <w:rPr>
          <w:noProof/>
        </w:rPr>
        <w:drawing>
          <wp:inline distT="0" distB="0" distL="0" distR="0">
            <wp:extent cx="5939790" cy="3788410"/>
            <wp:effectExtent l="19050" t="0" r="3810" b="0"/>
            <wp:docPr id="3" name="Picture 2" desc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6" cstate="print"/>
                    <a:stretch>
                      <a:fillRect/>
                    </a:stretch>
                  </pic:blipFill>
                  <pic:spPr>
                    <a:xfrm>
                      <a:off x="0" y="0"/>
                      <a:ext cx="5939790" cy="3788410"/>
                    </a:xfrm>
                    <a:prstGeom prst="rect">
                      <a:avLst/>
                    </a:prstGeom>
                  </pic:spPr>
                </pic:pic>
              </a:graphicData>
            </a:graphic>
          </wp:inline>
        </w:drawing>
      </w:r>
    </w:p>
    <w:p w:rsidR="00B15282" w:rsidRPr="00990BB5" w:rsidRDefault="00F20D85" w:rsidP="00F20D85">
      <w:pPr>
        <w:pStyle w:val="Heading9"/>
        <w:rPr>
          <w:color w:val="548DD4" w:themeColor="text2" w:themeTint="99"/>
        </w:rPr>
      </w:pPr>
      <w:r w:rsidRPr="00990BB5">
        <w:rPr>
          <w:color w:val="548DD4" w:themeColor="text2" w:themeTint="99"/>
        </w:rPr>
        <w:t xml:space="preserve">Slika </w:t>
      </w:r>
      <w:r w:rsidR="00A807C2" w:rsidRPr="00990BB5">
        <w:rPr>
          <w:color w:val="548DD4" w:themeColor="text2" w:themeTint="99"/>
        </w:rPr>
        <w:t>2.3</w:t>
      </w:r>
      <w:r w:rsidRPr="00990BB5">
        <w:rPr>
          <w:color w:val="548DD4" w:themeColor="text2" w:themeTint="99"/>
        </w:rPr>
        <w:t xml:space="preserve">. Forma </w:t>
      </w:r>
      <w:r w:rsidR="00767228" w:rsidRPr="00990BB5">
        <w:rPr>
          <w:color w:val="548DD4" w:themeColor="text2" w:themeTint="99"/>
        </w:rPr>
        <w:t xml:space="preserve">za </w:t>
      </w:r>
      <w:r w:rsidR="00A807C2" w:rsidRPr="00990BB5">
        <w:rPr>
          <w:color w:val="548DD4" w:themeColor="text2" w:themeTint="99"/>
        </w:rPr>
        <w:t>upravljanje osobama</w:t>
      </w:r>
    </w:p>
    <w:p w:rsidR="00F20D85" w:rsidRDefault="00F20D85" w:rsidP="00F20D85"/>
    <w:p w:rsidR="0091716F" w:rsidRDefault="0080039A" w:rsidP="00980DE5">
      <w:r>
        <w:tab/>
      </w:r>
      <w:r w:rsidR="00F20D85">
        <w:t>Administ</w:t>
      </w:r>
      <w:r w:rsidR="00990BB5">
        <w:t>r</w:t>
      </w:r>
      <w:r w:rsidR="00F20D85">
        <w:t xml:space="preserve">ator ima mogućnost </w:t>
      </w:r>
      <w:r w:rsidR="00990BB5">
        <w:t>dodavanja nove osobe</w:t>
      </w:r>
      <w:r w:rsidR="00A807C2">
        <w:t xml:space="preserve"> ili ažuriranja os</w:t>
      </w:r>
      <w:r w:rsidR="00990BB5">
        <w:t>obe koju može izabrati s popisa</w:t>
      </w:r>
      <w:r w:rsidR="00A807C2">
        <w:t xml:space="preserve"> i to na način da su posebno </w:t>
      </w:r>
      <w:r w:rsidR="00990BB5">
        <w:t>poredani</w:t>
      </w:r>
      <w:r w:rsidR="00A807C2">
        <w:t xml:space="preserve"> polaznici, instruktori i </w:t>
      </w:r>
      <w:r w:rsidR="00990BB5">
        <w:t>administrator</w:t>
      </w:r>
      <w:r w:rsidR="002D7E50">
        <w:t>. Također, B</w:t>
      </w:r>
      <w:r w:rsidR="00A807C2">
        <w:t xml:space="preserve">ack gumb vraća na glavni izbornik </w:t>
      </w:r>
      <w:r w:rsidR="00990BB5">
        <w:t>administratora</w:t>
      </w:r>
      <w:r w:rsidR="00A807C2">
        <w:t xml:space="preserve">. </w:t>
      </w:r>
    </w:p>
    <w:p w:rsidR="003B4D69" w:rsidRDefault="003B4D69" w:rsidP="0091716F">
      <w:pPr>
        <w:pStyle w:val="Heading3"/>
      </w:pPr>
    </w:p>
    <w:p w:rsidR="0091716F" w:rsidRDefault="0091716F" w:rsidP="0080039A">
      <w:pPr>
        <w:pStyle w:val="Heading2"/>
      </w:pPr>
      <w:bookmarkStart w:id="8" w:name="_Toc411422523"/>
      <w:r>
        <w:t xml:space="preserve">2.2.3. </w:t>
      </w:r>
      <w:r w:rsidR="00A807C2">
        <w:t>Dodaj osobu</w:t>
      </w:r>
      <w:bookmarkEnd w:id="8"/>
    </w:p>
    <w:p w:rsidR="0091716F" w:rsidRDefault="00980DE5" w:rsidP="00F20D85">
      <w:pPr>
        <w:pStyle w:val="Heading9"/>
      </w:pPr>
      <w:r>
        <w:rPr>
          <w:noProof/>
        </w:rPr>
        <w:drawing>
          <wp:inline distT="0" distB="0" distL="0" distR="0">
            <wp:extent cx="5939790" cy="3788410"/>
            <wp:effectExtent l="19050" t="0" r="3810" b="0"/>
            <wp:docPr id="5" name="Picture 4" desc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17" cstate="print"/>
                    <a:stretch>
                      <a:fillRect/>
                    </a:stretch>
                  </pic:blipFill>
                  <pic:spPr>
                    <a:xfrm>
                      <a:off x="0" y="0"/>
                      <a:ext cx="5939790" cy="3788410"/>
                    </a:xfrm>
                    <a:prstGeom prst="rect">
                      <a:avLst/>
                    </a:prstGeom>
                  </pic:spPr>
                </pic:pic>
              </a:graphicData>
            </a:graphic>
          </wp:inline>
        </w:drawing>
      </w:r>
    </w:p>
    <w:p w:rsidR="00F20D85" w:rsidRPr="0080039A" w:rsidRDefault="00F51CFB" w:rsidP="00F20D85">
      <w:pPr>
        <w:pStyle w:val="Heading9"/>
        <w:rPr>
          <w:color w:val="548DD4" w:themeColor="text2" w:themeTint="99"/>
        </w:rPr>
      </w:pPr>
      <w:r w:rsidRPr="0080039A">
        <w:rPr>
          <w:color w:val="548DD4" w:themeColor="text2" w:themeTint="99"/>
        </w:rPr>
        <w:t>Slika 2</w:t>
      </w:r>
      <w:r w:rsidR="00A807C2" w:rsidRPr="0080039A">
        <w:rPr>
          <w:color w:val="548DD4" w:themeColor="text2" w:themeTint="99"/>
        </w:rPr>
        <w:t>.4</w:t>
      </w:r>
      <w:r w:rsidR="00F20D85" w:rsidRPr="0080039A">
        <w:rPr>
          <w:color w:val="548DD4" w:themeColor="text2" w:themeTint="99"/>
        </w:rPr>
        <w:t xml:space="preserve">. Forma za </w:t>
      </w:r>
      <w:r w:rsidR="00A807C2" w:rsidRPr="0080039A">
        <w:rPr>
          <w:color w:val="548DD4" w:themeColor="text2" w:themeTint="99"/>
        </w:rPr>
        <w:t>unos nove osobe</w:t>
      </w:r>
    </w:p>
    <w:p w:rsidR="00F20D85" w:rsidRDefault="00F20D85" w:rsidP="00F20D85"/>
    <w:p w:rsidR="00C84A79" w:rsidRDefault="00715238" w:rsidP="002B26AE">
      <w:r>
        <w:tab/>
      </w:r>
      <w:r w:rsidR="00A807C2">
        <w:t>Ovako izgleda forma pomoću koje se u bazu podataka dodaje nova osoba. Za svaku osobu se mora unijeti OIB, ime, prezime, adresa te roleID, a broj telefona, korisničko ime, lozinka, kateg</w:t>
      </w:r>
      <w:r>
        <w:t>orija ID</w:t>
      </w:r>
      <w:r w:rsidR="00A807C2">
        <w:t xml:space="preserve"> te instruktor su opcionalni za upis, ovisno o tome dodaje li se </w:t>
      </w:r>
      <w:r>
        <w:t>administrator</w:t>
      </w:r>
      <w:r w:rsidR="00A807C2">
        <w:t xml:space="preserve">, instruktor ili polaznik. </w:t>
      </w:r>
      <w:r w:rsidR="002B26AE">
        <w:t>S forme se izlazi ta</w:t>
      </w:r>
      <w:r>
        <w:t>ko da se pritisne gumb Odustani</w:t>
      </w:r>
      <w:r w:rsidR="002B26AE">
        <w:t xml:space="preserve"> </w:t>
      </w:r>
      <w:r w:rsidR="00C84A79">
        <w:t xml:space="preserve">i nakon što </w:t>
      </w:r>
      <w:r>
        <w:t>administrator</w:t>
      </w:r>
      <w:r w:rsidR="00C84A79">
        <w:t xml:space="preserve"> pohrani promjene. </w:t>
      </w:r>
    </w:p>
    <w:p w:rsidR="0058047A" w:rsidRDefault="00715238" w:rsidP="002B26AE">
      <w:r>
        <w:tab/>
      </w:r>
      <w:r w:rsidR="0058047A">
        <w:t xml:space="preserve">Također, ukoliko se unese novi polaznik, aplikacija generira ugovor za tog polaznika, a primjer je prikazan na sljedećoj stranici. </w:t>
      </w:r>
    </w:p>
    <w:p w:rsidR="0058047A" w:rsidRDefault="0058047A" w:rsidP="002B26AE"/>
    <w:p w:rsidR="0058047A" w:rsidRDefault="0058047A" w:rsidP="002B26AE"/>
    <w:p w:rsidR="0058047A" w:rsidRDefault="0058047A" w:rsidP="002B26AE"/>
    <w:p w:rsidR="0058047A" w:rsidRDefault="0058047A" w:rsidP="002B26AE"/>
    <w:p w:rsidR="0058047A" w:rsidRDefault="0058047A" w:rsidP="002B26AE"/>
    <w:p w:rsidR="0058047A" w:rsidRDefault="0058047A" w:rsidP="002B26AE"/>
    <w:p w:rsidR="0058047A" w:rsidRPr="0058047A" w:rsidRDefault="0058047A" w:rsidP="0058047A">
      <w:pPr>
        <w:rPr>
          <w:rFonts w:asciiTheme="minorHAnsi" w:hAnsiTheme="minorHAnsi" w:cstheme="minorHAnsi"/>
          <w:sz w:val="22"/>
          <w:szCs w:val="22"/>
        </w:rPr>
      </w:pPr>
      <w:r w:rsidRPr="0058047A">
        <w:rPr>
          <w:rFonts w:asciiTheme="minorHAnsi" w:hAnsiTheme="minorHAnsi" w:cstheme="minorHAnsi"/>
          <w:sz w:val="22"/>
          <w:szCs w:val="22"/>
        </w:rPr>
        <w:lastRenderedPageBreak/>
        <w:t>Ime i prezime: Marisol JuanDecartess</w:t>
      </w:r>
    </w:p>
    <w:p w:rsidR="0058047A" w:rsidRPr="0058047A" w:rsidRDefault="0058047A" w:rsidP="0058047A">
      <w:pPr>
        <w:rPr>
          <w:rFonts w:asciiTheme="minorHAnsi" w:hAnsiTheme="minorHAnsi" w:cstheme="minorHAnsi"/>
          <w:sz w:val="22"/>
          <w:szCs w:val="22"/>
        </w:rPr>
      </w:pPr>
      <w:r w:rsidRPr="0058047A">
        <w:rPr>
          <w:rFonts w:asciiTheme="minorHAnsi" w:hAnsiTheme="minorHAnsi" w:cstheme="minorHAnsi"/>
          <w:sz w:val="22"/>
          <w:szCs w:val="22"/>
        </w:rPr>
        <w:t>Adresa: Mexico</w:t>
      </w:r>
    </w:p>
    <w:p w:rsidR="0058047A" w:rsidRPr="0058047A" w:rsidRDefault="0058047A" w:rsidP="0058047A">
      <w:pPr>
        <w:rPr>
          <w:rFonts w:asciiTheme="minorHAnsi" w:hAnsiTheme="minorHAnsi" w:cstheme="minorHAnsi"/>
          <w:sz w:val="22"/>
          <w:szCs w:val="22"/>
        </w:rPr>
      </w:pPr>
      <w:r w:rsidRPr="0058047A">
        <w:rPr>
          <w:rFonts w:asciiTheme="minorHAnsi" w:hAnsiTheme="minorHAnsi" w:cstheme="minorHAnsi"/>
          <w:sz w:val="22"/>
          <w:szCs w:val="22"/>
        </w:rPr>
        <w:t>OIB: 99999999999</w:t>
      </w:r>
    </w:p>
    <w:p w:rsidR="0058047A" w:rsidRPr="0058047A" w:rsidRDefault="0058047A" w:rsidP="0058047A">
      <w:pPr>
        <w:rPr>
          <w:rFonts w:asciiTheme="minorHAnsi" w:hAnsiTheme="minorHAnsi" w:cstheme="minorHAnsi"/>
          <w:sz w:val="22"/>
          <w:szCs w:val="22"/>
        </w:rPr>
      </w:pPr>
      <w:r w:rsidRPr="0058047A">
        <w:rPr>
          <w:rFonts w:asciiTheme="minorHAnsi" w:hAnsiTheme="minorHAnsi" w:cstheme="minorHAnsi"/>
          <w:sz w:val="22"/>
          <w:szCs w:val="22"/>
        </w:rPr>
        <w:t>Kategorija: A1</w:t>
      </w:r>
    </w:p>
    <w:p w:rsidR="0058047A" w:rsidRPr="0058047A" w:rsidRDefault="0058047A" w:rsidP="0058047A">
      <w:pPr>
        <w:jc w:val="center"/>
        <w:rPr>
          <w:rFonts w:asciiTheme="minorHAnsi" w:hAnsiTheme="minorHAnsi" w:cstheme="minorHAnsi"/>
          <w:b/>
          <w:sz w:val="28"/>
          <w:szCs w:val="28"/>
        </w:rPr>
      </w:pPr>
      <w:r w:rsidRPr="0058047A">
        <w:rPr>
          <w:rFonts w:asciiTheme="minorHAnsi" w:hAnsiTheme="minorHAnsi" w:cstheme="minorHAnsi"/>
          <w:b/>
          <w:sz w:val="28"/>
          <w:szCs w:val="28"/>
        </w:rPr>
        <w:t>UGOVOR</w:t>
      </w:r>
    </w:p>
    <w:p w:rsidR="0058047A" w:rsidRPr="0058047A" w:rsidRDefault="0058047A" w:rsidP="0058047A">
      <w:pPr>
        <w:rPr>
          <w:rFonts w:asciiTheme="minorHAnsi" w:hAnsiTheme="minorHAnsi" w:cstheme="minorHAnsi"/>
          <w:sz w:val="22"/>
          <w:szCs w:val="22"/>
        </w:rPr>
      </w:pPr>
    </w:p>
    <w:p w:rsidR="0058047A" w:rsidRPr="0058047A" w:rsidRDefault="0058047A" w:rsidP="0058047A">
      <w:pPr>
        <w:rPr>
          <w:rFonts w:asciiTheme="minorHAnsi" w:hAnsiTheme="minorHAnsi" w:cstheme="minorHAnsi"/>
          <w:sz w:val="22"/>
          <w:szCs w:val="22"/>
        </w:rPr>
      </w:pPr>
      <w:r w:rsidRPr="0058047A">
        <w:rPr>
          <w:rFonts w:asciiTheme="minorHAnsi" w:hAnsiTheme="minorHAnsi" w:cstheme="minorHAnsi"/>
          <w:sz w:val="22"/>
          <w:szCs w:val="22"/>
        </w:rPr>
        <w:t xml:space="preserve">Kandidat za vozača i autoškola zaključuju ugovor kojim se autoškola obavezuje osposobiti kandidata na način i pod uvjetima utvrđenim zakonom i pravilnikom. </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 xml:space="preserve">Autoškola se obavezuje kandidata upoznati s njegovim pravima i obavezama u vezi s osposobljavanjem i polaganjem vozačkog ispita, a kandidat se obavezuje pridržavati se tih obaveza. </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 xml:space="preserve">Autoškola se obavezuje osposobiti kandidata u roku od tri mjeseca. Najkasnije šest mjeseci te organizirati i provesti nastavu iz predmeta: Prometni propisi i sigurnosna pravila (PPSP) u trajanju od trideset sati, Pružanje prve pomoći osobama ozlijeđenim u prometnoj nezgodi (PPP) u trajanju od devet sati te Upravljanje vozilom (UV) u trajanju od trideset pet sati, odnosno onoliko koliko će kandidatu biti potrebno za uspješno upravljanje vozilom. </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 xml:space="preserve">Nastavni sat traje 45 minuta. Cijena nastave iz prometnih propisa i sigurnosnih pravila iznosi (38,00+25%) 47,50kKn po satu, a cijena nastavnog sata iz upravljanja vozilom iznosi (115+25%) 143,75 Kn po satu. Nastava iz prve pomoći plaća se Crvenom Križu. Osnovna usluga autoškole iznosi 5.165,00 Kn. Porez na uslugu po stopi od 25 % iznosi 1.291,25. Ukupan iznos od 6.456,25 plaća se isključivo na žiro račun autoškole. </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 xml:space="preserve">Dopunski program iz UV-a se naplaćuje po navedenoj cijeni prije izlaska na ispit. </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 xml:space="preserve">Naknadu za polaganje ispita kandidat plaća na žiro račun HAK-a preko autoškole. </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Plaćanje treba izvršiti najkasnije prije izlaska na ispit iz UV-a (vožnje).</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Stranke zadržavaju pravo jednostranog raskida ugovora, uz podmirenje nastalih troškova. Troškovi raskida ugovora naplaćuju se u iznosu od (100+25%) 125,00 Kn.</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 xml:space="preserve">Ovaj Ugovor sastavljen je u dva jednaka primjerka od kojih jedan zadržava škola, a jedan primjerak zadržava kandidat. </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 xml:space="preserve">Za slučaj spora stranke će ga riješiti dogovorno, a u slučaju da dogovor ne uspije stranke priznaju nadležnost suda u Varaždinu. </w:t>
      </w:r>
    </w:p>
    <w:p w:rsidR="0058047A" w:rsidRPr="0058047A" w:rsidRDefault="0058047A" w:rsidP="0058047A">
      <w:pPr>
        <w:pStyle w:val="ListParagraph"/>
        <w:numPr>
          <w:ilvl w:val="0"/>
          <w:numId w:val="34"/>
        </w:numPr>
        <w:spacing w:after="200" w:line="276" w:lineRule="auto"/>
        <w:jc w:val="left"/>
        <w:rPr>
          <w:rFonts w:asciiTheme="minorHAnsi" w:hAnsiTheme="minorHAnsi" w:cstheme="minorHAnsi"/>
          <w:sz w:val="22"/>
          <w:szCs w:val="22"/>
        </w:rPr>
      </w:pPr>
      <w:r w:rsidRPr="0058047A">
        <w:rPr>
          <w:rFonts w:asciiTheme="minorHAnsi" w:hAnsiTheme="minorHAnsi" w:cstheme="minorHAnsi"/>
          <w:sz w:val="22"/>
          <w:szCs w:val="22"/>
        </w:rPr>
        <w:t xml:space="preserve">Za maloljetnu osobu ugovor potpisuje zakonski zastupnik (zz). </w:t>
      </w:r>
    </w:p>
    <w:p w:rsidR="0058047A" w:rsidRPr="0058047A" w:rsidRDefault="0058047A" w:rsidP="0058047A">
      <w:pPr>
        <w:rPr>
          <w:rFonts w:asciiTheme="minorHAnsi" w:hAnsiTheme="minorHAnsi" w:cstheme="minorHAnsi"/>
          <w:sz w:val="22"/>
          <w:szCs w:val="22"/>
        </w:rPr>
      </w:pPr>
    </w:p>
    <w:p w:rsidR="0058047A" w:rsidRPr="0058047A" w:rsidRDefault="0058047A" w:rsidP="0058047A">
      <w:pPr>
        <w:rPr>
          <w:rFonts w:asciiTheme="minorHAnsi" w:hAnsiTheme="minorHAnsi" w:cstheme="minorHAnsi"/>
          <w:sz w:val="22"/>
          <w:szCs w:val="22"/>
        </w:rPr>
      </w:pPr>
      <w:r w:rsidRPr="0058047A">
        <w:rPr>
          <w:rFonts w:asciiTheme="minorHAnsi" w:hAnsiTheme="minorHAnsi" w:cstheme="minorHAnsi"/>
          <w:sz w:val="22"/>
          <w:szCs w:val="22"/>
        </w:rPr>
        <w:t>Potpis kandidata/zakonskog zastupnika:</w:t>
      </w:r>
      <w:r w:rsidRPr="0058047A">
        <w:rPr>
          <w:rFonts w:asciiTheme="minorHAnsi" w:hAnsiTheme="minorHAnsi" w:cstheme="minorHAnsi"/>
          <w:sz w:val="22"/>
          <w:szCs w:val="22"/>
        </w:rPr>
        <w:tab/>
      </w:r>
      <w:r w:rsidRPr="0058047A">
        <w:rPr>
          <w:rFonts w:asciiTheme="minorHAnsi" w:hAnsiTheme="minorHAnsi" w:cstheme="minorHAnsi"/>
          <w:sz w:val="22"/>
          <w:szCs w:val="22"/>
        </w:rPr>
        <w:tab/>
      </w:r>
      <w:r w:rsidRPr="0058047A">
        <w:rPr>
          <w:rFonts w:asciiTheme="minorHAnsi" w:hAnsiTheme="minorHAnsi" w:cstheme="minorHAnsi"/>
          <w:sz w:val="22"/>
          <w:szCs w:val="22"/>
        </w:rPr>
        <w:tab/>
      </w:r>
      <w:r w:rsidRPr="0058047A">
        <w:rPr>
          <w:rFonts w:asciiTheme="minorHAnsi" w:hAnsiTheme="minorHAnsi" w:cstheme="minorHAnsi"/>
          <w:sz w:val="22"/>
          <w:szCs w:val="22"/>
        </w:rPr>
        <w:tab/>
        <w:t>Za autoškolu:</w:t>
      </w:r>
    </w:p>
    <w:p w:rsidR="0058047A" w:rsidRPr="0058047A" w:rsidRDefault="0058047A" w:rsidP="0058047A">
      <w:pPr>
        <w:rPr>
          <w:rFonts w:asciiTheme="minorHAnsi" w:hAnsiTheme="minorHAnsi" w:cstheme="minorHAnsi"/>
          <w:sz w:val="22"/>
          <w:szCs w:val="22"/>
        </w:rPr>
      </w:pPr>
      <w:r w:rsidRPr="0058047A">
        <w:rPr>
          <w:rFonts w:asciiTheme="minorHAnsi" w:hAnsiTheme="minorHAnsi" w:cstheme="minorHAnsi"/>
          <w:sz w:val="22"/>
          <w:szCs w:val="22"/>
        </w:rPr>
        <w:t>________________________________</w:t>
      </w:r>
      <w:r w:rsidRPr="0058047A">
        <w:rPr>
          <w:rFonts w:asciiTheme="minorHAnsi" w:hAnsiTheme="minorHAnsi" w:cstheme="minorHAnsi"/>
          <w:sz w:val="22"/>
          <w:szCs w:val="22"/>
        </w:rPr>
        <w:tab/>
      </w:r>
      <w:r w:rsidRPr="0058047A">
        <w:rPr>
          <w:rFonts w:asciiTheme="minorHAnsi" w:hAnsiTheme="minorHAnsi" w:cstheme="minorHAnsi"/>
          <w:sz w:val="22"/>
          <w:szCs w:val="22"/>
        </w:rPr>
        <w:tab/>
      </w:r>
      <w:r w:rsidRPr="0058047A">
        <w:rPr>
          <w:rFonts w:asciiTheme="minorHAnsi" w:hAnsiTheme="minorHAnsi" w:cstheme="minorHAnsi"/>
          <w:sz w:val="22"/>
          <w:szCs w:val="22"/>
        </w:rPr>
        <w:tab/>
      </w:r>
      <w:r w:rsidRPr="0058047A">
        <w:rPr>
          <w:rFonts w:asciiTheme="minorHAnsi" w:hAnsiTheme="minorHAnsi" w:cstheme="minorHAnsi"/>
          <w:sz w:val="22"/>
          <w:szCs w:val="22"/>
        </w:rPr>
        <w:tab/>
      </w:r>
      <w:r w:rsidRPr="0058047A">
        <w:rPr>
          <w:rFonts w:asciiTheme="minorHAnsi" w:hAnsiTheme="minorHAnsi" w:cstheme="minorHAnsi"/>
          <w:sz w:val="22"/>
          <w:szCs w:val="22"/>
        </w:rPr>
        <w:tab/>
        <w:t>______________________</w:t>
      </w:r>
    </w:p>
    <w:p w:rsidR="0058047A" w:rsidRPr="0058047A" w:rsidRDefault="0058047A" w:rsidP="0058047A">
      <w:pPr>
        <w:rPr>
          <w:rFonts w:asciiTheme="minorHAnsi" w:hAnsiTheme="minorHAnsi" w:cstheme="minorHAnsi"/>
          <w:sz w:val="22"/>
          <w:szCs w:val="22"/>
        </w:rPr>
      </w:pPr>
    </w:p>
    <w:p w:rsidR="0058047A" w:rsidRDefault="0058047A" w:rsidP="0058047A">
      <w:pPr>
        <w:rPr>
          <w:rFonts w:asciiTheme="minorHAnsi" w:hAnsiTheme="minorHAnsi" w:cstheme="minorHAnsi"/>
          <w:sz w:val="22"/>
          <w:szCs w:val="22"/>
        </w:rPr>
      </w:pPr>
    </w:p>
    <w:p w:rsidR="0058047A" w:rsidRDefault="0058047A" w:rsidP="0058047A">
      <w:pPr>
        <w:rPr>
          <w:rFonts w:asciiTheme="minorHAnsi" w:hAnsiTheme="minorHAnsi" w:cstheme="minorHAnsi"/>
          <w:sz w:val="22"/>
          <w:szCs w:val="22"/>
        </w:rPr>
      </w:pPr>
    </w:p>
    <w:p w:rsidR="0058047A" w:rsidRPr="0058047A" w:rsidRDefault="0058047A" w:rsidP="0058047A">
      <w:pPr>
        <w:rPr>
          <w:rFonts w:asciiTheme="minorHAnsi" w:hAnsiTheme="minorHAnsi" w:cstheme="minorHAnsi"/>
          <w:sz w:val="22"/>
          <w:szCs w:val="22"/>
        </w:rPr>
      </w:pPr>
      <w:r w:rsidRPr="0058047A">
        <w:rPr>
          <w:rFonts w:asciiTheme="minorHAnsi" w:hAnsiTheme="minorHAnsi" w:cstheme="minorHAnsi"/>
          <w:sz w:val="22"/>
          <w:szCs w:val="22"/>
        </w:rPr>
        <w:t>U Varaždinu, 10.2.2015. 12:58:54</w:t>
      </w:r>
    </w:p>
    <w:p w:rsidR="0091716F" w:rsidRDefault="0091716F" w:rsidP="00855750">
      <w:pPr>
        <w:pStyle w:val="Heading2"/>
      </w:pPr>
      <w:bookmarkStart w:id="9" w:name="_Toc411422524"/>
      <w:r>
        <w:lastRenderedPageBreak/>
        <w:t xml:space="preserve">2.2.4. </w:t>
      </w:r>
      <w:r w:rsidR="00980DE5">
        <w:t>Ažuriraj osobu</w:t>
      </w:r>
      <w:bookmarkEnd w:id="9"/>
    </w:p>
    <w:p w:rsidR="0091716F" w:rsidRDefault="00980DE5" w:rsidP="00F51CFB">
      <w:pPr>
        <w:pStyle w:val="Heading9"/>
      </w:pPr>
      <w:r>
        <w:rPr>
          <w:noProof/>
        </w:rPr>
        <w:drawing>
          <wp:inline distT="0" distB="0" distL="0" distR="0">
            <wp:extent cx="5939790" cy="3788410"/>
            <wp:effectExtent l="19050" t="0" r="3810" b="0"/>
            <wp:docPr id="6" name="Picture 5"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18" cstate="print"/>
                    <a:stretch>
                      <a:fillRect/>
                    </a:stretch>
                  </pic:blipFill>
                  <pic:spPr>
                    <a:xfrm>
                      <a:off x="0" y="0"/>
                      <a:ext cx="5939790" cy="3788410"/>
                    </a:xfrm>
                    <a:prstGeom prst="rect">
                      <a:avLst/>
                    </a:prstGeom>
                  </pic:spPr>
                </pic:pic>
              </a:graphicData>
            </a:graphic>
          </wp:inline>
        </w:drawing>
      </w:r>
    </w:p>
    <w:p w:rsidR="00F20D85" w:rsidRPr="00855750" w:rsidRDefault="00980DE5" w:rsidP="00F51CFB">
      <w:pPr>
        <w:pStyle w:val="Heading9"/>
        <w:rPr>
          <w:color w:val="548DD4" w:themeColor="text2" w:themeTint="99"/>
        </w:rPr>
      </w:pPr>
      <w:r w:rsidRPr="00855750">
        <w:rPr>
          <w:color w:val="548DD4" w:themeColor="text2" w:themeTint="99"/>
        </w:rPr>
        <w:t>Slika 2.</w:t>
      </w:r>
      <w:r w:rsidR="0058047A" w:rsidRPr="00855750">
        <w:rPr>
          <w:color w:val="548DD4" w:themeColor="text2" w:themeTint="99"/>
        </w:rPr>
        <w:t>5</w:t>
      </w:r>
      <w:r w:rsidR="00F51CFB" w:rsidRPr="00855750">
        <w:rPr>
          <w:color w:val="548DD4" w:themeColor="text2" w:themeTint="99"/>
        </w:rPr>
        <w:t xml:space="preserve">. Forma za </w:t>
      </w:r>
      <w:r w:rsidRPr="00855750">
        <w:rPr>
          <w:color w:val="548DD4" w:themeColor="text2" w:themeTint="99"/>
        </w:rPr>
        <w:t>ažuriranje osobe</w:t>
      </w:r>
    </w:p>
    <w:p w:rsidR="0091716F" w:rsidRDefault="0091716F" w:rsidP="00F51CFB"/>
    <w:p w:rsidR="002B26AE" w:rsidRDefault="00855750" w:rsidP="002B26AE">
      <w:r>
        <w:tab/>
      </w:r>
      <w:r w:rsidR="00F51CFB">
        <w:t xml:space="preserve">Administrator može </w:t>
      </w:r>
      <w:r>
        <w:t>ažurirati podatke o osobama</w:t>
      </w:r>
      <w:r w:rsidR="00980DE5">
        <w:t xml:space="preserve"> te mu se nakon selektiranja željene osobe pojavljuje prozor s trenutnim podacima o toj osobi koje zatim mijenja po potrebi. Za polaznike se prikazuje i kategorija ID u obliku padajućeg izbornika.</w:t>
      </w:r>
      <w:r w:rsidR="002B26AE">
        <w:t xml:space="preserve"> S forme se izlazi tako da se pritisne gumb Odustani </w:t>
      </w:r>
      <w:r w:rsidR="00C84A79">
        <w:t xml:space="preserve">i nakon što </w:t>
      </w:r>
      <w:r>
        <w:t>administrator</w:t>
      </w:r>
      <w:r w:rsidR="00C84A79">
        <w:t xml:space="preserve"> pohrani </w:t>
      </w:r>
      <w:r>
        <w:t>promjene</w:t>
      </w:r>
      <w:r w:rsidR="00C84A79">
        <w:t>.</w:t>
      </w:r>
      <w:r w:rsidR="002B26AE">
        <w:t xml:space="preserve"> </w:t>
      </w:r>
      <w:r w:rsidR="0058047A">
        <w:t xml:space="preserve">Generira se novi ugovor za polaznika ukoliko mu se promijeni kategorija, a ugovor izgleda isto kao i na prethodnoj stranici. </w:t>
      </w:r>
      <w:r w:rsidR="002B26AE">
        <w:t>Također, ova forma omoguće biranje unosa ispita.</w:t>
      </w:r>
    </w:p>
    <w:p w:rsidR="002B26AE" w:rsidRDefault="002B26AE" w:rsidP="002B26AE">
      <w:pPr>
        <w:pStyle w:val="Heading3"/>
      </w:pPr>
    </w:p>
    <w:p w:rsidR="002B26AE" w:rsidRDefault="002B26AE" w:rsidP="002B26AE"/>
    <w:p w:rsidR="002B26AE" w:rsidRPr="002B26AE" w:rsidRDefault="002B26AE" w:rsidP="002B26AE"/>
    <w:p w:rsidR="002B26AE" w:rsidRPr="002B26AE" w:rsidRDefault="002B26AE" w:rsidP="002B26AE"/>
    <w:p w:rsidR="002B26AE" w:rsidRDefault="002B26AE" w:rsidP="00855750">
      <w:pPr>
        <w:pStyle w:val="Heading2"/>
      </w:pPr>
      <w:bookmarkStart w:id="10" w:name="_Toc411422525"/>
      <w:r>
        <w:lastRenderedPageBreak/>
        <w:t>2.2.5. Unos ispita</w:t>
      </w:r>
      <w:bookmarkEnd w:id="10"/>
    </w:p>
    <w:p w:rsidR="00E5082F" w:rsidRDefault="002B26AE" w:rsidP="00F51CFB">
      <w:r>
        <w:rPr>
          <w:noProof/>
        </w:rPr>
        <w:drawing>
          <wp:inline distT="0" distB="0" distL="0" distR="0">
            <wp:extent cx="5939790" cy="3788410"/>
            <wp:effectExtent l="19050" t="0" r="3810" b="0"/>
            <wp:docPr id="8" name="Picture 7" desc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19" cstate="print"/>
                    <a:stretch>
                      <a:fillRect/>
                    </a:stretch>
                  </pic:blipFill>
                  <pic:spPr>
                    <a:xfrm>
                      <a:off x="0" y="0"/>
                      <a:ext cx="5939790" cy="3788410"/>
                    </a:xfrm>
                    <a:prstGeom prst="rect">
                      <a:avLst/>
                    </a:prstGeom>
                  </pic:spPr>
                </pic:pic>
              </a:graphicData>
            </a:graphic>
          </wp:inline>
        </w:drawing>
      </w:r>
    </w:p>
    <w:p w:rsidR="002B26AE" w:rsidRPr="00855750" w:rsidRDefault="002B26AE" w:rsidP="002B26AE">
      <w:pPr>
        <w:pStyle w:val="Heading9"/>
        <w:rPr>
          <w:color w:val="548DD4" w:themeColor="text2" w:themeTint="99"/>
        </w:rPr>
      </w:pPr>
      <w:r w:rsidRPr="00855750">
        <w:rPr>
          <w:color w:val="548DD4" w:themeColor="text2" w:themeTint="99"/>
        </w:rPr>
        <w:t>Slika 2.</w:t>
      </w:r>
      <w:r w:rsidR="0058047A" w:rsidRPr="00855750">
        <w:rPr>
          <w:color w:val="548DD4" w:themeColor="text2" w:themeTint="99"/>
        </w:rPr>
        <w:t>6</w:t>
      </w:r>
      <w:r w:rsidRPr="00855750">
        <w:rPr>
          <w:color w:val="548DD4" w:themeColor="text2" w:themeTint="99"/>
        </w:rPr>
        <w:t>. Forma za ažuriranje osobe</w:t>
      </w:r>
    </w:p>
    <w:p w:rsidR="00E5082F" w:rsidRDefault="00E5082F" w:rsidP="00F51CFB"/>
    <w:p w:rsidR="002B26AE" w:rsidRDefault="00855750" w:rsidP="002B26AE">
      <w:r>
        <w:tab/>
      </w:r>
      <w:r w:rsidR="002B26AE">
        <w:t>Administrator može unositi podatke o tome kako koji po</w:t>
      </w:r>
      <w:r>
        <w:t>laznik polaže ili ne polaže obave</w:t>
      </w:r>
      <w:r w:rsidR="002B26AE">
        <w:t xml:space="preserve">zne ispite. Ispite bira pomoću padajućeg izbornika, odabire datum polaganja, zatim odabire je li </w:t>
      </w:r>
      <w:r>
        <w:t>polaznik položio ispit ili nije</w:t>
      </w:r>
      <w:r w:rsidR="002B26AE">
        <w:t xml:space="preserve"> te eventualno unosi napomenu, primjerice koji je ispitivač HAK-a bio na ispitu UV. S forme se izlazi ta</w:t>
      </w:r>
      <w:r>
        <w:t>ko da se pritisne gumb Odustani</w:t>
      </w:r>
      <w:r w:rsidR="002B26AE">
        <w:t xml:space="preserve"> </w:t>
      </w:r>
      <w:r w:rsidR="00C84A79">
        <w:t xml:space="preserve">i nakon što </w:t>
      </w:r>
      <w:r>
        <w:t>administrator</w:t>
      </w:r>
      <w:r w:rsidR="00C84A79">
        <w:t xml:space="preserve"> pohrani promjene. </w:t>
      </w:r>
    </w:p>
    <w:p w:rsidR="002B26AE" w:rsidRPr="00516A84" w:rsidRDefault="002B26AE" w:rsidP="00516A84">
      <w:pPr>
        <w:pStyle w:val="Heading2"/>
      </w:pPr>
      <w:bookmarkStart w:id="11" w:name="_Toc411422526"/>
      <w:r w:rsidRPr="00516A84">
        <w:lastRenderedPageBreak/>
        <w:t>2.2.6. Upravljanje vozilima</w:t>
      </w:r>
      <w:bookmarkEnd w:id="11"/>
    </w:p>
    <w:p w:rsidR="0091716F" w:rsidRDefault="002B26AE" w:rsidP="002B26AE">
      <w:r>
        <w:rPr>
          <w:noProof/>
        </w:rPr>
        <w:drawing>
          <wp:inline distT="0" distB="0" distL="0" distR="0">
            <wp:extent cx="5939790" cy="3788410"/>
            <wp:effectExtent l="19050" t="0" r="3810" b="0"/>
            <wp:docPr id="9" name="Picture 8" desc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png"/>
                    <pic:cNvPicPr/>
                  </pic:nvPicPr>
                  <pic:blipFill>
                    <a:blip r:embed="rId20" cstate="print"/>
                    <a:stretch>
                      <a:fillRect/>
                    </a:stretch>
                  </pic:blipFill>
                  <pic:spPr>
                    <a:xfrm>
                      <a:off x="0" y="0"/>
                      <a:ext cx="5939790" cy="3788410"/>
                    </a:xfrm>
                    <a:prstGeom prst="rect">
                      <a:avLst/>
                    </a:prstGeom>
                  </pic:spPr>
                </pic:pic>
              </a:graphicData>
            </a:graphic>
          </wp:inline>
        </w:drawing>
      </w:r>
    </w:p>
    <w:p w:rsidR="002B26AE" w:rsidRPr="00516A84" w:rsidRDefault="002B26AE" w:rsidP="002B26AE">
      <w:pPr>
        <w:pStyle w:val="Heading9"/>
        <w:rPr>
          <w:color w:val="548DD4" w:themeColor="text2" w:themeTint="99"/>
        </w:rPr>
      </w:pPr>
      <w:r w:rsidRPr="00516A84">
        <w:rPr>
          <w:color w:val="548DD4" w:themeColor="text2" w:themeTint="99"/>
        </w:rPr>
        <w:t>Slika 2.7. Forma za upravljanje vozilima</w:t>
      </w:r>
    </w:p>
    <w:p w:rsidR="002B26AE" w:rsidRDefault="002B26AE" w:rsidP="002B26AE"/>
    <w:p w:rsidR="002B26AE" w:rsidRDefault="00516A84" w:rsidP="002B26AE">
      <w:r>
        <w:tab/>
      </w:r>
      <w:r w:rsidR="002B26AE">
        <w:t>Administrator ima pravo upravljati voznim parkom autoškole, tako da odabire dodav</w:t>
      </w:r>
      <w:r>
        <w:t>a</w:t>
      </w:r>
      <w:r w:rsidR="002B26AE">
        <w:t xml:space="preserve">nje novog vozila, selektira određeno vozilo te ga obriše (primjerice jer </w:t>
      </w:r>
      <w:r>
        <w:t>ga autoškola otpiše)</w:t>
      </w:r>
      <w:r w:rsidR="002B26AE">
        <w:t xml:space="preserve"> ili može dodavati nove kategorije vozila koje omogućuje polaznicima. Ukoliko se odabere mogućnost brisanja vozila, ne otvara se nova forma, nego se samo pojavi poruka o uspješnom ili neuspješnom brisanju vozila iz kataloga. S forme se izlazi tako da se pritisne gumb Back te se vraća na glavni izbornik </w:t>
      </w:r>
      <w:r>
        <w:t>administratora</w:t>
      </w:r>
      <w:r w:rsidR="002B26AE">
        <w:t xml:space="preserve">. </w:t>
      </w:r>
    </w:p>
    <w:p w:rsidR="002B26AE" w:rsidRDefault="002B26AE" w:rsidP="002B26AE"/>
    <w:p w:rsidR="0091716F" w:rsidRDefault="0091716F" w:rsidP="00E5082F">
      <w:pPr>
        <w:pStyle w:val="Heading9"/>
      </w:pPr>
    </w:p>
    <w:p w:rsidR="002B26AE" w:rsidRDefault="002B26AE" w:rsidP="00516A84">
      <w:pPr>
        <w:pStyle w:val="Heading2"/>
      </w:pPr>
      <w:bookmarkStart w:id="12" w:name="_Toc411422527"/>
      <w:r>
        <w:lastRenderedPageBreak/>
        <w:t>2.2.7. Dodavanje novog vozila</w:t>
      </w:r>
      <w:bookmarkEnd w:id="12"/>
    </w:p>
    <w:p w:rsidR="002B26AE" w:rsidRPr="002B26AE" w:rsidRDefault="002B26AE" w:rsidP="002B26AE">
      <w:r>
        <w:rPr>
          <w:noProof/>
        </w:rPr>
        <w:drawing>
          <wp:inline distT="0" distB="0" distL="0" distR="0">
            <wp:extent cx="5939790" cy="3788410"/>
            <wp:effectExtent l="19050" t="0" r="3810" b="0"/>
            <wp:docPr id="10" name="Picture 9" desc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21" cstate="print"/>
                    <a:stretch>
                      <a:fillRect/>
                    </a:stretch>
                  </pic:blipFill>
                  <pic:spPr>
                    <a:xfrm>
                      <a:off x="0" y="0"/>
                      <a:ext cx="5939790" cy="3788410"/>
                    </a:xfrm>
                    <a:prstGeom prst="rect">
                      <a:avLst/>
                    </a:prstGeom>
                  </pic:spPr>
                </pic:pic>
              </a:graphicData>
            </a:graphic>
          </wp:inline>
        </w:drawing>
      </w:r>
    </w:p>
    <w:p w:rsidR="002B26AE" w:rsidRPr="00516A84" w:rsidRDefault="002B26AE" w:rsidP="002B26AE">
      <w:pPr>
        <w:pStyle w:val="Heading9"/>
        <w:rPr>
          <w:color w:val="548DD4" w:themeColor="text2" w:themeTint="99"/>
        </w:rPr>
      </w:pPr>
      <w:r w:rsidRPr="00516A84">
        <w:rPr>
          <w:color w:val="548DD4" w:themeColor="text2" w:themeTint="99"/>
        </w:rPr>
        <w:t>Slika 2.8. Forma za dodavanje novog vozila</w:t>
      </w:r>
    </w:p>
    <w:p w:rsidR="002B26AE" w:rsidRDefault="002B26AE" w:rsidP="002B26AE"/>
    <w:p w:rsidR="0058047A" w:rsidRDefault="00516A84" w:rsidP="002B26AE">
      <w:r>
        <w:tab/>
      </w:r>
      <w:r w:rsidR="002B26AE">
        <w:t>Administrator pomoću ove forme uno</w:t>
      </w:r>
      <w:r>
        <w:t>si u katalog vozila novo vozilo</w:t>
      </w:r>
      <w:r w:rsidR="002B26AE">
        <w:t xml:space="preserve"> te mu odmah dodjelju</w:t>
      </w:r>
      <w:r>
        <w:t>j</w:t>
      </w:r>
      <w:r w:rsidR="002B26AE">
        <w:t>e kategoriju kojoj pripada. S forme se izlazi ta</w:t>
      </w:r>
      <w:r>
        <w:t>ko da se pritisne gumb Odustani</w:t>
      </w:r>
      <w:r w:rsidR="002B26AE">
        <w:t xml:space="preserve"> </w:t>
      </w:r>
      <w:r w:rsidR="00C84A79">
        <w:t xml:space="preserve">i nakon što </w:t>
      </w:r>
      <w:r>
        <w:t>administrator</w:t>
      </w:r>
      <w:r w:rsidR="00C84A79">
        <w:t xml:space="preserve"> pohrani promjene.</w:t>
      </w:r>
    </w:p>
    <w:p w:rsidR="0058047A" w:rsidRDefault="0058047A" w:rsidP="002B26AE"/>
    <w:p w:rsidR="0058047A" w:rsidRDefault="0058047A" w:rsidP="00516A84">
      <w:pPr>
        <w:pStyle w:val="Heading2"/>
      </w:pPr>
      <w:bookmarkStart w:id="13" w:name="_Toc411422528"/>
      <w:r>
        <w:lastRenderedPageBreak/>
        <w:t>2.2.8. Dodavanje nove kategorije vozila</w:t>
      </w:r>
      <w:bookmarkEnd w:id="13"/>
    </w:p>
    <w:p w:rsidR="0058047A" w:rsidRDefault="0058047A" w:rsidP="002B26AE">
      <w:r>
        <w:rPr>
          <w:noProof/>
        </w:rPr>
        <w:drawing>
          <wp:inline distT="0" distB="0" distL="0" distR="0">
            <wp:extent cx="5939790" cy="3788410"/>
            <wp:effectExtent l="19050" t="0" r="3810" b="0"/>
            <wp:docPr id="11" name="Picture 10" descr="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22" cstate="print"/>
                    <a:stretch>
                      <a:fillRect/>
                    </a:stretch>
                  </pic:blipFill>
                  <pic:spPr>
                    <a:xfrm>
                      <a:off x="0" y="0"/>
                      <a:ext cx="5939790" cy="3788410"/>
                    </a:xfrm>
                    <a:prstGeom prst="rect">
                      <a:avLst/>
                    </a:prstGeom>
                  </pic:spPr>
                </pic:pic>
              </a:graphicData>
            </a:graphic>
          </wp:inline>
        </w:drawing>
      </w:r>
    </w:p>
    <w:p w:rsidR="0058047A" w:rsidRPr="00516A84" w:rsidRDefault="0058047A" w:rsidP="0058047A">
      <w:pPr>
        <w:pStyle w:val="Heading9"/>
        <w:rPr>
          <w:color w:val="548DD4" w:themeColor="text2" w:themeTint="99"/>
        </w:rPr>
      </w:pPr>
      <w:r w:rsidRPr="00516A84">
        <w:rPr>
          <w:color w:val="548DD4" w:themeColor="text2" w:themeTint="99"/>
        </w:rPr>
        <w:t>Slika 2.9. Forma za dodavanje nove kategorije vozila</w:t>
      </w:r>
    </w:p>
    <w:p w:rsidR="0058047A" w:rsidRDefault="0058047A" w:rsidP="0058047A"/>
    <w:p w:rsidR="0058047A" w:rsidRDefault="00516A84" w:rsidP="0058047A">
      <w:r>
        <w:tab/>
      </w:r>
      <w:r w:rsidR="0058047A">
        <w:t>Administrator pomoću ove forme unosi u novu kategoriju vozila. S forme se izlazi tak</w:t>
      </w:r>
      <w:r>
        <w:t xml:space="preserve">o da se pritisne gumb Odustani </w:t>
      </w:r>
      <w:r w:rsidR="00C84A79">
        <w:t xml:space="preserve">i nakon što </w:t>
      </w:r>
      <w:r>
        <w:t>administrator</w:t>
      </w:r>
      <w:r w:rsidR="00C84A79">
        <w:t xml:space="preserve"> pohrani promjene.</w:t>
      </w:r>
    </w:p>
    <w:p w:rsidR="0058047A" w:rsidRDefault="0058047A" w:rsidP="0058047A"/>
    <w:p w:rsidR="0058047A" w:rsidRDefault="0058047A" w:rsidP="0058047A"/>
    <w:p w:rsidR="0058047A" w:rsidRDefault="0058047A" w:rsidP="0058047A"/>
    <w:p w:rsidR="0091716F" w:rsidRDefault="0091716F" w:rsidP="00E5082F">
      <w:pPr>
        <w:pStyle w:val="Heading9"/>
      </w:pPr>
    </w:p>
    <w:p w:rsidR="0091716F" w:rsidRDefault="0091716F" w:rsidP="00E5082F">
      <w:pPr>
        <w:pStyle w:val="Heading9"/>
      </w:pPr>
    </w:p>
    <w:p w:rsidR="0091716F" w:rsidRDefault="0091716F" w:rsidP="00E5082F">
      <w:pPr>
        <w:pStyle w:val="Heading9"/>
      </w:pPr>
    </w:p>
    <w:p w:rsidR="002B26AE" w:rsidRDefault="002B26AE">
      <w:pPr>
        <w:spacing w:line="240" w:lineRule="auto"/>
        <w:jc w:val="left"/>
        <w:rPr>
          <w:rFonts w:ascii="Arial" w:hAnsi="Arial"/>
          <w:b/>
          <w:bCs/>
          <w:sz w:val="32"/>
        </w:rPr>
      </w:pPr>
      <w:r>
        <w:br w:type="page"/>
      </w:r>
    </w:p>
    <w:p w:rsidR="00DF3A9F" w:rsidRPr="003A7666" w:rsidRDefault="00DF3A9F" w:rsidP="003A7666">
      <w:pPr>
        <w:pStyle w:val="Heading2"/>
      </w:pPr>
      <w:bookmarkStart w:id="14" w:name="_Toc411422529"/>
      <w:r w:rsidRPr="003A7666">
        <w:lastRenderedPageBreak/>
        <w:t xml:space="preserve">2.3. </w:t>
      </w:r>
      <w:r w:rsidR="0058047A" w:rsidRPr="00464CDA">
        <w:rPr>
          <w:u w:val="single"/>
        </w:rPr>
        <w:t>Ovlasti instruktora</w:t>
      </w:r>
      <w:bookmarkEnd w:id="14"/>
    </w:p>
    <w:p w:rsidR="00AD0281" w:rsidRDefault="00C6710A" w:rsidP="00464CDA">
      <w:pPr>
        <w:pStyle w:val="Heading2"/>
      </w:pPr>
      <w:bookmarkStart w:id="15" w:name="_Toc411422530"/>
      <w:r w:rsidRPr="00C6710A">
        <w:t xml:space="preserve">2.3.1. </w:t>
      </w:r>
      <w:r w:rsidR="0058047A">
        <w:t>Glavni izbornik instruktora</w:t>
      </w:r>
      <w:bookmarkEnd w:id="15"/>
    </w:p>
    <w:p w:rsidR="00C6710A" w:rsidRDefault="0058047A" w:rsidP="00C6710A">
      <w:r>
        <w:rPr>
          <w:noProof/>
        </w:rPr>
        <w:drawing>
          <wp:inline distT="0" distB="0" distL="0" distR="0">
            <wp:extent cx="5939790" cy="3788410"/>
            <wp:effectExtent l="19050" t="0" r="3810" b="0"/>
            <wp:docPr id="12" name="Picture 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3" cstate="print"/>
                    <a:stretch>
                      <a:fillRect/>
                    </a:stretch>
                  </pic:blipFill>
                  <pic:spPr>
                    <a:xfrm>
                      <a:off x="0" y="0"/>
                      <a:ext cx="5939790" cy="3788410"/>
                    </a:xfrm>
                    <a:prstGeom prst="rect">
                      <a:avLst/>
                    </a:prstGeom>
                  </pic:spPr>
                </pic:pic>
              </a:graphicData>
            </a:graphic>
          </wp:inline>
        </w:drawing>
      </w:r>
    </w:p>
    <w:p w:rsidR="00C6710A" w:rsidRPr="00464CDA" w:rsidRDefault="0058047A" w:rsidP="00C6710A">
      <w:pPr>
        <w:pStyle w:val="Heading9"/>
        <w:rPr>
          <w:color w:val="548DD4" w:themeColor="text2" w:themeTint="99"/>
        </w:rPr>
      </w:pPr>
      <w:r w:rsidRPr="00464CDA">
        <w:rPr>
          <w:color w:val="548DD4" w:themeColor="text2" w:themeTint="99"/>
        </w:rPr>
        <w:t>Slika 2.10</w:t>
      </w:r>
      <w:r w:rsidR="00C6710A" w:rsidRPr="00464CDA">
        <w:rPr>
          <w:color w:val="548DD4" w:themeColor="text2" w:themeTint="99"/>
        </w:rPr>
        <w:t xml:space="preserve">. </w:t>
      </w:r>
      <w:r w:rsidRPr="00464CDA">
        <w:rPr>
          <w:color w:val="548DD4" w:themeColor="text2" w:themeTint="99"/>
        </w:rPr>
        <w:t>Glavni izbornik instruktora</w:t>
      </w:r>
    </w:p>
    <w:p w:rsidR="00C6710A" w:rsidRDefault="00C6710A" w:rsidP="00C6710A"/>
    <w:p w:rsidR="00C6710A" w:rsidRPr="00C6710A" w:rsidRDefault="00464CDA" w:rsidP="00C6710A">
      <w:r>
        <w:tab/>
      </w:r>
      <w:r w:rsidR="00532ACF">
        <w:t xml:space="preserve">Nakon prijave </w:t>
      </w:r>
      <w:r>
        <w:t>instruktora pojavljuje se ovaj prozor</w:t>
      </w:r>
      <w:r w:rsidR="0058047A">
        <w:t xml:space="preserve"> pomoću kojeg instruktor odabire hoće li evidentirati polazn</w:t>
      </w:r>
      <w:r>
        <w:t>ike ili izdati potvrdu. Back gu</w:t>
      </w:r>
      <w:r w:rsidR="0058047A">
        <w:t>m</w:t>
      </w:r>
      <w:r>
        <w:t>b</w:t>
      </w:r>
      <w:r w:rsidR="0058047A">
        <w:t xml:space="preserve"> vraća na formu</w:t>
      </w:r>
      <w:r>
        <w:t xml:space="preserve"> za prijavu</w:t>
      </w:r>
      <w:r w:rsidR="0058047A">
        <w:t xml:space="preserve">. </w:t>
      </w:r>
    </w:p>
    <w:p w:rsidR="008251FA" w:rsidRDefault="008251FA" w:rsidP="007035C3">
      <w:pPr>
        <w:rPr>
          <w:noProof/>
        </w:rPr>
      </w:pPr>
    </w:p>
    <w:p w:rsidR="008251FA" w:rsidRDefault="00532ACF" w:rsidP="00490622">
      <w:pPr>
        <w:pStyle w:val="Heading2"/>
      </w:pPr>
      <w:bookmarkStart w:id="16" w:name="_Toc411422531"/>
      <w:r>
        <w:lastRenderedPageBreak/>
        <w:t>2.3.2</w:t>
      </w:r>
      <w:r w:rsidR="00AD0281">
        <w:t xml:space="preserve">. </w:t>
      </w:r>
      <w:r w:rsidR="0058047A">
        <w:t>Evidentiranje polaznika</w:t>
      </w:r>
      <w:bookmarkEnd w:id="16"/>
    </w:p>
    <w:p w:rsidR="008251FA" w:rsidRDefault="0058047A" w:rsidP="008251FA">
      <w:pPr>
        <w:jc w:val="center"/>
      </w:pPr>
      <w:r>
        <w:rPr>
          <w:noProof/>
        </w:rPr>
        <w:drawing>
          <wp:inline distT="0" distB="0" distL="0" distR="0">
            <wp:extent cx="5939790" cy="3788410"/>
            <wp:effectExtent l="19050" t="0" r="3810" b="0"/>
            <wp:docPr id="13" name="Picture 1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4" cstate="print"/>
                    <a:stretch>
                      <a:fillRect/>
                    </a:stretch>
                  </pic:blipFill>
                  <pic:spPr>
                    <a:xfrm>
                      <a:off x="0" y="0"/>
                      <a:ext cx="5939790" cy="3788410"/>
                    </a:xfrm>
                    <a:prstGeom prst="rect">
                      <a:avLst/>
                    </a:prstGeom>
                  </pic:spPr>
                </pic:pic>
              </a:graphicData>
            </a:graphic>
          </wp:inline>
        </w:drawing>
      </w:r>
    </w:p>
    <w:p w:rsidR="00A018B8" w:rsidRPr="00490622" w:rsidRDefault="0058047A" w:rsidP="00A24AF6">
      <w:pPr>
        <w:pStyle w:val="Heading9"/>
        <w:rPr>
          <w:color w:val="548DD4" w:themeColor="text2" w:themeTint="99"/>
        </w:rPr>
      </w:pPr>
      <w:r w:rsidRPr="00490622">
        <w:rPr>
          <w:color w:val="548DD4" w:themeColor="text2" w:themeTint="99"/>
        </w:rPr>
        <w:t>Slika 2.11</w:t>
      </w:r>
      <w:r w:rsidR="00A24AF6" w:rsidRPr="00490622">
        <w:rPr>
          <w:color w:val="548DD4" w:themeColor="text2" w:themeTint="99"/>
        </w:rPr>
        <w:t xml:space="preserve">. Forma za </w:t>
      </w:r>
      <w:r w:rsidRPr="00490622">
        <w:rPr>
          <w:color w:val="548DD4" w:themeColor="text2" w:themeTint="99"/>
        </w:rPr>
        <w:t>evidenciju polaznika</w:t>
      </w:r>
    </w:p>
    <w:p w:rsidR="00A24AF6" w:rsidRDefault="00A24AF6" w:rsidP="00A24AF6"/>
    <w:p w:rsidR="0058047A" w:rsidRDefault="00375C68" w:rsidP="0058047A">
      <w:r>
        <w:tab/>
      </w:r>
      <w:r w:rsidR="0058047A">
        <w:t xml:space="preserve">Instruktor ima </w:t>
      </w:r>
      <w:r>
        <w:t>prikazane</w:t>
      </w:r>
      <w:r w:rsidR="0058047A">
        <w:t xml:space="preserve"> polaznike k</w:t>
      </w:r>
      <w:r>
        <w:t>oji su mu pripali putem ugovora</w:t>
      </w:r>
      <w:r w:rsidR="0058047A">
        <w:t xml:space="preserve"> te nakon selektiranja polaznika, može odabrati unos evidencije ili pregled podataka o ukupnoj vožnji. S forme se izlazi tako da se pritisne gumb </w:t>
      </w:r>
      <w:r>
        <w:t>B</w:t>
      </w:r>
      <w:r w:rsidR="00C84A79">
        <w:t>ack, koji vraća na glavni izbornik instruktora.</w:t>
      </w:r>
      <w:r w:rsidR="0058047A">
        <w:t xml:space="preserve"> </w:t>
      </w:r>
    </w:p>
    <w:p w:rsidR="00583F27" w:rsidRDefault="00583F27" w:rsidP="00A24AF6"/>
    <w:p w:rsidR="00583F27" w:rsidRDefault="00583F27" w:rsidP="00A24AF6"/>
    <w:p w:rsidR="00583F27" w:rsidRDefault="00583F27" w:rsidP="00A24AF6"/>
    <w:p w:rsidR="00583F27" w:rsidRDefault="00583F27" w:rsidP="00A24AF6"/>
    <w:p w:rsidR="00583F27" w:rsidRDefault="00583F27" w:rsidP="00A24AF6"/>
    <w:p w:rsidR="00583F27" w:rsidRDefault="00583F27" w:rsidP="00A24AF6"/>
    <w:p w:rsidR="00583F27" w:rsidRDefault="00583F27" w:rsidP="00A24AF6"/>
    <w:p w:rsidR="00583F27" w:rsidRPr="00583F27" w:rsidRDefault="00532ACF" w:rsidP="00DC5AB1">
      <w:pPr>
        <w:pStyle w:val="Heading2"/>
      </w:pPr>
      <w:bookmarkStart w:id="17" w:name="_Toc411422532"/>
      <w:r>
        <w:lastRenderedPageBreak/>
        <w:t>2.3.3</w:t>
      </w:r>
      <w:r w:rsidR="00583F27">
        <w:t xml:space="preserve">. </w:t>
      </w:r>
      <w:r w:rsidR="0058047A">
        <w:t>Unos podataka o vožnji</w:t>
      </w:r>
      <w:r w:rsidR="0058047A">
        <w:rPr>
          <w:noProof/>
        </w:rPr>
        <w:drawing>
          <wp:inline distT="0" distB="0" distL="0" distR="0">
            <wp:extent cx="5939790" cy="3788410"/>
            <wp:effectExtent l="19050" t="0" r="3810" b="0"/>
            <wp:docPr id="15" name="Picture 14"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5" cstate="print"/>
                    <a:stretch>
                      <a:fillRect/>
                    </a:stretch>
                  </pic:blipFill>
                  <pic:spPr>
                    <a:xfrm>
                      <a:off x="0" y="0"/>
                      <a:ext cx="5939790" cy="3788410"/>
                    </a:xfrm>
                    <a:prstGeom prst="rect">
                      <a:avLst/>
                    </a:prstGeom>
                  </pic:spPr>
                </pic:pic>
              </a:graphicData>
            </a:graphic>
          </wp:inline>
        </w:drawing>
      </w:r>
      <w:bookmarkEnd w:id="17"/>
    </w:p>
    <w:p w:rsidR="00A018B8" w:rsidRPr="00DC5AB1" w:rsidRDefault="0058047A" w:rsidP="008C518E">
      <w:pPr>
        <w:pStyle w:val="Heading9"/>
        <w:rPr>
          <w:color w:val="548DD4" w:themeColor="text2" w:themeTint="99"/>
        </w:rPr>
      </w:pPr>
      <w:r w:rsidRPr="00DC5AB1">
        <w:rPr>
          <w:color w:val="548DD4" w:themeColor="text2" w:themeTint="99"/>
        </w:rPr>
        <w:t>Slika 2.12</w:t>
      </w:r>
      <w:r w:rsidR="008C518E" w:rsidRPr="00DC5AB1">
        <w:rPr>
          <w:color w:val="548DD4" w:themeColor="text2" w:themeTint="99"/>
        </w:rPr>
        <w:t xml:space="preserve">. Forma za </w:t>
      </w:r>
      <w:r w:rsidRPr="00DC5AB1">
        <w:rPr>
          <w:color w:val="548DD4" w:themeColor="text2" w:themeTint="99"/>
        </w:rPr>
        <w:t>unos podataka o vožnji</w:t>
      </w:r>
    </w:p>
    <w:p w:rsidR="008C518E" w:rsidRDefault="008C518E" w:rsidP="008C518E"/>
    <w:p w:rsidR="0058047A" w:rsidRDefault="00DC5AB1" w:rsidP="0058047A">
      <w:r>
        <w:tab/>
      </w:r>
      <w:r w:rsidR="0058047A">
        <w:t xml:space="preserve">Instruktor unosi podatke o vožnji polaznika – početak vožnje, kraj vožnje, a pritiskom na pohranu automatski se računa </w:t>
      </w:r>
      <w:r>
        <w:t>koliko je vožnja trajala</w:t>
      </w:r>
      <w:r w:rsidR="0058047A">
        <w:t xml:space="preserve"> te se i taj podat</w:t>
      </w:r>
      <w:r>
        <w:t>a</w:t>
      </w:r>
      <w:r w:rsidR="0058047A">
        <w:t>k prikaže na formi. S forme se izlazi ta</w:t>
      </w:r>
      <w:r>
        <w:t>ko da se pritisne gumb Odustani</w:t>
      </w:r>
      <w:r w:rsidR="0058047A">
        <w:t xml:space="preserve">  i ukoliko </w:t>
      </w:r>
      <w:r>
        <w:t>administrator</w:t>
      </w:r>
      <w:r w:rsidR="0058047A">
        <w:t xml:space="preserve"> ne želi pohraniti promjene. </w:t>
      </w:r>
    </w:p>
    <w:p w:rsidR="000E3701" w:rsidRDefault="000E3701" w:rsidP="008C518E"/>
    <w:p w:rsidR="000E3701" w:rsidRDefault="000E3701" w:rsidP="008C518E"/>
    <w:p w:rsidR="000E3701" w:rsidRDefault="000E3701" w:rsidP="000E3701"/>
    <w:p w:rsidR="000E3701" w:rsidRDefault="00FE3EF7" w:rsidP="00C20503">
      <w:pPr>
        <w:pStyle w:val="Heading2"/>
      </w:pPr>
      <w:bookmarkStart w:id="18" w:name="_Toc411422533"/>
      <w:r>
        <w:lastRenderedPageBreak/>
        <w:t xml:space="preserve">2.3.4. </w:t>
      </w:r>
      <w:r w:rsidR="00C84A79">
        <w:t>Stari podaci</w:t>
      </w:r>
      <w:bookmarkEnd w:id="18"/>
    </w:p>
    <w:p w:rsidR="00C84A79" w:rsidRPr="00C84A79" w:rsidRDefault="00C84A79" w:rsidP="00C84A79">
      <w:r>
        <w:rPr>
          <w:noProof/>
        </w:rPr>
        <w:drawing>
          <wp:inline distT="0" distB="0" distL="0" distR="0">
            <wp:extent cx="5939790" cy="3788410"/>
            <wp:effectExtent l="19050" t="0" r="3810" b="0"/>
            <wp:docPr id="16" name="Picture 15"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6" cstate="print"/>
                    <a:stretch>
                      <a:fillRect/>
                    </a:stretch>
                  </pic:blipFill>
                  <pic:spPr>
                    <a:xfrm>
                      <a:off x="0" y="0"/>
                      <a:ext cx="5939790" cy="3788410"/>
                    </a:xfrm>
                    <a:prstGeom prst="rect">
                      <a:avLst/>
                    </a:prstGeom>
                  </pic:spPr>
                </pic:pic>
              </a:graphicData>
            </a:graphic>
          </wp:inline>
        </w:drawing>
      </w:r>
    </w:p>
    <w:p w:rsidR="00C84A79" w:rsidRPr="00C20503" w:rsidRDefault="00C84A79" w:rsidP="00C84A79">
      <w:pPr>
        <w:pStyle w:val="Heading9"/>
        <w:rPr>
          <w:color w:val="548DD4" w:themeColor="text2" w:themeTint="99"/>
        </w:rPr>
      </w:pPr>
      <w:r w:rsidRPr="00C20503">
        <w:rPr>
          <w:color w:val="548DD4" w:themeColor="text2" w:themeTint="99"/>
        </w:rPr>
        <w:t>Slika 2.13. Forma za prikaz ukupne vožnje polaznika</w:t>
      </w:r>
    </w:p>
    <w:p w:rsidR="00C84A79" w:rsidRDefault="00C84A79" w:rsidP="00C84A79"/>
    <w:p w:rsidR="00C84A79" w:rsidRDefault="00C20503" w:rsidP="00C84A79">
      <w:r>
        <w:tab/>
      </w:r>
      <w:r w:rsidR="00C84A79">
        <w:t xml:space="preserve">Instruktor može vidjeti podatke o određenom polazniku, a </w:t>
      </w:r>
      <w:r>
        <w:t>najvažniji</w:t>
      </w:r>
      <w:r w:rsidR="00C84A79">
        <w:t xml:space="preserve"> dio je to da se vidi </w:t>
      </w:r>
      <w:r>
        <w:t>koliko je sati odvozio polaznik</w:t>
      </w:r>
      <w:r w:rsidR="00C84A79">
        <w:t xml:space="preserve"> jer mora imati određen broj sati da bi izašao na ispit</w:t>
      </w:r>
      <w:r>
        <w:t>. Upravljanje vozilom</w:t>
      </w:r>
      <w:r w:rsidR="00C84A79">
        <w:t xml:space="preserve"> je instruktoru važno da prati</w:t>
      </w:r>
      <w:r>
        <w:t xml:space="preserve"> navedene promjene i evidenciju za svakog polaznika</w:t>
      </w:r>
      <w:r w:rsidR="00C84A79">
        <w:t>. S forme se izlazi tak</w:t>
      </w:r>
      <w:r>
        <w:t>o da se pritisne gumb Back</w:t>
      </w:r>
      <w:r w:rsidR="00C84A79">
        <w:t xml:space="preserve"> koji vraća na izbornik Evidencije polaznika. </w:t>
      </w:r>
    </w:p>
    <w:p w:rsidR="00C84A79" w:rsidRDefault="00C84A79" w:rsidP="00644AAC">
      <w:pPr>
        <w:pStyle w:val="Heading2"/>
      </w:pPr>
      <w:bookmarkStart w:id="19" w:name="_Toc411422534"/>
      <w:r>
        <w:lastRenderedPageBreak/>
        <w:t>2.3.5. Izdavanje potvrde</w:t>
      </w:r>
      <w:bookmarkEnd w:id="19"/>
    </w:p>
    <w:p w:rsidR="00C84A79" w:rsidRDefault="00C84A79" w:rsidP="00C84A79">
      <w:r>
        <w:rPr>
          <w:noProof/>
        </w:rPr>
        <w:drawing>
          <wp:inline distT="0" distB="0" distL="0" distR="0">
            <wp:extent cx="5939790" cy="3788410"/>
            <wp:effectExtent l="19050" t="0" r="3810" b="0"/>
            <wp:docPr id="17" name="Picture 16"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7" cstate="print"/>
                    <a:stretch>
                      <a:fillRect/>
                    </a:stretch>
                  </pic:blipFill>
                  <pic:spPr>
                    <a:xfrm>
                      <a:off x="0" y="0"/>
                      <a:ext cx="5939790" cy="3788410"/>
                    </a:xfrm>
                    <a:prstGeom prst="rect">
                      <a:avLst/>
                    </a:prstGeom>
                  </pic:spPr>
                </pic:pic>
              </a:graphicData>
            </a:graphic>
          </wp:inline>
        </w:drawing>
      </w:r>
    </w:p>
    <w:p w:rsidR="00C84A79" w:rsidRPr="00644AAC" w:rsidRDefault="00C84A79" w:rsidP="00C84A79">
      <w:pPr>
        <w:pStyle w:val="Heading9"/>
        <w:rPr>
          <w:color w:val="548DD4" w:themeColor="text2" w:themeTint="99"/>
        </w:rPr>
      </w:pPr>
      <w:r w:rsidRPr="00644AAC">
        <w:rPr>
          <w:color w:val="548DD4" w:themeColor="text2" w:themeTint="99"/>
        </w:rPr>
        <w:t>Slika 2.14. Forma za prikaz ukupne vožnje polaznika</w:t>
      </w:r>
    </w:p>
    <w:p w:rsidR="00C84A79" w:rsidRDefault="00C84A79" w:rsidP="00C84A79"/>
    <w:p w:rsidR="00C84A79" w:rsidRDefault="00644AAC" w:rsidP="00C84A79">
      <w:r>
        <w:tab/>
      </w:r>
      <w:r w:rsidR="00C84A79">
        <w:t>Instruktor može vidjeti i popis svojih polaznika kojima može izdati potvrdu da su položili ispit Uprav</w:t>
      </w:r>
      <w:r>
        <w:t>ljanje vozilom</w:t>
      </w:r>
      <w:r w:rsidR="00C84A79">
        <w:t xml:space="preserve"> jer se </w:t>
      </w:r>
      <w:r>
        <w:t>u listi prikazuju</w:t>
      </w:r>
      <w:r w:rsidR="00C84A79">
        <w:t xml:space="preserve"> samo polaznici kojima je evidentirano da je položen taj ispit. Klikom na gumb Izdaj potvrdu ne otvara se nova forma, nego se generira potvrda o položenom ispitu</w:t>
      </w:r>
      <w:r>
        <w:t>, koja je prikazana na sljedećoj</w:t>
      </w:r>
      <w:r w:rsidR="00C84A79">
        <w:t xml:space="preserve"> stranici. S forme se izlazi tako da se pritisne gumb Back, koji vraća na glavni izbornik instruktora.</w:t>
      </w:r>
    </w:p>
    <w:p w:rsidR="00C84A79" w:rsidRDefault="00C84A79" w:rsidP="00C84A79">
      <w:r>
        <w:t xml:space="preserve"> </w:t>
      </w:r>
    </w:p>
    <w:p w:rsidR="00FE3EF7" w:rsidRDefault="00FE3EF7" w:rsidP="00FE3EF7"/>
    <w:p w:rsidR="00FE3EF7" w:rsidRPr="00FE3EF7" w:rsidRDefault="00FE3EF7" w:rsidP="00FE3EF7"/>
    <w:p w:rsidR="000E3701" w:rsidRPr="000E3701" w:rsidRDefault="000E3701" w:rsidP="000E3701"/>
    <w:p w:rsidR="00CA6805" w:rsidRDefault="00CA6805" w:rsidP="00CA6805"/>
    <w:p w:rsidR="00CA6805" w:rsidRDefault="00CA6805" w:rsidP="00CA6805"/>
    <w:p w:rsidR="00CA6805" w:rsidRDefault="00CA6805" w:rsidP="00CA6805"/>
    <w:p w:rsidR="00237161" w:rsidRDefault="00237161" w:rsidP="000D49A9"/>
    <w:p w:rsidR="00237161" w:rsidRDefault="00237161" w:rsidP="000D49A9"/>
    <w:p w:rsidR="00237161" w:rsidRDefault="00237161" w:rsidP="000D49A9"/>
    <w:p w:rsidR="00237161" w:rsidRDefault="00237161" w:rsidP="000D49A9"/>
    <w:p w:rsidR="00C84A79" w:rsidRPr="00C84A79" w:rsidRDefault="00C84A79" w:rsidP="00C84A79">
      <w:pPr>
        <w:jc w:val="center"/>
        <w:rPr>
          <w:rFonts w:asciiTheme="minorHAnsi" w:hAnsiTheme="minorHAnsi" w:cstheme="minorHAnsi"/>
          <w:b/>
          <w:sz w:val="40"/>
          <w:szCs w:val="40"/>
        </w:rPr>
      </w:pPr>
      <w:r w:rsidRPr="00C84A79">
        <w:rPr>
          <w:rFonts w:asciiTheme="minorHAnsi" w:hAnsiTheme="minorHAnsi" w:cstheme="minorHAnsi"/>
          <w:b/>
          <w:sz w:val="40"/>
          <w:szCs w:val="40"/>
        </w:rPr>
        <w:t>POTVRDA O POLOŽENOM VOZAČKOM ISPITU</w:t>
      </w:r>
    </w:p>
    <w:p w:rsidR="00C84A79" w:rsidRPr="00C84A79" w:rsidRDefault="00C84A79" w:rsidP="00C84A79">
      <w:pPr>
        <w:rPr>
          <w:rFonts w:asciiTheme="minorHAnsi" w:hAnsiTheme="minorHAnsi" w:cstheme="minorHAnsi"/>
          <w:sz w:val="22"/>
          <w:szCs w:val="22"/>
        </w:rPr>
      </w:pPr>
    </w:p>
    <w:p w:rsidR="00C84A79" w:rsidRPr="00C84A79" w:rsidRDefault="00C84A79" w:rsidP="00C84A79">
      <w:pPr>
        <w:rPr>
          <w:rFonts w:asciiTheme="minorHAnsi" w:hAnsiTheme="minorHAnsi" w:cstheme="minorHAnsi"/>
          <w:sz w:val="22"/>
          <w:szCs w:val="22"/>
        </w:rPr>
      </w:pPr>
      <w:r w:rsidRPr="00C84A79">
        <w:rPr>
          <w:rFonts w:asciiTheme="minorHAnsi" w:hAnsiTheme="minorHAnsi" w:cstheme="minorHAnsi"/>
          <w:sz w:val="22"/>
          <w:szCs w:val="22"/>
        </w:rPr>
        <w:t>Ime i prezime: Sharon DenAdel</w:t>
      </w:r>
    </w:p>
    <w:p w:rsidR="00C84A79" w:rsidRPr="00C84A79" w:rsidRDefault="00C84A79" w:rsidP="00C84A79">
      <w:pPr>
        <w:rPr>
          <w:rFonts w:asciiTheme="minorHAnsi" w:hAnsiTheme="minorHAnsi" w:cstheme="minorHAnsi"/>
          <w:sz w:val="22"/>
          <w:szCs w:val="22"/>
        </w:rPr>
      </w:pPr>
      <w:r w:rsidRPr="00C84A79">
        <w:rPr>
          <w:rFonts w:asciiTheme="minorHAnsi" w:hAnsiTheme="minorHAnsi" w:cstheme="minorHAnsi"/>
          <w:sz w:val="22"/>
          <w:szCs w:val="22"/>
        </w:rPr>
        <w:t>Adresa: Holland</w:t>
      </w:r>
    </w:p>
    <w:p w:rsidR="00C84A79" w:rsidRPr="00C84A79" w:rsidRDefault="00C84A79" w:rsidP="00C84A79">
      <w:pPr>
        <w:rPr>
          <w:rFonts w:asciiTheme="minorHAnsi" w:hAnsiTheme="minorHAnsi" w:cstheme="minorHAnsi"/>
          <w:sz w:val="22"/>
          <w:szCs w:val="22"/>
        </w:rPr>
      </w:pPr>
      <w:r w:rsidRPr="00C84A79">
        <w:rPr>
          <w:rFonts w:asciiTheme="minorHAnsi" w:hAnsiTheme="minorHAnsi" w:cstheme="minorHAnsi"/>
          <w:sz w:val="22"/>
          <w:szCs w:val="22"/>
        </w:rPr>
        <w:t>OIB: 88888888888</w:t>
      </w:r>
    </w:p>
    <w:p w:rsidR="00C84A79" w:rsidRPr="00C84A79" w:rsidRDefault="00C84A79" w:rsidP="00C84A79">
      <w:pPr>
        <w:rPr>
          <w:rFonts w:asciiTheme="minorHAnsi" w:hAnsiTheme="minorHAnsi" w:cstheme="minorHAnsi"/>
          <w:sz w:val="22"/>
          <w:szCs w:val="22"/>
        </w:rPr>
      </w:pPr>
      <w:r w:rsidRPr="00C84A79">
        <w:rPr>
          <w:rFonts w:asciiTheme="minorHAnsi" w:hAnsiTheme="minorHAnsi" w:cstheme="minorHAnsi"/>
          <w:sz w:val="22"/>
          <w:szCs w:val="22"/>
        </w:rPr>
        <w:t>Kategorija: B</w:t>
      </w:r>
    </w:p>
    <w:p w:rsidR="00C84A79" w:rsidRPr="00C84A79" w:rsidRDefault="00C84A79" w:rsidP="00C84A79">
      <w:pPr>
        <w:rPr>
          <w:rFonts w:asciiTheme="minorHAnsi" w:hAnsiTheme="minorHAnsi" w:cstheme="minorHAnsi"/>
          <w:sz w:val="22"/>
          <w:szCs w:val="22"/>
        </w:rPr>
      </w:pPr>
    </w:p>
    <w:p w:rsidR="00C84A79" w:rsidRPr="00C84A79" w:rsidRDefault="00C84A79" w:rsidP="00C84A79">
      <w:pPr>
        <w:rPr>
          <w:rFonts w:asciiTheme="minorHAnsi" w:hAnsiTheme="minorHAnsi" w:cstheme="minorHAnsi"/>
          <w:sz w:val="22"/>
          <w:szCs w:val="22"/>
        </w:rPr>
      </w:pPr>
    </w:p>
    <w:p w:rsidR="00C84A79" w:rsidRPr="00C84A79" w:rsidRDefault="00C84A79" w:rsidP="00C84A79">
      <w:pPr>
        <w:rPr>
          <w:rFonts w:asciiTheme="minorHAnsi" w:hAnsiTheme="minorHAnsi" w:cstheme="minorHAnsi"/>
          <w:sz w:val="22"/>
          <w:szCs w:val="22"/>
        </w:rPr>
      </w:pPr>
    </w:p>
    <w:p w:rsidR="00C84A79" w:rsidRPr="00C84A79" w:rsidRDefault="00C84A79" w:rsidP="00C84A79">
      <w:pPr>
        <w:rPr>
          <w:rFonts w:asciiTheme="minorHAnsi" w:hAnsiTheme="minorHAnsi" w:cstheme="minorHAnsi"/>
          <w:sz w:val="22"/>
          <w:szCs w:val="22"/>
        </w:rPr>
      </w:pPr>
      <w:r w:rsidRPr="00C84A79">
        <w:rPr>
          <w:rFonts w:asciiTheme="minorHAnsi" w:hAnsiTheme="minorHAnsi" w:cstheme="minorHAnsi"/>
          <w:sz w:val="22"/>
          <w:szCs w:val="22"/>
        </w:rPr>
        <w:t>U Varaždinu, 9.2.2015. 21:28:56</w:t>
      </w:r>
    </w:p>
    <w:p w:rsidR="00237161" w:rsidRPr="00C84A79" w:rsidRDefault="00237161" w:rsidP="000D49A9">
      <w:pPr>
        <w:rPr>
          <w:rFonts w:asciiTheme="minorHAnsi" w:hAnsiTheme="minorHAnsi" w:cstheme="minorHAnsi"/>
          <w:sz w:val="22"/>
          <w:szCs w:val="22"/>
        </w:rPr>
      </w:pPr>
    </w:p>
    <w:p w:rsidR="00237161" w:rsidRDefault="00237161" w:rsidP="000D49A9"/>
    <w:p w:rsidR="00237161" w:rsidRDefault="00237161" w:rsidP="000D49A9"/>
    <w:p w:rsidR="00237161" w:rsidRDefault="00237161" w:rsidP="000D49A9"/>
    <w:p w:rsidR="00237161" w:rsidRDefault="00237161" w:rsidP="000D49A9"/>
    <w:p w:rsidR="00237161" w:rsidRDefault="00237161" w:rsidP="00237161"/>
    <w:p w:rsidR="00B071B9" w:rsidRDefault="00B071B9" w:rsidP="00237161"/>
    <w:p w:rsidR="00B071B9" w:rsidRDefault="00B071B9" w:rsidP="00237161"/>
    <w:p w:rsidR="00B071B9" w:rsidRDefault="00B071B9" w:rsidP="00237161"/>
    <w:p w:rsidR="00B071B9" w:rsidRDefault="00B071B9" w:rsidP="00237161"/>
    <w:p w:rsidR="00B071B9" w:rsidRDefault="00B071B9" w:rsidP="00237161"/>
    <w:p w:rsidR="00B071B9" w:rsidRDefault="00B071B9" w:rsidP="00237161"/>
    <w:p w:rsidR="00B071B9" w:rsidRDefault="00B071B9" w:rsidP="00237161"/>
    <w:p w:rsidR="00B071B9" w:rsidRDefault="00B071B9" w:rsidP="00237161"/>
    <w:p w:rsidR="00B071B9" w:rsidRDefault="00B071B9" w:rsidP="00B071B9"/>
    <w:p w:rsidR="00B071B9" w:rsidRPr="00B071B9" w:rsidRDefault="00B071B9" w:rsidP="00B071B9"/>
    <w:sectPr w:rsidR="00B071B9" w:rsidRPr="00B071B9" w:rsidSect="005E056F">
      <w:headerReference w:type="default" r:id="rId28"/>
      <w:footerReference w:type="default" r:id="rId29"/>
      <w:pgSz w:w="11906" w:h="16838"/>
      <w:pgMar w:top="851" w:right="1134" w:bottom="1701"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2011" w:rsidRDefault="00DF2011">
      <w:r>
        <w:separator/>
      </w:r>
    </w:p>
  </w:endnote>
  <w:endnote w:type="continuationSeparator" w:id="0">
    <w:p w:rsidR="00DF2011" w:rsidRDefault="00DF201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840" w:rsidRDefault="00454840" w:rsidP="00617148">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75144484"/>
      <w:docPartObj>
        <w:docPartGallery w:val="Page Numbers (Bottom of Page)"/>
        <w:docPartUnique/>
      </w:docPartObj>
    </w:sdtPr>
    <w:sdtContent>
      <w:p w:rsidR="004D53A8" w:rsidRDefault="00371537">
        <w:pPr>
          <w:pStyle w:val="Footer"/>
          <w:jc w:val="center"/>
        </w:pPr>
        <w:r>
          <w:fldChar w:fldCharType="begin"/>
        </w:r>
        <w:r w:rsidR="004D53A8">
          <w:instrText>PAGE   \* MERGEFORMAT</w:instrText>
        </w:r>
        <w:r>
          <w:fldChar w:fldCharType="separate"/>
        </w:r>
        <w:r w:rsidR="00702B45">
          <w:rPr>
            <w:noProof/>
          </w:rPr>
          <w:t>I</w:t>
        </w:r>
        <w:r>
          <w:fldChar w:fldCharType="end"/>
        </w:r>
      </w:p>
    </w:sdtContent>
  </w:sdt>
  <w:p w:rsidR="004D53A8" w:rsidRDefault="004D53A8" w:rsidP="00617148">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840" w:rsidRDefault="00454840" w:rsidP="00617148">
    <w:pPr>
      <w:pStyle w:val="Footer"/>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47AF" w:rsidRDefault="00C847AF" w:rsidP="00617148">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2011" w:rsidRDefault="00DF2011">
      <w:r>
        <w:separator/>
      </w:r>
    </w:p>
  </w:footnote>
  <w:footnote w:type="continuationSeparator" w:id="0">
    <w:p w:rsidR="00DF2011" w:rsidRDefault="00DF201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53A8" w:rsidRDefault="00371537">
    <w:pPr>
      <w:pStyle w:val="Header"/>
    </w:pPr>
    <w:r>
      <w:rPr>
        <w:noProof/>
      </w:rPr>
      <w:pict>
        <v:shapetype id="_x0000_t202" coordsize="21600,21600" o:spt="202" path="m,l,21600r21600,l21600,xe">
          <v:stroke joinstyle="miter"/>
          <v:path gradientshapeok="t" o:connecttype="rect"/>
        </v:shapetype>
        <v:shape id="Tekstni okvir 475" o:spid="_x0000_s2052" type="#_x0000_t202" style="position:absolute;left:0;text-align:left;margin-left:0;margin-top:0;width:468pt;height:13.45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" o:allowincell="f" filled="f" stroked="f">
          <v:textbox style="mso-next-textbox:#Tekstni okvir 475;mso-fit-shape-to-text:t" inset=",0,,0">
            <w:txbxContent>
              <w:p w:rsidR="008B5D53" w:rsidRDefault="008B5D53">
                <w:pPr>
                  <w:spacing w:line="240" w:lineRule="auto"/>
                  <w:jc w:val="right"/>
                </w:pPr>
              </w:p>
            </w:txbxContent>
          </v:textbox>
          <w10:wrap anchorx="margin" anchory="margin"/>
        </v:shape>
      </w:pict>
    </w:r>
    <w:r>
      <w:rPr>
        <w:noProof/>
      </w:rPr>
      <w:pict>
        <v:shape id="Tekstni okvir 476" o:spid="_x0000_s2051" type="#_x0000_t202" style="position:absolute;left:0;text-align:left;margin-left:52.8pt;margin-top:0;width:1in;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" o:allowincell="f" fillcolor="#4f81bd [3204]" stroked="f">
          <v:textbox style="mso-next-textbox:#Tekstni okvir 476;mso-fit-shape-to-text:t" inset=",0,,0">
            <w:txbxContent>
              <w:p w:rsidR="008B5D53" w:rsidRPr="008B5D53" w:rsidRDefault="00371537">
                <w:pPr>
                  <w:spacing w:line="240" w:lineRule="auto"/>
                  <w:rPr>
                    <w:color w:val="FFFFFF" w:themeColor="background1"/>
                  </w:rPr>
                </w:pPr>
                <w:r w:rsidRPr="00371537">
                  <w:fldChar w:fldCharType="begin"/>
                </w:r>
                <w:r w:rsidR="008B5D53" w:rsidRPr="008B5D53">
                  <w:instrText>PAGE   \* MERGEFORMAT</w:instrText>
                </w:r>
                <w:r w:rsidRPr="00371537">
                  <w:fldChar w:fldCharType="separate"/>
                </w:r>
                <w:r w:rsidR="00702B45" w:rsidRPr="00702B45">
                  <w:rPr>
                    <w:noProof/>
                    <w:color w:val="FFFFFF" w:themeColor="background1"/>
                  </w:rPr>
                  <w:t>I</w:t>
                </w:r>
                <w:r w:rsidRPr="008B5D53">
                  <w:rPr>
                    <w:color w:val="FFFFFF" w:themeColor="background1"/>
                  </w:rPr>
                  <w:fldChar w:fldCharType="end"/>
                </w:r>
              </w:p>
            </w:txbxContent>
          </v:textbox>
          <w10:wrap anchorx="page"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840" w:rsidRDefault="00371537" w:rsidP="008B5D53">
    <w:pPr>
      <w:pStyle w:val="Header"/>
      <w:jc w:val="right"/>
    </w:pPr>
    <w:r>
      <w:rPr>
        <w:noProof/>
      </w:rPr>
      <w:pict>
        <v:shapetype id="_x0000_t202" coordsize="21600,21600" o:spt="202" path="m,l,21600r21600,l21600,xe">
          <v:stroke joinstyle="miter"/>
          <v:path gradientshapeok="t" o:connecttype="rect"/>
        </v:shapetype>
        <v:shape id="_x0000_s2057" type="#_x0000_t202" style="position:absolute;left:0;text-align:left;margin-left:0;margin-top:0;width:468pt;height:13.45pt;z-index:251663360;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" o:allowincell="f" filled="f" stroked="f">
          <v:textbox style="mso-next-textbox:#_x0000_s2057;mso-fit-shape-to-text:t" inset=",0,,0">
            <w:txbxContent>
              <w:p w:rsidR="008B5D53" w:rsidRDefault="00C847AF">
                <w:pPr>
                  <w:spacing w:line="240" w:lineRule="auto"/>
                  <w:jc w:val="right"/>
                </w:pPr>
                <w:r w:rsidRPr="00C847AF">
                  <w:t>1. Tražene funkcionalnosti aplikacije</w:t>
                </w:r>
              </w:p>
            </w:txbxContent>
          </v:textbox>
          <w10:wrap anchorx="margin" anchory="margin"/>
        </v:shape>
      </w:pict>
    </w:r>
    <w:r>
      <w:rPr>
        <w:noProof/>
      </w:rPr>
      <w:pict>
        <v:shape id="_x0000_s2056" type="#_x0000_t202" style="position:absolute;left:0;text-align:left;margin-left:52.8pt;margin-top:0;width:1in;height:13.45pt;z-index:251662336;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" o:allowincell="f" fillcolor="#4f81bd [3204]" stroked="f">
          <v:textbox style="mso-next-textbox:#_x0000_s2056;mso-fit-shape-to-text:t" inset=",0,,0">
            <w:txbxContent>
              <w:p w:rsidR="008B5D53" w:rsidRPr="008B5D53" w:rsidRDefault="00371537">
                <w:pPr>
                  <w:spacing w:line="240" w:lineRule="auto"/>
                  <w:rPr>
                    <w:color w:val="FFFFFF" w:themeColor="background1"/>
                  </w:rPr>
                </w:pPr>
                <w:r w:rsidRPr="00371537">
                  <w:fldChar w:fldCharType="begin"/>
                </w:r>
                <w:r w:rsidR="008B5D53" w:rsidRPr="008B5D53">
                  <w:instrText>PAGE   \* MERGEFORMAT</w:instrText>
                </w:r>
                <w:r w:rsidRPr="00371537">
                  <w:fldChar w:fldCharType="separate"/>
                </w:r>
                <w:r w:rsidR="00702B45" w:rsidRPr="00702B45">
                  <w:rPr>
                    <w:noProof/>
                    <w:color w:val="FFFFFF" w:themeColor="background1"/>
                  </w:rPr>
                  <w:t>2</w:t>
                </w:r>
                <w:r w:rsidRPr="008B5D53">
                  <w:rPr>
                    <w:color w:val="FFFFFF" w:themeColor="background1"/>
                  </w:rPr>
                  <w:fldChar w:fldCharType="end"/>
                </w:r>
              </w:p>
            </w:txbxContent>
          </v:textbox>
          <w10:wrap anchorx="page"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47AF" w:rsidRDefault="00371537" w:rsidP="008B5D53">
    <w:pPr>
      <w:pStyle w:val="Header"/>
      <w:jc w:val="right"/>
    </w:pPr>
    <w:r>
      <w:rPr>
        <w:noProof/>
      </w:rPr>
      <w:pict>
        <v:shapetype id="_x0000_t202" coordsize="21600,21600" o:spt="202" path="m,l,21600r21600,l21600,xe">
          <v:stroke joinstyle="miter"/>
          <v:path gradientshapeok="t" o:connecttype="rect"/>
        </v:shapetype>
        <v:shape id="_x0000_s2059" type="#_x0000_t202" style="position:absolute;left:0;text-align:left;margin-left:0;margin-top:0;width:468pt;height:13.45pt;z-index:251666432;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" o:allowincell="f" filled="f" stroked="f">
          <v:textbox style="mso-fit-shape-to-text:t" inset=",0,,0">
            <w:txbxContent>
              <w:p w:rsidR="00C847AF" w:rsidRDefault="00C847AF">
                <w:pPr>
                  <w:spacing w:line="240" w:lineRule="auto"/>
                  <w:jc w:val="right"/>
                </w:pPr>
                <w:r w:rsidRPr="00C847AF">
                  <w:t>2. Korisničko sučelje aplikacije</w:t>
                </w:r>
              </w:p>
            </w:txbxContent>
          </v:textbox>
          <w10:wrap anchorx="margin" anchory="margin"/>
        </v:shape>
      </w:pict>
    </w:r>
    <w:r>
      <w:rPr>
        <w:noProof/>
      </w:rPr>
      <w:pict>
        <v:shape id="_x0000_s2058" type="#_x0000_t202" style="position:absolute;left:0;text-align:left;margin-left:52.8pt;margin-top:0;width:1in;height:13.45pt;z-index:251665408;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" o:allowincell="f" fillcolor="#4f81bd [3204]" stroked="f">
          <v:textbox style="mso-fit-shape-to-text:t" inset=",0,,0">
            <w:txbxContent>
              <w:p w:rsidR="00C847AF" w:rsidRPr="008B5D53" w:rsidRDefault="00371537">
                <w:pPr>
                  <w:spacing w:line="240" w:lineRule="auto"/>
                  <w:rPr>
                    <w:color w:val="FFFFFF" w:themeColor="background1"/>
                  </w:rPr>
                </w:pPr>
                <w:r w:rsidRPr="00371537">
                  <w:fldChar w:fldCharType="begin"/>
                </w:r>
                <w:r w:rsidR="00C847AF" w:rsidRPr="008B5D53">
                  <w:instrText>PAGE   \* MERGEFORMAT</w:instrText>
                </w:r>
                <w:r w:rsidRPr="00371537">
                  <w:fldChar w:fldCharType="separate"/>
                </w:r>
                <w:r w:rsidR="00702B45" w:rsidRPr="00702B45">
                  <w:rPr>
                    <w:noProof/>
                    <w:color w:val="FFFFFF" w:themeColor="background1"/>
                  </w:rPr>
                  <w:t>16</w:t>
                </w:r>
                <w:r w:rsidRPr="008B5D53">
                  <w:rPr>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AEE4C42"/>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800114A"/>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402D65C"/>
    <w:lvl w:ilvl="0">
      <w:start w:val="1"/>
      <w:numFmt w:val="decimal"/>
      <w:pStyle w:val="ListNumber3"/>
      <w:lvlText w:val="%1."/>
      <w:lvlJc w:val="left"/>
      <w:pPr>
        <w:tabs>
          <w:tab w:val="num" w:pos="926"/>
        </w:tabs>
        <w:ind w:left="926" w:hanging="360"/>
      </w:pPr>
    </w:lvl>
  </w:abstractNum>
  <w:abstractNum w:abstractNumId="3">
    <w:nsid w:val="FFFFFF7F"/>
    <w:multiLevelType w:val="singleLevel"/>
    <w:tmpl w:val="83303696"/>
    <w:lvl w:ilvl="0">
      <w:start w:val="1"/>
      <w:numFmt w:val="decimal"/>
      <w:pStyle w:val="ListNumber2"/>
      <w:lvlText w:val="%1."/>
      <w:lvlJc w:val="left"/>
      <w:pPr>
        <w:tabs>
          <w:tab w:val="num" w:pos="643"/>
        </w:tabs>
        <w:ind w:left="643" w:hanging="360"/>
      </w:pPr>
    </w:lvl>
  </w:abstractNum>
  <w:abstractNum w:abstractNumId="4">
    <w:nsid w:val="FFFFFF80"/>
    <w:multiLevelType w:val="singleLevel"/>
    <w:tmpl w:val="43B86C7E"/>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302090A8"/>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A6B05BDA"/>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6CC4F48A"/>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6688386"/>
    <w:lvl w:ilvl="0">
      <w:start w:val="1"/>
      <w:numFmt w:val="decimal"/>
      <w:pStyle w:val="ListNumber"/>
      <w:lvlText w:val="%1."/>
      <w:lvlJc w:val="left"/>
      <w:pPr>
        <w:tabs>
          <w:tab w:val="num" w:pos="360"/>
        </w:tabs>
        <w:ind w:left="360" w:hanging="360"/>
      </w:pPr>
    </w:lvl>
  </w:abstractNum>
  <w:abstractNum w:abstractNumId="9">
    <w:nsid w:val="FFFFFF89"/>
    <w:multiLevelType w:val="singleLevel"/>
    <w:tmpl w:val="9F68F56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38C3ED4"/>
    <w:multiLevelType w:val="hybridMultilevel"/>
    <w:tmpl w:val="3C304C9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nsid w:val="03D8144E"/>
    <w:multiLevelType w:val="multilevel"/>
    <w:tmpl w:val="041A001D"/>
    <w:numStyleLink w:val="Natuknicerimskibrojevi"/>
  </w:abstractNum>
  <w:abstractNum w:abstractNumId="12">
    <w:nsid w:val="04515132"/>
    <w:multiLevelType w:val="multilevel"/>
    <w:tmpl w:val="041A001D"/>
    <w:styleLink w:val="Natuknice"/>
    <w:lvl w:ilvl="0">
      <w:start w:val="1"/>
      <w:numFmt w:val="bullet"/>
      <w:lvlText w:val="-"/>
      <w:lvlJc w:val="left"/>
      <w:pPr>
        <w:tabs>
          <w:tab w:val="num" w:pos="360"/>
        </w:tabs>
        <w:ind w:left="1068" w:hanging="360"/>
      </w:pPr>
      <w:rPr>
        <w:rFonts w:ascii="Times New Roman" w:hAnsi="Times New Roman" w:cs="Times New Roman" w:hint="default"/>
      </w:rPr>
    </w:lvl>
    <w:lvl w:ilvl="1">
      <w:start w:val="1"/>
      <w:numFmt w:val="bullet"/>
      <w:lvlText w:val="-"/>
      <w:lvlJc w:val="left"/>
      <w:pPr>
        <w:tabs>
          <w:tab w:val="num" w:pos="720"/>
        </w:tabs>
        <w:ind w:left="1776" w:hanging="360"/>
      </w:pPr>
      <w:rPr>
        <w:rFonts w:ascii="Times New Roman" w:hAnsi="Times New Roman" w:cs="Times New Roman" w:hint="default"/>
      </w:rPr>
    </w:lvl>
    <w:lvl w:ilvl="2">
      <w:start w:val="1"/>
      <w:numFmt w:val="bullet"/>
      <w:lvlText w:val="-"/>
      <w:lvlJc w:val="left"/>
      <w:pPr>
        <w:tabs>
          <w:tab w:val="num" w:pos="1080"/>
        </w:tabs>
        <w:ind w:left="2484" w:hanging="360"/>
      </w:pPr>
      <w:rPr>
        <w:rFonts w:ascii="Times New Roman" w:hAnsi="Times New Roman" w:cs="Times New Roman" w:hint="default"/>
      </w:rPr>
    </w:lvl>
    <w:lvl w:ilvl="3">
      <w:start w:val="1"/>
      <w:numFmt w:val="bullet"/>
      <w:lvlText w:val="-"/>
      <w:lvlJc w:val="left"/>
      <w:pPr>
        <w:tabs>
          <w:tab w:val="num" w:pos="1440"/>
        </w:tabs>
        <w:ind w:left="3192" w:hanging="360"/>
      </w:pPr>
      <w:rPr>
        <w:rFonts w:ascii="Times New Roman" w:hAnsi="Times New Roman" w:cs="Times New Roman" w:hint="default"/>
      </w:rPr>
    </w:lvl>
    <w:lvl w:ilvl="4">
      <w:start w:val="1"/>
      <w:numFmt w:val="bullet"/>
      <w:lvlText w:val="-"/>
      <w:lvlJc w:val="left"/>
      <w:pPr>
        <w:tabs>
          <w:tab w:val="num" w:pos="1800"/>
        </w:tabs>
        <w:ind w:left="3900" w:hanging="360"/>
      </w:pPr>
      <w:rPr>
        <w:rFonts w:ascii="Times New Roman" w:hAnsi="Times New Roman" w:cs="Times New Roman" w:hint="default"/>
      </w:rPr>
    </w:lvl>
    <w:lvl w:ilvl="5">
      <w:start w:val="1"/>
      <w:numFmt w:val="bullet"/>
      <w:lvlText w:val="-"/>
      <w:lvlJc w:val="left"/>
      <w:pPr>
        <w:tabs>
          <w:tab w:val="num" w:pos="2160"/>
        </w:tabs>
        <w:ind w:left="4608" w:hanging="360"/>
      </w:pPr>
      <w:rPr>
        <w:rFonts w:ascii="Times New Roman" w:hAnsi="Times New Roman" w:cs="Times New Roman" w:hint="default"/>
      </w:rPr>
    </w:lvl>
    <w:lvl w:ilvl="6">
      <w:start w:val="1"/>
      <w:numFmt w:val="bullet"/>
      <w:lvlText w:val="-"/>
      <w:lvlJc w:val="left"/>
      <w:pPr>
        <w:tabs>
          <w:tab w:val="num" w:pos="2520"/>
        </w:tabs>
        <w:ind w:left="5316" w:hanging="360"/>
      </w:pPr>
      <w:rPr>
        <w:rFonts w:ascii="Times New Roman" w:hAnsi="Times New Roman" w:cs="Times New Roman" w:hint="default"/>
      </w:rPr>
    </w:lvl>
    <w:lvl w:ilvl="7">
      <w:start w:val="1"/>
      <w:numFmt w:val="bullet"/>
      <w:lvlText w:val="-"/>
      <w:lvlJc w:val="left"/>
      <w:pPr>
        <w:tabs>
          <w:tab w:val="num" w:pos="2880"/>
        </w:tabs>
        <w:ind w:left="6024" w:hanging="360"/>
      </w:pPr>
      <w:rPr>
        <w:rFonts w:ascii="Times New Roman" w:hAnsi="Times New Roman" w:cs="Times New Roman" w:hint="default"/>
      </w:rPr>
    </w:lvl>
    <w:lvl w:ilvl="8">
      <w:start w:val="1"/>
      <w:numFmt w:val="bullet"/>
      <w:lvlText w:val="-"/>
      <w:lvlJc w:val="left"/>
      <w:pPr>
        <w:tabs>
          <w:tab w:val="num" w:pos="3240"/>
        </w:tabs>
        <w:ind w:left="6732" w:hanging="360"/>
      </w:pPr>
      <w:rPr>
        <w:rFonts w:ascii="Times New Roman" w:hAnsi="Times New Roman" w:cs="Times New Roman" w:hint="default"/>
      </w:rPr>
    </w:lvl>
  </w:abstractNum>
  <w:abstractNum w:abstractNumId="13">
    <w:nsid w:val="07E7B761"/>
    <w:multiLevelType w:val="hybridMultilevel"/>
    <w:tmpl w:val="E24E6BFE"/>
    <w:lvl w:ilvl="0" w:tplc="04090001">
      <w:start w:val="1"/>
      <w:numFmt w:val="bullet"/>
      <w:lvlText w:val="l"/>
      <w:lvlJc w:val="left"/>
      <w:pPr>
        <w:tabs>
          <w:tab w:val="num" w:pos="800"/>
        </w:tabs>
        <w:ind w:left="800" w:hanging="400"/>
      </w:pPr>
      <w:rPr>
        <w:rFonts w:ascii="Wingdings" w:hAnsi="Wingdings" w:cs="Wingdings" w:hint="default"/>
        <w:snapToGrid/>
      </w:rPr>
    </w:lvl>
    <w:lvl w:ilvl="1" w:tplc="04090003">
      <w:start w:val="1"/>
      <w:numFmt w:val="bullet"/>
      <w:lvlText w:val="n"/>
      <w:lvlJc w:val="left"/>
      <w:pPr>
        <w:tabs>
          <w:tab w:val="num" w:pos="1200"/>
        </w:tabs>
        <w:ind w:left="1200" w:hanging="400"/>
      </w:pPr>
      <w:rPr>
        <w:rFonts w:ascii="Wingdings" w:hAnsi="Wingdings" w:cs="Wingdings" w:hint="default"/>
        <w:snapToGrid/>
      </w:rPr>
    </w:lvl>
    <w:lvl w:ilvl="2" w:tplc="04090005">
      <w:start w:val="1"/>
      <w:numFmt w:val="bullet"/>
      <w:lvlText w:val="u"/>
      <w:lvlJc w:val="left"/>
      <w:pPr>
        <w:tabs>
          <w:tab w:val="num" w:pos="1600"/>
        </w:tabs>
        <w:ind w:left="1600" w:hanging="400"/>
      </w:pPr>
      <w:rPr>
        <w:rFonts w:ascii="Wingdings" w:hAnsi="Wingdings" w:cs="Wingdings" w:hint="default"/>
        <w:snapToGrid/>
      </w:rPr>
    </w:lvl>
    <w:lvl w:ilvl="3" w:tplc="04090001">
      <w:start w:val="1"/>
      <w:numFmt w:val="bullet"/>
      <w:lvlText w:val="l"/>
      <w:lvlJc w:val="left"/>
      <w:pPr>
        <w:tabs>
          <w:tab w:val="num" w:pos="2000"/>
        </w:tabs>
        <w:ind w:left="2000" w:hanging="400"/>
      </w:pPr>
      <w:rPr>
        <w:rFonts w:ascii="Wingdings" w:hAnsi="Wingdings" w:cs="Wingdings" w:hint="default"/>
        <w:snapToGrid/>
      </w:rPr>
    </w:lvl>
    <w:lvl w:ilvl="4" w:tplc="04090003">
      <w:start w:val="1"/>
      <w:numFmt w:val="bullet"/>
      <w:lvlText w:val="n"/>
      <w:lvlJc w:val="left"/>
      <w:pPr>
        <w:tabs>
          <w:tab w:val="num" w:pos="2400"/>
        </w:tabs>
        <w:ind w:left="2400" w:hanging="400"/>
      </w:pPr>
      <w:rPr>
        <w:rFonts w:ascii="Wingdings" w:hAnsi="Wingdings" w:cs="Wingdings" w:hint="default"/>
        <w:snapToGrid/>
      </w:rPr>
    </w:lvl>
    <w:lvl w:ilvl="5" w:tplc="04090005">
      <w:start w:val="1"/>
      <w:numFmt w:val="bullet"/>
      <w:lvlText w:val="u"/>
      <w:lvlJc w:val="left"/>
      <w:pPr>
        <w:tabs>
          <w:tab w:val="num" w:pos="2800"/>
        </w:tabs>
        <w:ind w:left="2800" w:hanging="400"/>
      </w:pPr>
      <w:rPr>
        <w:rFonts w:ascii="Wingdings" w:hAnsi="Wingdings" w:cs="Wingdings" w:hint="default"/>
        <w:snapToGrid/>
      </w:rPr>
    </w:lvl>
    <w:lvl w:ilvl="6" w:tplc="04090001">
      <w:start w:val="1"/>
      <w:numFmt w:val="bullet"/>
      <w:lvlText w:val="l"/>
      <w:lvlJc w:val="left"/>
      <w:pPr>
        <w:tabs>
          <w:tab w:val="num" w:pos="3200"/>
        </w:tabs>
        <w:ind w:left="3200" w:hanging="400"/>
      </w:pPr>
      <w:rPr>
        <w:rFonts w:ascii="Wingdings" w:hAnsi="Wingdings" w:cs="Wingdings" w:hint="default"/>
        <w:snapToGrid/>
      </w:rPr>
    </w:lvl>
    <w:lvl w:ilvl="7" w:tplc="04090003">
      <w:start w:val="1"/>
      <w:numFmt w:val="bullet"/>
      <w:lvlText w:val="n"/>
      <w:lvlJc w:val="left"/>
      <w:pPr>
        <w:tabs>
          <w:tab w:val="num" w:pos="3600"/>
        </w:tabs>
        <w:ind w:left="3600" w:hanging="400"/>
      </w:pPr>
      <w:rPr>
        <w:rFonts w:ascii="Wingdings" w:hAnsi="Wingdings" w:cs="Wingdings" w:hint="default"/>
        <w:snapToGrid/>
      </w:rPr>
    </w:lvl>
    <w:lvl w:ilvl="8" w:tplc="04090005">
      <w:start w:val="1"/>
      <w:numFmt w:val="bullet"/>
      <w:lvlText w:val="u"/>
      <w:lvlJc w:val="left"/>
      <w:pPr>
        <w:tabs>
          <w:tab w:val="num" w:pos="4000"/>
        </w:tabs>
        <w:ind w:left="4000" w:hanging="400"/>
      </w:pPr>
      <w:rPr>
        <w:rFonts w:ascii="Wingdings" w:hAnsi="Wingdings" w:cs="Wingdings" w:hint="default"/>
        <w:snapToGrid/>
      </w:rPr>
    </w:lvl>
  </w:abstractNum>
  <w:abstractNum w:abstractNumId="14">
    <w:nsid w:val="0AD96576"/>
    <w:multiLevelType w:val="hybridMultilevel"/>
    <w:tmpl w:val="58029A9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nsid w:val="16C81FCF"/>
    <w:multiLevelType w:val="multilevel"/>
    <w:tmpl w:val="041A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6">
    <w:nsid w:val="18094FE7"/>
    <w:multiLevelType w:val="multilevel"/>
    <w:tmpl w:val="041A001D"/>
    <w:numStyleLink w:val="Natuknice"/>
  </w:abstractNum>
  <w:abstractNum w:abstractNumId="17">
    <w:nsid w:val="275B0ADA"/>
    <w:multiLevelType w:val="multilevel"/>
    <w:tmpl w:val="041A001D"/>
    <w:styleLink w:val="Natuknicerimskibrojevi"/>
    <w:lvl w:ilvl="0">
      <w:start w:val="1"/>
      <w:numFmt w:val="upperRoman"/>
      <w:lvlText w:val="%1)"/>
      <w:lvlJc w:val="left"/>
      <w:pPr>
        <w:tabs>
          <w:tab w:val="num" w:pos="360"/>
        </w:tabs>
        <w:ind w:left="1068"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2C7E243C"/>
    <w:multiLevelType w:val="hybridMultilevel"/>
    <w:tmpl w:val="A7EEC47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nsid w:val="3A016B7A"/>
    <w:multiLevelType w:val="multilevel"/>
    <w:tmpl w:val="AC12DC8C"/>
    <w:numStyleLink w:val="Literatura"/>
  </w:abstractNum>
  <w:abstractNum w:abstractNumId="20">
    <w:nsid w:val="43763EEC"/>
    <w:multiLevelType w:val="hybridMultilevel"/>
    <w:tmpl w:val="59B04E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nsid w:val="452440AB"/>
    <w:multiLevelType w:val="hybridMultilevel"/>
    <w:tmpl w:val="5E80C424"/>
    <w:lvl w:ilvl="0" w:tplc="041A000F">
      <w:start w:val="1"/>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start w:val="1"/>
      <w:numFmt w:val="lowerLetter"/>
      <w:lvlText w:val="%5."/>
      <w:lvlJc w:val="left"/>
      <w:pPr>
        <w:ind w:left="3600" w:hanging="360"/>
      </w:pPr>
    </w:lvl>
    <w:lvl w:ilvl="5" w:tplc="041A001B">
      <w:start w:val="1"/>
      <w:numFmt w:val="lowerRoman"/>
      <w:lvlText w:val="%6."/>
      <w:lvlJc w:val="right"/>
      <w:pPr>
        <w:ind w:left="4320" w:hanging="180"/>
      </w:pPr>
    </w:lvl>
    <w:lvl w:ilvl="6" w:tplc="041A000F">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nsid w:val="466D0514"/>
    <w:multiLevelType w:val="hybridMultilevel"/>
    <w:tmpl w:val="F366392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nsid w:val="47A24DD4"/>
    <w:multiLevelType w:val="multilevel"/>
    <w:tmpl w:val="041A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4">
    <w:nsid w:val="4D0C1968"/>
    <w:multiLevelType w:val="multilevel"/>
    <w:tmpl w:val="041A001D"/>
    <w:numStyleLink w:val="Natuknice"/>
  </w:abstractNum>
  <w:abstractNum w:abstractNumId="25">
    <w:nsid w:val="4D2B1E5A"/>
    <w:multiLevelType w:val="multilevel"/>
    <w:tmpl w:val="AC12DC8C"/>
    <w:styleLink w:val="Literatura"/>
    <w:lvl w:ilvl="0">
      <w:start w:val="1"/>
      <w:numFmt w:val="decimal"/>
      <w:pStyle w:val="Tekstreference"/>
      <w:lvlText w:val="%1."/>
      <w:lvlJc w:val="left"/>
      <w:pPr>
        <w:tabs>
          <w:tab w:val="num" w:pos="510"/>
        </w:tabs>
        <w:ind w:left="510" w:hanging="51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nsid w:val="531E77B0"/>
    <w:multiLevelType w:val="hybridMultilevel"/>
    <w:tmpl w:val="BAC4A18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nsid w:val="57CB4AAC"/>
    <w:multiLevelType w:val="hybridMultilevel"/>
    <w:tmpl w:val="C6DEE41A"/>
    <w:lvl w:ilvl="0" w:tplc="885A642E">
      <w:start w:val="1"/>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nsid w:val="5A390B1C"/>
    <w:multiLevelType w:val="hybridMultilevel"/>
    <w:tmpl w:val="C3845832"/>
    <w:lvl w:ilvl="0" w:tplc="041A0001">
      <w:start w:val="1"/>
      <w:numFmt w:val="bullet"/>
      <w:lvlText w:val=""/>
      <w:lvlJc w:val="left"/>
      <w:pPr>
        <w:ind w:left="1120" w:hanging="360"/>
      </w:pPr>
      <w:rPr>
        <w:rFonts w:ascii="Symbol" w:hAnsi="Symbol" w:hint="default"/>
      </w:rPr>
    </w:lvl>
    <w:lvl w:ilvl="1" w:tplc="041A0003" w:tentative="1">
      <w:start w:val="1"/>
      <w:numFmt w:val="bullet"/>
      <w:lvlText w:val="o"/>
      <w:lvlJc w:val="left"/>
      <w:pPr>
        <w:ind w:left="1840" w:hanging="360"/>
      </w:pPr>
      <w:rPr>
        <w:rFonts w:ascii="Courier New" w:hAnsi="Courier New" w:cs="Courier New" w:hint="default"/>
      </w:rPr>
    </w:lvl>
    <w:lvl w:ilvl="2" w:tplc="041A0005" w:tentative="1">
      <w:start w:val="1"/>
      <w:numFmt w:val="bullet"/>
      <w:lvlText w:val=""/>
      <w:lvlJc w:val="left"/>
      <w:pPr>
        <w:ind w:left="2560" w:hanging="360"/>
      </w:pPr>
      <w:rPr>
        <w:rFonts w:ascii="Wingdings" w:hAnsi="Wingdings" w:hint="default"/>
      </w:rPr>
    </w:lvl>
    <w:lvl w:ilvl="3" w:tplc="041A0001" w:tentative="1">
      <w:start w:val="1"/>
      <w:numFmt w:val="bullet"/>
      <w:lvlText w:val=""/>
      <w:lvlJc w:val="left"/>
      <w:pPr>
        <w:ind w:left="3280" w:hanging="360"/>
      </w:pPr>
      <w:rPr>
        <w:rFonts w:ascii="Symbol" w:hAnsi="Symbol" w:hint="default"/>
      </w:rPr>
    </w:lvl>
    <w:lvl w:ilvl="4" w:tplc="041A0003" w:tentative="1">
      <w:start w:val="1"/>
      <w:numFmt w:val="bullet"/>
      <w:lvlText w:val="o"/>
      <w:lvlJc w:val="left"/>
      <w:pPr>
        <w:ind w:left="4000" w:hanging="360"/>
      </w:pPr>
      <w:rPr>
        <w:rFonts w:ascii="Courier New" w:hAnsi="Courier New" w:cs="Courier New" w:hint="default"/>
      </w:rPr>
    </w:lvl>
    <w:lvl w:ilvl="5" w:tplc="041A0005" w:tentative="1">
      <w:start w:val="1"/>
      <w:numFmt w:val="bullet"/>
      <w:lvlText w:val=""/>
      <w:lvlJc w:val="left"/>
      <w:pPr>
        <w:ind w:left="4720" w:hanging="360"/>
      </w:pPr>
      <w:rPr>
        <w:rFonts w:ascii="Wingdings" w:hAnsi="Wingdings" w:hint="default"/>
      </w:rPr>
    </w:lvl>
    <w:lvl w:ilvl="6" w:tplc="041A0001" w:tentative="1">
      <w:start w:val="1"/>
      <w:numFmt w:val="bullet"/>
      <w:lvlText w:val=""/>
      <w:lvlJc w:val="left"/>
      <w:pPr>
        <w:ind w:left="5440" w:hanging="360"/>
      </w:pPr>
      <w:rPr>
        <w:rFonts w:ascii="Symbol" w:hAnsi="Symbol" w:hint="default"/>
      </w:rPr>
    </w:lvl>
    <w:lvl w:ilvl="7" w:tplc="041A0003" w:tentative="1">
      <w:start w:val="1"/>
      <w:numFmt w:val="bullet"/>
      <w:lvlText w:val="o"/>
      <w:lvlJc w:val="left"/>
      <w:pPr>
        <w:ind w:left="6160" w:hanging="360"/>
      </w:pPr>
      <w:rPr>
        <w:rFonts w:ascii="Courier New" w:hAnsi="Courier New" w:cs="Courier New" w:hint="default"/>
      </w:rPr>
    </w:lvl>
    <w:lvl w:ilvl="8" w:tplc="041A0005" w:tentative="1">
      <w:start w:val="1"/>
      <w:numFmt w:val="bullet"/>
      <w:lvlText w:val=""/>
      <w:lvlJc w:val="left"/>
      <w:pPr>
        <w:ind w:left="6880" w:hanging="360"/>
      </w:pPr>
      <w:rPr>
        <w:rFonts w:ascii="Wingdings" w:hAnsi="Wingdings" w:hint="default"/>
      </w:rPr>
    </w:lvl>
  </w:abstractNum>
  <w:abstractNum w:abstractNumId="29">
    <w:nsid w:val="638C355B"/>
    <w:multiLevelType w:val="multilevel"/>
    <w:tmpl w:val="041A001D"/>
    <w:numStyleLink w:val="Natuknice"/>
  </w:abstractNum>
  <w:abstractNum w:abstractNumId="30">
    <w:nsid w:val="6EE4703C"/>
    <w:multiLevelType w:val="hybridMultilevel"/>
    <w:tmpl w:val="1DEA188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nsid w:val="7150548E"/>
    <w:multiLevelType w:val="hybridMultilevel"/>
    <w:tmpl w:val="33D2462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nsid w:val="76254E1F"/>
    <w:multiLevelType w:val="multilevel"/>
    <w:tmpl w:val="041A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nsid w:val="77055468"/>
    <w:multiLevelType w:val="multilevel"/>
    <w:tmpl w:val="041A001D"/>
    <w:numStyleLink w:val="Natuknice"/>
  </w:abstractNum>
  <w:num w:numId="1">
    <w:abstractNumId w:val="15"/>
  </w:num>
  <w:num w:numId="2">
    <w:abstractNumId w:val="32"/>
  </w:num>
  <w:num w:numId="3">
    <w:abstractNumId w:val="2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2"/>
  </w:num>
  <w:num w:numId="15">
    <w:abstractNumId w:val="33"/>
  </w:num>
  <w:num w:numId="16">
    <w:abstractNumId w:val="24"/>
  </w:num>
  <w:num w:numId="17">
    <w:abstractNumId w:val="17"/>
  </w:num>
  <w:num w:numId="18">
    <w:abstractNumId w:val="11"/>
  </w:num>
  <w:num w:numId="19">
    <w:abstractNumId w:val="16"/>
  </w:num>
  <w:num w:numId="20">
    <w:abstractNumId w:val="29"/>
  </w:num>
  <w:num w:numId="21">
    <w:abstractNumId w:val="25"/>
  </w:num>
  <w:num w:numId="22">
    <w:abstractNumId w:val="19"/>
  </w:num>
  <w:num w:numId="23">
    <w:abstractNumId w:val="20"/>
  </w:num>
  <w:num w:numId="24">
    <w:abstractNumId w:val="26"/>
  </w:num>
  <w:num w:numId="25">
    <w:abstractNumId w:val="30"/>
  </w:num>
  <w:num w:numId="26">
    <w:abstractNumId w:val="14"/>
  </w:num>
  <w:num w:numId="27">
    <w:abstractNumId w:val="21"/>
  </w:num>
  <w:num w:numId="28">
    <w:abstractNumId w:val="13"/>
  </w:num>
  <w:num w:numId="29">
    <w:abstractNumId w:val="10"/>
  </w:num>
  <w:num w:numId="30">
    <w:abstractNumId w:val="28"/>
  </w:num>
  <w:num w:numId="31">
    <w:abstractNumId w:val="18"/>
  </w:num>
  <w:num w:numId="32">
    <w:abstractNumId w:val="31"/>
  </w:num>
  <w:num w:numId="33">
    <w:abstractNumId w:val="22"/>
  </w:num>
  <w:num w:numId="34">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0004"/>
  <w:defaultTabStop w:val="708"/>
  <w:hyphenationZone w:val="425"/>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AC1635"/>
    <w:rsid w:val="0000330F"/>
    <w:rsid w:val="0001629B"/>
    <w:rsid w:val="00035739"/>
    <w:rsid w:val="00051D57"/>
    <w:rsid w:val="00051E4E"/>
    <w:rsid w:val="00052E10"/>
    <w:rsid w:val="00057120"/>
    <w:rsid w:val="00057E0C"/>
    <w:rsid w:val="0006193C"/>
    <w:rsid w:val="0006265D"/>
    <w:rsid w:val="00084C97"/>
    <w:rsid w:val="00087B95"/>
    <w:rsid w:val="00095687"/>
    <w:rsid w:val="00096A85"/>
    <w:rsid w:val="00097428"/>
    <w:rsid w:val="000A08DE"/>
    <w:rsid w:val="000A6CCC"/>
    <w:rsid w:val="000B3FB3"/>
    <w:rsid w:val="000B4FA2"/>
    <w:rsid w:val="000C06DB"/>
    <w:rsid w:val="000C19DB"/>
    <w:rsid w:val="000D24F1"/>
    <w:rsid w:val="000D43E5"/>
    <w:rsid w:val="000D49A9"/>
    <w:rsid w:val="000E3701"/>
    <w:rsid w:val="000E4CB2"/>
    <w:rsid w:val="000E68CF"/>
    <w:rsid w:val="000F1352"/>
    <w:rsid w:val="000F2B91"/>
    <w:rsid w:val="000F5E15"/>
    <w:rsid w:val="000F78AB"/>
    <w:rsid w:val="00102C57"/>
    <w:rsid w:val="001111C0"/>
    <w:rsid w:val="00122249"/>
    <w:rsid w:val="00131D9C"/>
    <w:rsid w:val="00137C5E"/>
    <w:rsid w:val="00143BCA"/>
    <w:rsid w:val="001515A2"/>
    <w:rsid w:val="00153494"/>
    <w:rsid w:val="00156297"/>
    <w:rsid w:val="00163BE3"/>
    <w:rsid w:val="00167E81"/>
    <w:rsid w:val="0018022D"/>
    <w:rsid w:val="00191DFE"/>
    <w:rsid w:val="00194ABB"/>
    <w:rsid w:val="001A39AE"/>
    <w:rsid w:val="001A7343"/>
    <w:rsid w:val="001A7962"/>
    <w:rsid w:val="001D28CE"/>
    <w:rsid w:val="001E68EB"/>
    <w:rsid w:val="001F1AC3"/>
    <w:rsid w:val="001F2A8E"/>
    <w:rsid w:val="002046E0"/>
    <w:rsid w:val="0021679A"/>
    <w:rsid w:val="002203E1"/>
    <w:rsid w:val="002251DA"/>
    <w:rsid w:val="002303D2"/>
    <w:rsid w:val="00230F7C"/>
    <w:rsid w:val="00237161"/>
    <w:rsid w:val="00243926"/>
    <w:rsid w:val="00251D1A"/>
    <w:rsid w:val="00255371"/>
    <w:rsid w:val="00271F99"/>
    <w:rsid w:val="00281633"/>
    <w:rsid w:val="00284E9A"/>
    <w:rsid w:val="00292EAA"/>
    <w:rsid w:val="002A13B3"/>
    <w:rsid w:val="002B26AE"/>
    <w:rsid w:val="002B451F"/>
    <w:rsid w:val="002B4B7E"/>
    <w:rsid w:val="002C0086"/>
    <w:rsid w:val="002C779D"/>
    <w:rsid w:val="002D7E50"/>
    <w:rsid w:val="002E12D7"/>
    <w:rsid w:val="002E723E"/>
    <w:rsid w:val="002F16A8"/>
    <w:rsid w:val="002F5878"/>
    <w:rsid w:val="002F62EE"/>
    <w:rsid w:val="00300601"/>
    <w:rsid w:val="00313B80"/>
    <w:rsid w:val="00315BCB"/>
    <w:rsid w:val="0033642F"/>
    <w:rsid w:val="00337503"/>
    <w:rsid w:val="00345417"/>
    <w:rsid w:val="003468F5"/>
    <w:rsid w:val="00355B25"/>
    <w:rsid w:val="00371537"/>
    <w:rsid w:val="003756D9"/>
    <w:rsid w:val="00375C68"/>
    <w:rsid w:val="0039555B"/>
    <w:rsid w:val="00397B71"/>
    <w:rsid w:val="003A1A88"/>
    <w:rsid w:val="003A2982"/>
    <w:rsid w:val="003A3083"/>
    <w:rsid w:val="003A7666"/>
    <w:rsid w:val="003B4D69"/>
    <w:rsid w:val="003C4729"/>
    <w:rsid w:val="003C5FC8"/>
    <w:rsid w:val="003C6876"/>
    <w:rsid w:val="003D028D"/>
    <w:rsid w:val="003D3AD4"/>
    <w:rsid w:val="003E349F"/>
    <w:rsid w:val="003E71C6"/>
    <w:rsid w:val="003F1545"/>
    <w:rsid w:val="00405505"/>
    <w:rsid w:val="00422281"/>
    <w:rsid w:val="00431CC5"/>
    <w:rsid w:val="0043389C"/>
    <w:rsid w:val="00437740"/>
    <w:rsid w:val="00441C6A"/>
    <w:rsid w:val="00454840"/>
    <w:rsid w:val="00464CDA"/>
    <w:rsid w:val="00467BE2"/>
    <w:rsid w:val="004700D0"/>
    <w:rsid w:val="00475D9D"/>
    <w:rsid w:val="00482058"/>
    <w:rsid w:val="00482223"/>
    <w:rsid w:val="004842B7"/>
    <w:rsid w:val="00486447"/>
    <w:rsid w:val="00487593"/>
    <w:rsid w:val="00490622"/>
    <w:rsid w:val="004912A0"/>
    <w:rsid w:val="00496C58"/>
    <w:rsid w:val="004B0BED"/>
    <w:rsid w:val="004B1A3B"/>
    <w:rsid w:val="004B67E7"/>
    <w:rsid w:val="004B777D"/>
    <w:rsid w:val="004C44B0"/>
    <w:rsid w:val="004C7299"/>
    <w:rsid w:val="004D53A8"/>
    <w:rsid w:val="004F25AA"/>
    <w:rsid w:val="004F4E02"/>
    <w:rsid w:val="005002FA"/>
    <w:rsid w:val="00503B1E"/>
    <w:rsid w:val="00506502"/>
    <w:rsid w:val="00507CF7"/>
    <w:rsid w:val="005120BA"/>
    <w:rsid w:val="00513DF3"/>
    <w:rsid w:val="00516A84"/>
    <w:rsid w:val="00532ACF"/>
    <w:rsid w:val="0053493B"/>
    <w:rsid w:val="005359B5"/>
    <w:rsid w:val="00542907"/>
    <w:rsid w:val="005443B3"/>
    <w:rsid w:val="005446C8"/>
    <w:rsid w:val="00547DCC"/>
    <w:rsid w:val="005638FC"/>
    <w:rsid w:val="005729FA"/>
    <w:rsid w:val="00572B45"/>
    <w:rsid w:val="0057333B"/>
    <w:rsid w:val="0058047A"/>
    <w:rsid w:val="00583F27"/>
    <w:rsid w:val="00596A83"/>
    <w:rsid w:val="00597E8F"/>
    <w:rsid w:val="005A017C"/>
    <w:rsid w:val="005B09E4"/>
    <w:rsid w:val="005B7E4E"/>
    <w:rsid w:val="005C0A40"/>
    <w:rsid w:val="005C37B3"/>
    <w:rsid w:val="005C7C8E"/>
    <w:rsid w:val="005E056F"/>
    <w:rsid w:val="005F1453"/>
    <w:rsid w:val="005F4A4C"/>
    <w:rsid w:val="005F5F6C"/>
    <w:rsid w:val="005F6CFD"/>
    <w:rsid w:val="00601C12"/>
    <w:rsid w:val="00611F5C"/>
    <w:rsid w:val="00611F8A"/>
    <w:rsid w:val="00617148"/>
    <w:rsid w:val="0062246B"/>
    <w:rsid w:val="00623638"/>
    <w:rsid w:val="00644AAC"/>
    <w:rsid w:val="0067406A"/>
    <w:rsid w:val="006740E1"/>
    <w:rsid w:val="00680404"/>
    <w:rsid w:val="00684C0A"/>
    <w:rsid w:val="00690013"/>
    <w:rsid w:val="006952CE"/>
    <w:rsid w:val="006A677F"/>
    <w:rsid w:val="006B12B3"/>
    <w:rsid w:val="006D4732"/>
    <w:rsid w:val="00701881"/>
    <w:rsid w:val="00702B45"/>
    <w:rsid w:val="007035C3"/>
    <w:rsid w:val="0071511C"/>
    <w:rsid w:val="00715238"/>
    <w:rsid w:val="00717285"/>
    <w:rsid w:val="007206DF"/>
    <w:rsid w:val="00723D1C"/>
    <w:rsid w:val="00724975"/>
    <w:rsid w:val="007251BF"/>
    <w:rsid w:val="00726EDD"/>
    <w:rsid w:val="00745EC7"/>
    <w:rsid w:val="00752D54"/>
    <w:rsid w:val="00765AD7"/>
    <w:rsid w:val="00767228"/>
    <w:rsid w:val="00770B8B"/>
    <w:rsid w:val="0078291F"/>
    <w:rsid w:val="00796C27"/>
    <w:rsid w:val="007A0BBB"/>
    <w:rsid w:val="007A3784"/>
    <w:rsid w:val="007C244C"/>
    <w:rsid w:val="007D2372"/>
    <w:rsid w:val="007F041B"/>
    <w:rsid w:val="007F2F9D"/>
    <w:rsid w:val="0080039A"/>
    <w:rsid w:val="0080243D"/>
    <w:rsid w:val="00803FF0"/>
    <w:rsid w:val="00807EBA"/>
    <w:rsid w:val="008243D2"/>
    <w:rsid w:val="008251FA"/>
    <w:rsid w:val="0085540E"/>
    <w:rsid w:val="00855750"/>
    <w:rsid w:val="00857045"/>
    <w:rsid w:val="00857A79"/>
    <w:rsid w:val="00865253"/>
    <w:rsid w:val="00871D24"/>
    <w:rsid w:val="008A1667"/>
    <w:rsid w:val="008A5C3D"/>
    <w:rsid w:val="008B00B7"/>
    <w:rsid w:val="008B5D53"/>
    <w:rsid w:val="008B7D55"/>
    <w:rsid w:val="008B7F49"/>
    <w:rsid w:val="008C518E"/>
    <w:rsid w:val="008C54F0"/>
    <w:rsid w:val="008C740E"/>
    <w:rsid w:val="008C7BF3"/>
    <w:rsid w:val="008D37D3"/>
    <w:rsid w:val="008F1D26"/>
    <w:rsid w:val="008F28BB"/>
    <w:rsid w:val="008F4E51"/>
    <w:rsid w:val="008F6680"/>
    <w:rsid w:val="008F7E87"/>
    <w:rsid w:val="009029E2"/>
    <w:rsid w:val="00906178"/>
    <w:rsid w:val="009127C9"/>
    <w:rsid w:val="0091716F"/>
    <w:rsid w:val="0092319C"/>
    <w:rsid w:val="009311AD"/>
    <w:rsid w:val="0094035F"/>
    <w:rsid w:val="00971774"/>
    <w:rsid w:val="00973DCC"/>
    <w:rsid w:val="00975118"/>
    <w:rsid w:val="00980DE5"/>
    <w:rsid w:val="00990BB5"/>
    <w:rsid w:val="009B64D6"/>
    <w:rsid w:val="009B6ED1"/>
    <w:rsid w:val="009C0AB9"/>
    <w:rsid w:val="009D0376"/>
    <w:rsid w:val="009D45C5"/>
    <w:rsid w:val="00A018B8"/>
    <w:rsid w:val="00A1386C"/>
    <w:rsid w:val="00A14490"/>
    <w:rsid w:val="00A20EFB"/>
    <w:rsid w:val="00A24AF6"/>
    <w:rsid w:val="00A27497"/>
    <w:rsid w:val="00A347B7"/>
    <w:rsid w:val="00A35973"/>
    <w:rsid w:val="00A518CC"/>
    <w:rsid w:val="00A54764"/>
    <w:rsid w:val="00A6194B"/>
    <w:rsid w:val="00A645CB"/>
    <w:rsid w:val="00A749C0"/>
    <w:rsid w:val="00A807C2"/>
    <w:rsid w:val="00A8798A"/>
    <w:rsid w:val="00AA1A43"/>
    <w:rsid w:val="00AA5F53"/>
    <w:rsid w:val="00AB2C62"/>
    <w:rsid w:val="00AC1635"/>
    <w:rsid w:val="00AC2042"/>
    <w:rsid w:val="00AC28F8"/>
    <w:rsid w:val="00AC7467"/>
    <w:rsid w:val="00AD0281"/>
    <w:rsid w:val="00AD4E9A"/>
    <w:rsid w:val="00AD7087"/>
    <w:rsid w:val="00AE2590"/>
    <w:rsid w:val="00AF0B80"/>
    <w:rsid w:val="00AF36B6"/>
    <w:rsid w:val="00AF64EF"/>
    <w:rsid w:val="00B071B9"/>
    <w:rsid w:val="00B15282"/>
    <w:rsid w:val="00B20108"/>
    <w:rsid w:val="00B27EE7"/>
    <w:rsid w:val="00B37E9B"/>
    <w:rsid w:val="00B556E2"/>
    <w:rsid w:val="00B55836"/>
    <w:rsid w:val="00B725A4"/>
    <w:rsid w:val="00B92E61"/>
    <w:rsid w:val="00BA680C"/>
    <w:rsid w:val="00BB31DC"/>
    <w:rsid w:val="00BB4712"/>
    <w:rsid w:val="00BC0A10"/>
    <w:rsid w:val="00BD28DA"/>
    <w:rsid w:val="00BD5D0C"/>
    <w:rsid w:val="00BF64C9"/>
    <w:rsid w:val="00C00F96"/>
    <w:rsid w:val="00C02BB4"/>
    <w:rsid w:val="00C15E05"/>
    <w:rsid w:val="00C20503"/>
    <w:rsid w:val="00C236F6"/>
    <w:rsid w:val="00C24244"/>
    <w:rsid w:val="00C315C3"/>
    <w:rsid w:val="00C458EC"/>
    <w:rsid w:val="00C5679A"/>
    <w:rsid w:val="00C6710A"/>
    <w:rsid w:val="00C847AF"/>
    <w:rsid w:val="00C84A79"/>
    <w:rsid w:val="00C863A5"/>
    <w:rsid w:val="00C91F8F"/>
    <w:rsid w:val="00CA51AE"/>
    <w:rsid w:val="00CA6805"/>
    <w:rsid w:val="00CA7FB4"/>
    <w:rsid w:val="00CC096B"/>
    <w:rsid w:val="00CF2D98"/>
    <w:rsid w:val="00CF57C1"/>
    <w:rsid w:val="00CF5960"/>
    <w:rsid w:val="00D01DFE"/>
    <w:rsid w:val="00D35898"/>
    <w:rsid w:val="00D37E76"/>
    <w:rsid w:val="00D51296"/>
    <w:rsid w:val="00D54BF2"/>
    <w:rsid w:val="00D64014"/>
    <w:rsid w:val="00D65D9B"/>
    <w:rsid w:val="00D76E3C"/>
    <w:rsid w:val="00D85D7F"/>
    <w:rsid w:val="00D9020E"/>
    <w:rsid w:val="00DA1C3C"/>
    <w:rsid w:val="00DB2AB0"/>
    <w:rsid w:val="00DB58FA"/>
    <w:rsid w:val="00DC146A"/>
    <w:rsid w:val="00DC5966"/>
    <w:rsid w:val="00DC5AB1"/>
    <w:rsid w:val="00DC7267"/>
    <w:rsid w:val="00DD2268"/>
    <w:rsid w:val="00DD2AC3"/>
    <w:rsid w:val="00DE30ED"/>
    <w:rsid w:val="00DE3CE4"/>
    <w:rsid w:val="00DE5214"/>
    <w:rsid w:val="00DE5C12"/>
    <w:rsid w:val="00DF16C4"/>
    <w:rsid w:val="00DF2011"/>
    <w:rsid w:val="00DF3A9F"/>
    <w:rsid w:val="00E0591D"/>
    <w:rsid w:val="00E06D29"/>
    <w:rsid w:val="00E211BA"/>
    <w:rsid w:val="00E3361A"/>
    <w:rsid w:val="00E33625"/>
    <w:rsid w:val="00E44316"/>
    <w:rsid w:val="00E5082F"/>
    <w:rsid w:val="00E5587B"/>
    <w:rsid w:val="00E578CB"/>
    <w:rsid w:val="00E72E68"/>
    <w:rsid w:val="00E75C05"/>
    <w:rsid w:val="00E966C2"/>
    <w:rsid w:val="00EB0CE7"/>
    <w:rsid w:val="00EB1A0F"/>
    <w:rsid w:val="00EB1FF8"/>
    <w:rsid w:val="00EB39D2"/>
    <w:rsid w:val="00EC6978"/>
    <w:rsid w:val="00F06C05"/>
    <w:rsid w:val="00F07A14"/>
    <w:rsid w:val="00F20D85"/>
    <w:rsid w:val="00F2120A"/>
    <w:rsid w:val="00F21D34"/>
    <w:rsid w:val="00F23B12"/>
    <w:rsid w:val="00F3305E"/>
    <w:rsid w:val="00F36C79"/>
    <w:rsid w:val="00F37CC1"/>
    <w:rsid w:val="00F428B3"/>
    <w:rsid w:val="00F501CE"/>
    <w:rsid w:val="00F51CFB"/>
    <w:rsid w:val="00F52431"/>
    <w:rsid w:val="00F61A88"/>
    <w:rsid w:val="00F72D8F"/>
    <w:rsid w:val="00F83D9E"/>
    <w:rsid w:val="00F86DC3"/>
    <w:rsid w:val="00F9244F"/>
    <w:rsid w:val="00F932CF"/>
    <w:rsid w:val="00F94C5C"/>
    <w:rsid w:val="00F977F9"/>
    <w:rsid w:val="00F97B7D"/>
    <w:rsid w:val="00FA2FEB"/>
    <w:rsid w:val="00FA650F"/>
    <w:rsid w:val="00FB3833"/>
    <w:rsid w:val="00FE1C80"/>
    <w:rsid w:val="00FE3EF7"/>
    <w:rsid w:val="00FF1DDB"/>
    <w:rsid w:val="00FF2ADD"/>
    <w:rsid w:val="00FF5D59"/>
  </w:rsids>
  <m:mathPr>
    <m:mathFont m:val="Cambria Math"/>
    <m:brkBin m:val="before"/>
    <m:brkBinSub m:val="--"/>
    <m:smallFrac m:val="off"/>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9" w:qFormat="1"/>
    <w:lsdException w:name="toc 1" w:uiPriority="39"/>
    <w:lsdException w:name="toc 2" w:uiPriority="39"/>
    <w:lsdException w:name="toc 3" w:uiPriority="39"/>
    <w:lsdException w:name="footer" w:uiPriority="99"/>
    <w:lsdException w:name="Hyperlink"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B92E61"/>
    <w:pPr>
      <w:spacing w:line="360" w:lineRule="auto"/>
      <w:jc w:val="both"/>
    </w:pPr>
    <w:rPr>
      <w:sz w:val="24"/>
      <w:szCs w:val="24"/>
    </w:rPr>
  </w:style>
  <w:style w:type="paragraph" w:styleId="Heading1">
    <w:name w:val="heading 1"/>
    <w:basedOn w:val="Normal"/>
    <w:next w:val="Normal"/>
    <w:qFormat/>
    <w:rsid w:val="0018022D"/>
    <w:pPr>
      <w:keepNext/>
      <w:jc w:val="center"/>
      <w:outlineLvl w:val="0"/>
    </w:pPr>
    <w:rPr>
      <w:rFonts w:ascii="Arial" w:hAnsi="Arial"/>
      <w:b/>
      <w:bCs/>
      <w:sz w:val="32"/>
    </w:rPr>
  </w:style>
  <w:style w:type="paragraph" w:styleId="Heading2">
    <w:name w:val="heading 2"/>
    <w:basedOn w:val="Normal"/>
    <w:next w:val="Normal"/>
    <w:autoRedefine/>
    <w:qFormat/>
    <w:rsid w:val="003A7666"/>
    <w:pPr>
      <w:keepNext/>
      <w:jc w:val="left"/>
      <w:outlineLvl w:val="1"/>
    </w:pPr>
    <w:rPr>
      <w:b/>
      <w:bCs/>
      <w:color w:val="548DD4" w:themeColor="text2" w:themeTint="99"/>
      <w:sz w:val="28"/>
    </w:rPr>
  </w:style>
  <w:style w:type="paragraph" w:styleId="Heading3">
    <w:name w:val="heading 3"/>
    <w:basedOn w:val="Normal"/>
    <w:next w:val="Normal"/>
    <w:qFormat/>
    <w:rsid w:val="00B92E61"/>
    <w:pPr>
      <w:keepNext/>
      <w:spacing w:before="240" w:after="60"/>
      <w:jc w:val="left"/>
      <w:outlineLvl w:val="2"/>
    </w:pPr>
    <w:rPr>
      <w:rFonts w:ascii="Arial" w:hAnsi="Arial" w:cs="Arial"/>
      <w:bCs/>
      <w:szCs w:val="26"/>
    </w:rPr>
  </w:style>
  <w:style w:type="paragraph" w:styleId="Heading4">
    <w:name w:val="heading 4"/>
    <w:basedOn w:val="Normal"/>
    <w:next w:val="Normal"/>
    <w:qFormat/>
    <w:rsid w:val="00B92E61"/>
    <w:pPr>
      <w:keepNext/>
      <w:spacing w:before="240" w:after="60"/>
      <w:jc w:val="left"/>
      <w:outlineLvl w:val="3"/>
    </w:pPr>
    <w:rPr>
      <w:rFonts w:ascii="Arial" w:hAnsi="Arial"/>
      <w:b/>
      <w:bCs/>
      <w:i/>
      <w:szCs w:val="28"/>
    </w:rPr>
  </w:style>
  <w:style w:type="paragraph" w:styleId="Heading5">
    <w:name w:val="heading 5"/>
    <w:aliases w:val="Tablice"/>
    <w:basedOn w:val="Normal"/>
    <w:next w:val="Normal"/>
    <w:qFormat/>
    <w:rsid w:val="00035739"/>
    <w:pPr>
      <w:spacing w:before="240" w:after="60"/>
      <w:jc w:val="center"/>
      <w:outlineLvl w:val="4"/>
    </w:pPr>
    <w:rPr>
      <w:b/>
      <w:bCs/>
      <w:iCs/>
      <w:szCs w:val="26"/>
    </w:rPr>
  </w:style>
  <w:style w:type="paragraph" w:styleId="Heading6">
    <w:name w:val="heading 6"/>
    <w:aliases w:val="Fusnota"/>
    <w:basedOn w:val="Normal"/>
    <w:next w:val="Normal"/>
    <w:qFormat/>
    <w:rsid w:val="00B92E61"/>
    <w:pPr>
      <w:spacing w:before="240" w:after="60" w:line="240" w:lineRule="auto"/>
      <w:jc w:val="left"/>
      <w:outlineLvl w:val="5"/>
    </w:pPr>
    <w:rPr>
      <w:bCs/>
      <w:sz w:val="20"/>
      <w:szCs w:val="22"/>
    </w:rPr>
  </w:style>
  <w:style w:type="paragraph" w:styleId="Heading7">
    <w:name w:val="heading 7"/>
    <w:basedOn w:val="Normal"/>
    <w:next w:val="Normal"/>
    <w:rsid w:val="004C7299"/>
    <w:pPr>
      <w:spacing w:before="240" w:after="60"/>
      <w:outlineLvl w:val="6"/>
    </w:pPr>
  </w:style>
  <w:style w:type="paragraph" w:styleId="Heading8">
    <w:name w:val="heading 8"/>
    <w:basedOn w:val="Normal"/>
    <w:next w:val="Normal"/>
    <w:rsid w:val="004C7299"/>
    <w:pPr>
      <w:spacing w:before="240" w:after="60"/>
      <w:outlineLvl w:val="7"/>
    </w:pPr>
    <w:rPr>
      <w:i/>
      <w:iCs/>
    </w:rPr>
  </w:style>
  <w:style w:type="paragraph" w:styleId="Heading9">
    <w:name w:val="heading 9"/>
    <w:aliases w:val="Slike"/>
    <w:basedOn w:val="Normal"/>
    <w:next w:val="Normal"/>
    <w:qFormat/>
    <w:rsid w:val="00035739"/>
    <w:pPr>
      <w:spacing w:before="240" w:after="60"/>
      <w:jc w:val="center"/>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9C0AB9"/>
    <w:pPr>
      <w:tabs>
        <w:tab w:val="center" w:pos="4536"/>
        <w:tab w:val="right" w:pos="9072"/>
      </w:tabs>
    </w:pPr>
  </w:style>
  <w:style w:type="paragraph" w:styleId="Footer">
    <w:name w:val="footer"/>
    <w:basedOn w:val="Normal"/>
    <w:link w:val="FooterChar"/>
    <w:uiPriority w:val="99"/>
    <w:rsid w:val="009C0AB9"/>
    <w:pPr>
      <w:tabs>
        <w:tab w:val="center" w:pos="4536"/>
        <w:tab w:val="right" w:pos="9072"/>
      </w:tabs>
    </w:pPr>
  </w:style>
  <w:style w:type="character" w:styleId="PageNumber">
    <w:name w:val="page number"/>
    <w:basedOn w:val="DefaultParagraphFont"/>
    <w:semiHidden/>
    <w:rsid w:val="009C0AB9"/>
  </w:style>
  <w:style w:type="paragraph" w:customStyle="1" w:styleId="Naslov1razine">
    <w:name w:val="Naslov 1. razine"/>
    <w:basedOn w:val="Normal"/>
    <w:rsid w:val="00F07A14"/>
    <w:pPr>
      <w:spacing w:after="240"/>
      <w:jc w:val="center"/>
    </w:pPr>
    <w:rPr>
      <w:rFonts w:ascii="Arial" w:hAnsi="Arial"/>
      <w:b/>
      <w:sz w:val="32"/>
    </w:rPr>
  </w:style>
  <w:style w:type="numbering" w:styleId="111111">
    <w:name w:val="Outline List 2"/>
    <w:basedOn w:val="NoList"/>
    <w:semiHidden/>
    <w:rsid w:val="004C7299"/>
    <w:pPr>
      <w:numPr>
        <w:numId w:val="1"/>
      </w:numPr>
    </w:pPr>
  </w:style>
  <w:style w:type="numbering" w:styleId="1ai">
    <w:name w:val="Outline List 1"/>
    <w:basedOn w:val="NoList"/>
    <w:semiHidden/>
    <w:rsid w:val="004C7299"/>
    <w:pPr>
      <w:numPr>
        <w:numId w:val="2"/>
      </w:numPr>
    </w:pPr>
  </w:style>
  <w:style w:type="numbering" w:styleId="ArticleSection">
    <w:name w:val="Outline List 3"/>
    <w:basedOn w:val="NoList"/>
    <w:semiHidden/>
    <w:rsid w:val="004C7299"/>
    <w:pPr>
      <w:numPr>
        <w:numId w:val="3"/>
      </w:numPr>
    </w:pPr>
  </w:style>
  <w:style w:type="paragraph" w:styleId="BlockText">
    <w:name w:val="Block Text"/>
    <w:basedOn w:val="Normal"/>
    <w:semiHidden/>
    <w:rsid w:val="004C7299"/>
    <w:pPr>
      <w:spacing w:after="120"/>
      <w:ind w:left="1440" w:right="1440"/>
    </w:pPr>
  </w:style>
  <w:style w:type="paragraph" w:styleId="BodyText">
    <w:name w:val="Body Text"/>
    <w:basedOn w:val="Normal"/>
    <w:semiHidden/>
    <w:rsid w:val="004C7299"/>
    <w:pPr>
      <w:spacing w:after="120"/>
    </w:pPr>
  </w:style>
  <w:style w:type="paragraph" w:styleId="BodyText2">
    <w:name w:val="Body Text 2"/>
    <w:basedOn w:val="Normal"/>
    <w:semiHidden/>
    <w:rsid w:val="004C7299"/>
    <w:pPr>
      <w:spacing w:after="120" w:line="480" w:lineRule="auto"/>
    </w:pPr>
  </w:style>
  <w:style w:type="paragraph" w:styleId="BodyText3">
    <w:name w:val="Body Text 3"/>
    <w:basedOn w:val="Normal"/>
    <w:semiHidden/>
    <w:rsid w:val="004C7299"/>
    <w:pPr>
      <w:spacing w:after="120"/>
    </w:pPr>
    <w:rPr>
      <w:sz w:val="16"/>
      <w:szCs w:val="16"/>
    </w:rPr>
  </w:style>
  <w:style w:type="paragraph" w:styleId="BodyTextFirstIndent">
    <w:name w:val="Body Text First Indent"/>
    <w:basedOn w:val="BodyText"/>
    <w:semiHidden/>
    <w:rsid w:val="004C7299"/>
    <w:pPr>
      <w:ind w:firstLine="210"/>
    </w:pPr>
  </w:style>
  <w:style w:type="paragraph" w:styleId="BodyTextIndent">
    <w:name w:val="Body Text Indent"/>
    <w:basedOn w:val="Normal"/>
    <w:semiHidden/>
    <w:rsid w:val="004C7299"/>
    <w:pPr>
      <w:spacing w:after="120"/>
      <w:ind w:left="283"/>
    </w:pPr>
  </w:style>
  <w:style w:type="paragraph" w:styleId="BodyTextFirstIndent2">
    <w:name w:val="Body Text First Indent 2"/>
    <w:basedOn w:val="BodyTextIndent"/>
    <w:semiHidden/>
    <w:rsid w:val="004C7299"/>
    <w:pPr>
      <w:ind w:firstLine="210"/>
    </w:pPr>
  </w:style>
  <w:style w:type="paragraph" w:styleId="BodyTextIndent2">
    <w:name w:val="Body Text Indent 2"/>
    <w:basedOn w:val="Normal"/>
    <w:semiHidden/>
    <w:rsid w:val="004C7299"/>
    <w:pPr>
      <w:spacing w:after="120" w:line="480" w:lineRule="auto"/>
      <w:ind w:left="283"/>
    </w:pPr>
  </w:style>
  <w:style w:type="paragraph" w:styleId="BodyTextIndent3">
    <w:name w:val="Body Text Indent 3"/>
    <w:basedOn w:val="Normal"/>
    <w:semiHidden/>
    <w:rsid w:val="004C7299"/>
    <w:pPr>
      <w:spacing w:after="120"/>
      <w:ind w:left="283"/>
    </w:pPr>
    <w:rPr>
      <w:sz w:val="16"/>
      <w:szCs w:val="16"/>
    </w:rPr>
  </w:style>
  <w:style w:type="paragraph" w:styleId="Closing">
    <w:name w:val="Closing"/>
    <w:basedOn w:val="Normal"/>
    <w:semiHidden/>
    <w:rsid w:val="004C7299"/>
    <w:pPr>
      <w:ind w:left="4252"/>
    </w:pPr>
  </w:style>
  <w:style w:type="paragraph" w:styleId="Date">
    <w:name w:val="Date"/>
    <w:basedOn w:val="Normal"/>
    <w:next w:val="Normal"/>
    <w:semiHidden/>
    <w:rsid w:val="004C7299"/>
  </w:style>
  <w:style w:type="paragraph" w:styleId="E-mailSignature">
    <w:name w:val="E-mail Signature"/>
    <w:basedOn w:val="Normal"/>
    <w:semiHidden/>
    <w:rsid w:val="004C7299"/>
  </w:style>
  <w:style w:type="character" w:styleId="Emphasis">
    <w:name w:val="Emphasis"/>
    <w:basedOn w:val="DefaultParagraphFont"/>
    <w:rsid w:val="004C7299"/>
    <w:rPr>
      <w:i/>
      <w:iCs/>
    </w:rPr>
  </w:style>
  <w:style w:type="paragraph" w:styleId="EnvelopeAddress">
    <w:name w:val="envelope address"/>
    <w:basedOn w:val="Normal"/>
    <w:semiHidden/>
    <w:rsid w:val="004C7299"/>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4C7299"/>
    <w:rPr>
      <w:rFonts w:ascii="Arial" w:hAnsi="Arial" w:cs="Arial"/>
      <w:sz w:val="20"/>
      <w:szCs w:val="20"/>
    </w:rPr>
  </w:style>
  <w:style w:type="character" w:styleId="FollowedHyperlink">
    <w:name w:val="FollowedHyperlink"/>
    <w:basedOn w:val="DefaultParagraphFont"/>
    <w:semiHidden/>
    <w:rsid w:val="004C7299"/>
    <w:rPr>
      <w:color w:val="800080"/>
      <w:u w:val="single"/>
    </w:rPr>
  </w:style>
  <w:style w:type="character" w:styleId="HTMLAcronym">
    <w:name w:val="HTML Acronym"/>
    <w:basedOn w:val="DefaultParagraphFont"/>
    <w:semiHidden/>
    <w:rsid w:val="004C7299"/>
  </w:style>
  <w:style w:type="paragraph" w:styleId="HTMLAddress">
    <w:name w:val="HTML Address"/>
    <w:basedOn w:val="Normal"/>
    <w:semiHidden/>
    <w:rsid w:val="004C7299"/>
    <w:rPr>
      <w:i/>
      <w:iCs/>
    </w:rPr>
  </w:style>
  <w:style w:type="character" w:styleId="HTMLCite">
    <w:name w:val="HTML Cite"/>
    <w:basedOn w:val="DefaultParagraphFont"/>
    <w:semiHidden/>
    <w:rsid w:val="004C7299"/>
    <w:rPr>
      <w:i/>
      <w:iCs/>
    </w:rPr>
  </w:style>
  <w:style w:type="character" w:styleId="HTMLCode">
    <w:name w:val="HTML Code"/>
    <w:basedOn w:val="DefaultParagraphFont"/>
    <w:semiHidden/>
    <w:rsid w:val="004C7299"/>
    <w:rPr>
      <w:rFonts w:ascii="Courier New" w:hAnsi="Courier New" w:cs="Courier New"/>
      <w:sz w:val="20"/>
      <w:szCs w:val="20"/>
    </w:rPr>
  </w:style>
  <w:style w:type="character" w:styleId="HTMLDefinition">
    <w:name w:val="HTML Definition"/>
    <w:basedOn w:val="DefaultParagraphFont"/>
    <w:semiHidden/>
    <w:rsid w:val="004C7299"/>
    <w:rPr>
      <w:i/>
      <w:iCs/>
    </w:rPr>
  </w:style>
  <w:style w:type="character" w:styleId="HTMLKeyboard">
    <w:name w:val="HTML Keyboard"/>
    <w:basedOn w:val="DefaultParagraphFont"/>
    <w:semiHidden/>
    <w:rsid w:val="004C7299"/>
    <w:rPr>
      <w:rFonts w:ascii="Courier New" w:hAnsi="Courier New" w:cs="Courier New"/>
      <w:sz w:val="20"/>
      <w:szCs w:val="20"/>
    </w:rPr>
  </w:style>
  <w:style w:type="paragraph" w:styleId="HTMLPreformatted">
    <w:name w:val="HTML Preformatted"/>
    <w:basedOn w:val="Normal"/>
    <w:semiHidden/>
    <w:rsid w:val="004C7299"/>
    <w:rPr>
      <w:rFonts w:ascii="Courier New" w:hAnsi="Courier New" w:cs="Courier New"/>
      <w:sz w:val="20"/>
      <w:szCs w:val="20"/>
    </w:rPr>
  </w:style>
  <w:style w:type="character" w:styleId="HTMLSample">
    <w:name w:val="HTML Sample"/>
    <w:basedOn w:val="DefaultParagraphFont"/>
    <w:semiHidden/>
    <w:rsid w:val="004C7299"/>
    <w:rPr>
      <w:rFonts w:ascii="Courier New" w:hAnsi="Courier New" w:cs="Courier New"/>
    </w:rPr>
  </w:style>
  <w:style w:type="character" w:styleId="HTMLTypewriter">
    <w:name w:val="HTML Typewriter"/>
    <w:basedOn w:val="DefaultParagraphFont"/>
    <w:semiHidden/>
    <w:rsid w:val="004C7299"/>
    <w:rPr>
      <w:rFonts w:ascii="Courier New" w:hAnsi="Courier New" w:cs="Courier New"/>
      <w:sz w:val="20"/>
      <w:szCs w:val="20"/>
    </w:rPr>
  </w:style>
  <w:style w:type="character" w:styleId="HTMLVariable">
    <w:name w:val="HTML Variable"/>
    <w:basedOn w:val="DefaultParagraphFont"/>
    <w:semiHidden/>
    <w:rsid w:val="004C7299"/>
    <w:rPr>
      <w:i/>
      <w:iCs/>
    </w:rPr>
  </w:style>
  <w:style w:type="character" w:styleId="Hyperlink">
    <w:name w:val="Hyperlink"/>
    <w:basedOn w:val="DefaultParagraphFont"/>
    <w:uiPriority w:val="99"/>
    <w:rsid w:val="004C7299"/>
    <w:rPr>
      <w:color w:val="0000FF"/>
      <w:u w:val="single"/>
    </w:rPr>
  </w:style>
  <w:style w:type="character" w:styleId="LineNumber">
    <w:name w:val="line number"/>
    <w:basedOn w:val="DefaultParagraphFont"/>
    <w:semiHidden/>
    <w:rsid w:val="004C7299"/>
  </w:style>
  <w:style w:type="paragraph" w:styleId="List">
    <w:name w:val="List"/>
    <w:basedOn w:val="Normal"/>
    <w:semiHidden/>
    <w:rsid w:val="004C7299"/>
    <w:pPr>
      <w:ind w:left="283" w:hanging="283"/>
    </w:pPr>
  </w:style>
  <w:style w:type="paragraph" w:styleId="List2">
    <w:name w:val="List 2"/>
    <w:basedOn w:val="Normal"/>
    <w:semiHidden/>
    <w:rsid w:val="004C7299"/>
    <w:pPr>
      <w:ind w:left="566" w:hanging="283"/>
    </w:pPr>
  </w:style>
  <w:style w:type="paragraph" w:styleId="List3">
    <w:name w:val="List 3"/>
    <w:basedOn w:val="Normal"/>
    <w:semiHidden/>
    <w:rsid w:val="004C7299"/>
    <w:pPr>
      <w:ind w:left="849" w:hanging="283"/>
    </w:pPr>
  </w:style>
  <w:style w:type="paragraph" w:styleId="List4">
    <w:name w:val="List 4"/>
    <w:basedOn w:val="Normal"/>
    <w:semiHidden/>
    <w:rsid w:val="004C7299"/>
    <w:pPr>
      <w:ind w:left="1132" w:hanging="283"/>
    </w:pPr>
  </w:style>
  <w:style w:type="paragraph" w:styleId="List5">
    <w:name w:val="List 5"/>
    <w:basedOn w:val="Normal"/>
    <w:semiHidden/>
    <w:rsid w:val="004C7299"/>
    <w:pPr>
      <w:ind w:left="1415" w:hanging="283"/>
    </w:pPr>
  </w:style>
  <w:style w:type="paragraph" w:styleId="ListBullet">
    <w:name w:val="List Bullet"/>
    <w:basedOn w:val="Normal"/>
    <w:semiHidden/>
    <w:rsid w:val="004C7299"/>
    <w:pPr>
      <w:numPr>
        <w:numId w:val="4"/>
      </w:numPr>
    </w:pPr>
  </w:style>
  <w:style w:type="paragraph" w:styleId="ListBullet2">
    <w:name w:val="List Bullet 2"/>
    <w:basedOn w:val="Normal"/>
    <w:semiHidden/>
    <w:rsid w:val="004C7299"/>
    <w:pPr>
      <w:numPr>
        <w:numId w:val="5"/>
      </w:numPr>
    </w:pPr>
  </w:style>
  <w:style w:type="paragraph" w:styleId="ListBullet3">
    <w:name w:val="List Bullet 3"/>
    <w:basedOn w:val="Normal"/>
    <w:semiHidden/>
    <w:rsid w:val="004C7299"/>
    <w:pPr>
      <w:numPr>
        <w:numId w:val="6"/>
      </w:numPr>
    </w:pPr>
  </w:style>
  <w:style w:type="paragraph" w:styleId="ListBullet4">
    <w:name w:val="List Bullet 4"/>
    <w:basedOn w:val="Normal"/>
    <w:semiHidden/>
    <w:rsid w:val="004C7299"/>
    <w:pPr>
      <w:numPr>
        <w:numId w:val="7"/>
      </w:numPr>
    </w:pPr>
  </w:style>
  <w:style w:type="paragraph" w:styleId="ListBullet5">
    <w:name w:val="List Bullet 5"/>
    <w:basedOn w:val="Normal"/>
    <w:semiHidden/>
    <w:rsid w:val="004C7299"/>
    <w:pPr>
      <w:numPr>
        <w:numId w:val="8"/>
      </w:numPr>
    </w:pPr>
  </w:style>
  <w:style w:type="paragraph" w:styleId="ListContinue">
    <w:name w:val="List Continue"/>
    <w:basedOn w:val="Normal"/>
    <w:semiHidden/>
    <w:rsid w:val="004C7299"/>
    <w:pPr>
      <w:spacing w:after="120"/>
      <w:ind w:left="283"/>
    </w:pPr>
  </w:style>
  <w:style w:type="paragraph" w:styleId="ListContinue2">
    <w:name w:val="List Continue 2"/>
    <w:basedOn w:val="Normal"/>
    <w:semiHidden/>
    <w:rsid w:val="004C7299"/>
    <w:pPr>
      <w:spacing w:after="120"/>
      <w:ind w:left="566"/>
    </w:pPr>
  </w:style>
  <w:style w:type="paragraph" w:styleId="ListContinue3">
    <w:name w:val="List Continue 3"/>
    <w:basedOn w:val="Normal"/>
    <w:semiHidden/>
    <w:rsid w:val="004C7299"/>
    <w:pPr>
      <w:spacing w:after="120"/>
      <w:ind w:left="849"/>
    </w:pPr>
  </w:style>
  <w:style w:type="paragraph" w:styleId="ListContinue4">
    <w:name w:val="List Continue 4"/>
    <w:basedOn w:val="Normal"/>
    <w:semiHidden/>
    <w:rsid w:val="004C7299"/>
    <w:pPr>
      <w:spacing w:after="120"/>
      <w:ind w:left="1132"/>
    </w:pPr>
  </w:style>
  <w:style w:type="paragraph" w:styleId="ListContinue5">
    <w:name w:val="List Continue 5"/>
    <w:basedOn w:val="Normal"/>
    <w:semiHidden/>
    <w:rsid w:val="004C7299"/>
    <w:pPr>
      <w:spacing w:after="120"/>
      <w:ind w:left="1415"/>
    </w:pPr>
  </w:style>
  <w:style w:type="paragraph" w:styleId="ListNumber">
    <w:name w:val="List Number"/>
    <w:basedOn w:val="Normal"/>
    <w:semiHidden/>
    <w:rsid w:val="004C7299"/>
    <w:pPr>
      <w:numPr>
        <w:numId w:val="9"/>
      </w:numPr>
    </w:pPr>
  </w:style>
  <w:style w:type="paragraph" w:styleId="ListNumber2">
    <w:name w:val="List Number 2"/>
    <w:basedOn w:val="Normal"/>
    <w:semiHidden/>
    <w:rsid w:val="004C7299"/>
    <w:pPr>
      <w:numPr>
        <w:numId w:val="10"/>
      </w:numPr>
    </w:pPr>
  </w:style>
  <w:style w:type="paragraph" w:styleId="ListNumber3">
    <w:name w:val="List Number 3"/>
    <w:basedOn w:val="Normal"/>
    <w:semiHidden/>
    <w:rsid w:val="004C7299"/>
    <w:pPr>
      <w:numPr>
        <w:numId w:val="11"/>
      </w:numPr>
    </w:pPr>
  </w:style>
  <w:style w:type="paragraph" w:styleId="ListNumber4">
    <w:name w:val="List Number 4"/>
    <w:basedOn w:val="Normal"/>
    <w:semiHidden/>
    <w:rsid w:val="004C7299"/>
    <w:pPr>
      <w:numPr>
        <w:numId w:val="12"/>
      </w:numPr>
    </w:pPr>
  </w:style>
  <w:style w:type="paragraph" w:styleId="ListNumber5">
    <w:name w:val="List Number 5"/>
    <w:basedOn w:val="Normal"/>
    <w:semiHidden/>
    <w:rsid w:val="004C7299"/>
    <w:pPr>
      <w:numPr>
        <w:numId w:val="13"/>
      </w:numPr>
    </w:pPr>
  </w:style>
  <w:style w:type="paragraph" w:styleId="MessageHeader">
    <w:name w:val="Message Header"/>
    <w:basedOn w:val="Normal"/>
    <w:semiHidden/>
    <w:rsid w:val="004C7299"/>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semiHidden/>
    <w:rsid w:val="004C7299"/>
  </w:style>
  <w:style w:type="paragraph" w:styleId="NormalIndent">
    <w:name w:val="Normal Indent"/>
    <w:basedOn w:val="Normal"/>
    <w:semiHidden/>
    <w:rsid w:val="004C7299"/>
    <w:pPr>
      <w:ind w:left="708"/>
    </w:pPr>
  </w:style>
  <w:style w:type="paragraph" w:styleId="NoteHeading">
    <w:name w:val="Note Heading"/>
    <w:basedOn w:val="Normal"/>
    <w:next w:val="Normal"/>
    <w:semiHidden/>
    <w:rsid w:val="004C7299"/>
  </w:style>
  <w:style w:type="paragraph" w:styleId="PlainText">
    <w:name w:val="Plain Text"/>
    <w:basedOn w:val="Normal"/>
    <w:semiHidden/>
    <w:rsid w:val="004C7299"/>
    <w:rPr>
      <w:rFonts w:ascii="Courier New" w:hAnsi="Courier New" w:cs="Courier New"/>
      <w:sz w:val="20"/>
      <w:szCs w:val="20"/>
    </w:rPr>
  </w:style>
  <w:style w:type="paragraph" w:styleId="Salutation">
    <w:name w:val="Salutation"/>
    <w:basedOn w:val="Normal"/>
    <w:next w:val="Normal"/>
    <w:semiHidden/>
    <w:rsid w:val="004C7299"/>
  </w:style>
  <w:style w:type="paragraph" w:styleId="Signature">
    <w:name w:val="Signature"/>
    <w:basedOn w:val="Normal"/>
    <w:semiHidden/>
    <w:rsid w:val="004C7299"/>
    <w:pPr>
      <w:ind w:left="4252"/>
    </w:pPr>
  </w:style>
  <w:style w:type="character" w:styleId="Strong">
    <w:name w:val="Strong"/>
    <w:basedOn w:val="DefaultParagraphFont"/>
    <w:rsid w:val="004C7299"/>
    <w:rPr>
      <w:b/>
      <w:bCs/>
    </w:rPr>
  </w:style>
  <w:style w:type="paragraph" w:styleId="Subtitle">
    <w:name w:val="Subtitle"/>
    <w:basedOn w:val="Normal"/>
    <w:rsid w:val="004C7299"/>
    <w:pPr>
      <w:spacing w:after="60"/>
      <w:jc w:val="center"/>
      <w:outlineLvl w:val="1"/>
    </w:pPr>
    <w:rPr>
      <w:rFonts w:ascii="Arial" w:hAnsi="Arial" w:cs="Arial"/>
    </w:rPr>
  </w:style>
  <w:style w:type="table" w:styleId="Table3Deffects1">
    <w:name w:val="Table 3D effects 1"/>
    <w:basedOn w:val="TableNormal"/>
    <w:semiHidden/>
    <w:rsid w:val="004C729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C729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C729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4C729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C729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C729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C729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4C729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C729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C729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4C729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C729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C729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C729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C729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4C729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4C729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4C72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4C729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C729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C729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C729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C729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C729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C729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C729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4C729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4C729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4C729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4C729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4C729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4C729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4C729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4C729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4C729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4C729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C729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4C729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4C729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4C729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4C72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4C729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C729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C729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rsid w:val="004C7299"/>
    <w:pPr>
      <w:spacing w:before="240" w:after="60"/>
      <w:jc w:val="center"/>
      <w:outlineLvl w:val="0"/>
    </w:pPr>
    <w:rPr>
      <w:rFonts w:ascii="Arial" w:hAnsi="Arial" w:cs="Arial"/>
      <w:b/>
      <w:bCs/>
      <w:kern w:val="28"/>
      <w:sz w:val="32"/>
      <w:szCs w:val="32"/>
    </w:rPr>
  </w:style>
  <w:style w:type="paragraph" w:customStyle="1" w:styleId="Nazivinstitucije">
    <w:name w:val="Naziv institucije"/>
    <w:basedOn w:val="Normal"/>
    <w:rsid w:val="004C7299"/>
    <w:pPr>
      <w:jc w:val="center"/>
    </w:pPr>
    <w:rPr>
      <w:b/>
      <w:bCs/>
    </w:rPr>
  </w:style>
  <w:style w:type="paragraph" w:styleId="FootnoteText">
    <w:name w:val="footnote text"/>
    <w:basedOn w:val="Normal"/>
    <w:link w:val="FootnoteTextChar"/>
    <w:semiHidden/>
    <w:rsid w:val="006B12B3"/>
    <w:rPr>
      <w:sz w:val="20"/>
      <w:szCs w:val="20"/>
    </w:rPr>
  </w:style>
  <w:style w:type="character" w:styleId="FootnoteReference">
    <w:name w:val="footnote reference"/>
    <w:basedOn w:val="DefaultParagraphFont"/>
    <w:semiHidden/>
    <w:rsid w:val="006B12B3"/>
    <w:rPr>
      <w:vertAlign w:val="superscript"/>
    </w:rPr>
  </w:style>
  <w:style w:type="paragraph" w:customStyle="1" w:styleId="Imeiprezimekandidata">
    <w:name w:val="Ime i prezime kandidata"/>
    <w:basedOn w:val="Tekst"/>
    <w:rsid w:val="002046E0"/>
    <w:rPr>
      <w:b/>
      <w:sz w:val="28"/>
    </w:rPr>
  </w:style>
  <w:style w:type="paragraph" w:customStyle="1" w:styleId="Tekst">
    <w:name w:val="Tekst"/>
    <w:basedOn w:val="Normal"/>
    <w:rsid w:val="00B725A4"/>
    <w:pPr>
      <w:spacing w:before="120"/>
    </w:pPr>
  </w:style>
  <w:style w:type="paragraph" w:customStyle="1" w:styleId="Naslovzavrnograda">
    <w:name w:val="Naslov završnog rada"/>
    <w:basedOn w:val="Normal"/>
    <w:rsid w:val="00482058"/>
    <w:pPr>
      <w:jc w:val="center"/>
    </w:pPr>
    <w:rPr>
      <w:rFonts w:ascii="Arial" w:hAnsi="Arial"/>
      <w:b/>
      <w:sz w:val="36"/>
    </w:rPr>
  </w:style>
  <w:style w:type="paragraph" w:customStyle="1" w:styleId="ZAVRNIRAD">
    <w:name w:val="&quot;ZAVRŠNI RAD&quot;"/>
    <w:basedOn w:val="Nazivinstitucije"/>
    <w:rsid w:val="00482058"/>
    <w:rPr>
      <w:caps/>
    </w:rPr>
  </w:style>
  <w:style w:type="paragraph" w:customStyle="1" w:styleId="Mjesto">
    <w:name w:val="Mjesto"/>
    <w:aliases w:val="godina završnog rada"/>
    <w:basedOn w:val="Nazivinstitucije"/>
    <w:rsid w:val="00482058"/>
  </w:style>
  <w:style w:type="paragraph" w:customStyle="1" w:styleId="Podaciokandidatu">
    <w:name w:val="Podaci o kandidatu"/>
    <w:basedOn w:val="Tekst"/>
    <w:rsid w:val="00482058"/>
    <w:pPr>
      <w:spacing w:line="240" w:lineRule="auto"/>
      <w:jc w:val="left"/>
    </w:pPr>
    <w:rPr>
      <w:b/>
    </w:rPr>
  </w:style>
  <w:style w:type="paragraph" w:customStyle="1" w:styleId="Mentor">
    <w:name w:val="&quot;Mentor:&quot;"/>
    <w:basedOn w:val="Tekst"/>
    <w:rsid w:val="00482058"/>
    <w:pPr>
      <w:ind w:left="4956"/>
    </w:pPr>
    <w:rPr>
      <w:b/>
      <w:bCs/>
    </w:rPr>
  </w:style>
  <w:style w:type="paragraph" w:customStyle="1" w:styleId="Podaciomentoru">
    <w:name w:val="Podaci o mentoru"/>
    <w:basedOn w:val="Tekst"/>
    <w:rsid w:val="00617148"/>
    <w:pPr>
      <w:spacing w:before="0"/>
      <w:ind w:left="4956"/>
    </w:pPr>
  </w:style>
  <w:style w:type="paragraph" w:customStyle="1" w:styleId="Naslov2razine">
    <w:name w:val="Naslov 2. razine"/>
    <w:basedOn w:val="Normal"/>
    <w:rsid w:val="00F07A14"/>
    <w:pPr>
      <w:spacing w:before="360" w:after="240"/>
    </w:pPr>
    <w:rPr>
      <w:rFonts w:ascii="Arial" w:hAnsi="Arial"/>
      <w:b/>
      <w:sz w:val="28"/>
    </w:rPr>
  </w:style>
  <w:style w:type="numbering" w:customStyle="1" w:styleId="Natuknice">
    <w:name w:val="Natuknice"/>
    <w:basedOn w:val="NoList"/>
    <w:rsid w:val="00DE3CE4"/>
    <w:pPr>
      <w:numPr>
        <w:numId w:val="14"/>
      </w:numPr>
    </w:pPr>
  </w:style>
  <w:style w:type="paragraph" w:customStyle="1" w:styleId="Naslovtablice">
    <w:name w:val="Naslov tablice"/>
    <w:basedOn w:val="Tekst"/>
    <w:rsid w:val="00BB31DC"/>
    <w:pPr>
      <w:spacing w:before="240" w:after="120"/>
      <w:jc w:val="center"/>
    </w:pPr>
    <w:rPr>
      <w:b/>
    </w:rPr>
  </w:style>
  <w:style w:type="numbering" w:customStyle="1" w:styleId="Natuknicerimskibrojevi">
    <w:name w:val="Natuknice (rimski brojevi)"/>
    <w:basedOn w:val="NoList"/>
    <w:rsid w:val="00DD2AC3"/>
    <w:pPr>
      <w:numPr>
        <w:numId w:val="17"/>
      </w:numPr>
    </w:pPr>
  </w:style>
  <w:style w:type="paragraph" w:customStyle="1" w:styleId="Tekstreference">
    <w:name w:val="Tekst reference"/>
    <w:basedOn w:val="Normal"/>
    <w:rsid w:val="00122249"/>
    <w:pPr>
      <w:numPr>
        <w:numId w:val="22"/>
      </w:numPr>
      <w:spacing w:before="120"/>
    </w:pPr>
  </w:style>
  <w:style w:type="numbering" w:customStyle="1" w:styleId="Literatura">
    <w:name w:val="Literatura"/>
    <w:basedOn w:val="NoList"/>
    <w:rsid w:val="00B725A4"/>
    <w:pPr>
      <w:numPr>
        <w:numId w:val="21"/>
      </w:numPr>
    </w:pPr>
  </w:style>
  <w:style w:type="paragraph" w:styleId="TOC2">
    <w:name w:val="toc 2"/>
    <w:basedOn w:val="Naslov2razine"/>
    <w:next w:val="Normal"/>
    <w:autoRedefine/>
    <w:uiPriority w:val="39"/>
    <w:rsid w:val="00F932CF"/>
    <w:pPr>
      <w:tabs>
        <w:tab w:val="right" w:leader="dot" w:pos="9344"/>
      </w:tabs>
      <w:spacing w:before="0" w:after="0"/>
      <w:ind w:left="240"/>
    </w:pPr>
    <w:rPr>
      <w:rFonts w:ascii="Times New Roman" w:hAnsi="Times New Roman"/>
      <w:b w:val="0"/>
      <w:smallCaps/>
      <w:sz w:val="20"/>
      <w:szCs w:val="20"/>
    </w:rPr>
  </w:style>
  <w:style w:type="paragraph" w:styleId="TOC1">
    <w:name w:val="toc 1"/>
    <w:basedOn w:val="Naslov1razine"/>
    <w:next w:val="Normal"/>
    <w:autoRedefine/>
    <w:uiPriority w:val="39"/>
    <w:rsid w:val="00623638"/>
    <w:pPr>
      <w:spacing w:before="120" w:after="120"/>
      <w:jc w:val="left"/>
    </w:pPr>
    <w:rPr>
      <w:rFonts w:ascii="Times New Roman" w:hAnsi="Times New Roman"/>
      <w:bCs/>
      <w:caps/>
      <w:sz w:val="20"/>
      <w:szCs w:val="20"/>
    </w:rPr>
  </w:style>
  <w:style w:type="paragraph" w:customStyle="1" w:styleId="Sadraj">
    <w:name w:val="Sadržaj"/>
    <w:basedOn w:val="Normal"/>
    <w:rsid w:val="00AF36B6"/>
    <w:pPr>
      <w:jc w:val="center"/>
    </w:pPr>
    <w:rPr>
      <w:b/>
      <w:sz w:val="32"/>
    </w:rPr>
  </w:style>
  <w:style w:type="paragraph" w:styleId="TOC4">
    <w:name w:val="toc 4"/>
    <w:basedOn w:val="Naslov4razine"/>
    <w:next w:val="Normal"/>
    <w:autoRedefine/>
    <w:rsid w:val="006A677F"/>
    <w:pPr>
      <w:spacing w:before="0" w:after="0"/>
      <w:ind w:left="720"/>
    </w:pPr>
    <w:rPr>
      <w:rFonts w:ascii="Times New Roman" w:hAnsi="Times New Roman"/>
      <w:b w:val="0"/>
      <w:i w:val="0"/>
      <w:sz w:val="18"/>
      <w:szCs w:val="18"/>
    </w:rPr>
  </w:style>
  <w:style w:type="paragraph" w:customStyle="1" w:styleId="Naslov3razine">
    <w:name w:val="Naslov 3. razine"/>
    <w:basedOn w:val="Normal"/>
    <w:link w:val="Naslov3razineChar"/>
    <w:rsid w:val="00057E0C"/>
    <w:pPr>
      <w:spacing w:before="240" w:after="120"/>
    </w:pPr>
    <w:rPr>
      <w:rFonts w:ascii="Arial" w:hAnsi="Arial"/>
    </w:rPr>
  </w:style>
  <w:style w:type="paragraph" w:customStyle="1" w:styleId="Naslov4razine">
    <w:name w:val="Naslov 4. razine"/>
    <w:basedOn w:val="Normal"/>
    <w:rsid w:val="00251D1A"/>
    <w:pPr>
      <w:spacing w:before="240" w:after="120"/>
    </w:pPr>
    <w:rPr>
      <w:rFonts w:ascii="Arial" w:hAnsi="Arial"/>
      <w:b/>
      <w:i/>
    </w:rPr>
  </w:style>
  <w:style w:type="character" w:customStyle="1" w:styleId="Naslov3razineChar">
    <w:name w:val="Naslov 3. razine Char"/>
    <w:basedOn w:val="DefaultParagraphFont"/>
    <w:link w:val="Naslov3razine"/>
    <w:rsid w:val="00057E0C"/>
    <w:rPr>
      <w:rFonts w:ascii="Arial" w:hAnsi="Arial"/>
      <w:sz w:val="24"/>
      <w:szCs w:val="24"/>
      <w:lang w:val="hr-HR" w:eastAsia="hr-HR" w:bidi="ar-SA"/>
    </w:rPr>
  </w:style>
  <w:style w:type="paragraph" w:styleId="TOC3">
    <w:name w:val="toc 3"/>
    <w:basedOn w:val="Naslov3razine"/>
    <w:next w:val="Normal"/>
    <w:autoRedefine/>
    <w:uiPriority w:val="39"/>
    <w:rsid w:val="00807EBA"/>
    <w:pPr>
      <w:spacing w:before="0" w:after="0"/>
      <w:ind w:left="480"/>
    </w:pPr>
    <w:rPr>
      <w:rFonts w:ascii="Times New Roman" w:hAnsi="Times New Roman"/>
      <w:i/>
      <w:iCs/>
      <w:sz w:val="20"/>
      <w:szCs w:val="20"/>
    </w:rPr>
  </w:style>
  <w:style w:type="paragraph" w:styleId="TOC5">
    <w:name w:val="toc 5"/>
    <w:basedOn w:val="Normal"/>
    <w:next w:val="Normal"/>
    <w:autoRedefine/>
    <w:semiHidden/>
    <w:rsid w:val="00FA650F"/>
    <w:pPr>
      <w:ind w:left="960"/>
    </w:pPr>
    <w:rPr>
      <w:sz w:val="18"/>
      <w:szCs w:val="18"/>
    </w:rPr>
  </w:style>
  <w:style w:type="paragraph" w:styleId="TOC6">
    <w:name w:val="toc 6"/>
    <w:basedOn w:val="Normal"/>
    <w:next w:val="Normal"/>
    <w:autoRedefine/>
    <w:semiHidden/>
    <w:rsid w:val="00FA650F"/>
    <w:pPr>
      <w:ind w:left="1200"/>
    </w:pPr>
    <w:rPr>
      <w:sz w:val="18"/>
      <w:szCs w:val="18"/>
    </w:rPr>
  </w:style>
  <w:style w:type="paragraph" w:styleId="TOC7">
    <w:name w:val="toc 7"/>
    <w:basedOn w:val="Normal"/>
    <w:next w:val="Normal"/>
    <w:autoRedefine/>
    <w:semiHidden/>
    <w:rsid w:val="00FA650F"/>
    <w:pPr>
      <w:ind w:left="1440"/>
    </w:pPr>
    <w:rPr>
      <w:sz w:val="18"/>
      <w:szCs w:val="18"/>
    </w:rPr>
  </w:style>
  <w:style w:type="paragraph" w:styleId="TOC8">
    <w:name w:val="toc 8"/>
    <w:basedOn w:val="Normal"/>
    <w:next w:val="Normal"/>
    <w:autoRedefine/>
    <w:semiHidden/>
    <w:rsid w:val="00FA650F"/>
    <w:pPr>
      <w:ind w:left="1680"/>
    </w:pPr>
    <w:rPr>
      <w:sz w:val="18"/>
      <w:szCs w:val="18"/>
    </w:rPr>
  </w:style>
  <w:style w:type="paragraph" w:styleId="TOC9">
    <w:name w:val="toc 9"/>
    <w:basedOn w:val="Normal"/>
    <w:next w:val="Normal"/>
    <w:autoRedefine/>
    <w:semiHidden/>
    <w:rsid w:val="00FA650F"/>
    <w:pPr>
      <w:ind w:left="1920"/>
    </w:pPr>
    <w:rPr>
      <w:sz w:val="18"/>
      <w:szCs w:val="18"/>
    </w:rPr>
  </w:style>
  <w:style w:type="paragraph" w:styleId="Caption">
    <w:name w:val="caption"/>
    <w:basedOn w:val="Normal"/>
    <w:next w:val="Normal"/>
    <w:rsid w:val="00AC28F8"/>
    <w:pPr>
      <w:spacing w:before="120" w:after="120"/>
    </w:pPr>
    <w:rPr>
      <w:b/>
      <w:bCs/>
      <w:sz w:val="20"/>
      <w:szCs w:val="20"/>
    </w:rPr>
  </w:style>
  <w:style w:type="paragraph" w:customStyle="1" w:styleId="Naslovslike">
    <w:name w:val="Naslov slike"/>
    <w:basedOn w:val="Normal"/>
    <w:rsid w:val="00AC28F8"/>
    <w:pPr>
      <w:spacing w:before="120" w:after="240"/>
      <w:jc w:val="center"/>
    </w:pPr>
    <w:rPr>
      <w:b/>
    </w:rPr>
  </w:style>
  <w:style w:type="paragraph" w:customStyle="1" w:styleId="Tekstfusnote1">
    <w:name w:val="Tekst fusnote1"/>
    <w:basedOn w:val="FootnoteText"/>
    <w:link w:val="TekstfusnoteChar"/>
    <w:rsid w:val="00745EC7"/>
  </w:style>
  <w:style w:type="character" w:customStyle="1" w:styleId="FootnoteTextChar">
    <w:name w:val="Footnote Text Char"/>
    <w:basedOn w:val="DefaultParagraphFont"/>
    <w:link w:val="FootnoteText"/>
    <w:rsid w:val="00745EC7"/>
    <w:rPr>
      <w:lang w:val="hr-HR" w:eastAsia="hr-HR" w:bidi="ar-SA"/>
    </w:rPr>
  </w:style>
  <w:style w:type="character" w:customStyle="1" w:styleId="TekstfusnoteChar">
    <w:name w:val="Tekst fusnote Char"/>
    <w:basedOn w:val="FootnoteTextChar"/>
    <w:link w:val="Tekstfusnote1"/>
    <w:rsid w:val="00745EC7"/>
    <w:rPr>
      <w:lang w:val="hr-HR" w:eastAsia="hr-HR" w:bidi="ar-SA"/>
    </w:rPr>
  </w:style>
  <w:style w:type="paragraph" w:styleId="BalloonText">
    <w:name w:val="Balloon Text"/>
    <w:basedOn w:val="Normal"/>
    <w:link w:val="BalloonTextChar"/>
    <w:rsid w:val="00035739"/>
    <w:rPr>
      <w:rFonts w:ascii="Tahoma" w:hAnsi="Tahoma" w:cs="Tahoma"/>
      <w:sz w:val="16"/>
      <w:szCs w:val="16"/>
    </w:rPr>
  </w:style>
  <w:style w:type="character" w:customStyle="1" w:styleId="BalloonTextChar">
    <w:name w:val="Balloon Text Char"/>
    <w:basedOn w:val="DefaultParagraphFont"/>
    <w:link w:val="BalloonText"/>
    <w:rsid w:val="00035739"/>
    <w:rPr>
      <w:rFonts w:ascii="Tahoma" w:hAnsi="Tahoma" w:cs="Tahoma"/>
      <w:sz w:val="16"/>
      <w:szCs w:val="16"/>
    </w:rPr>
  </w:style>
  <w:style w:type="paragraph" w:styleId="ListParagraph">
    <w:name w:val="List Paragraph"/>
    <w:basedOn w:val="Normal"/>
    <w:uiPriority w:val="34"/>
    <w:qFormat/>
    <w:rsid w:val="009B64D6"/>
    <w:pPr>
      <w:ind w:left="720"/>
      <w:contextualSpacing/>
    </w:pPr>
  </w:style>
  <w:style w:type="character" w:customStyle="1" w:styleId="apple-style-span">
    <w:name w:val="apple-style-span"/>
    <w:basedOn w:val="DefaultParagraphFont"/>
    <w:rsid w:val="008B00B7"/>
  </w:style>
  <w:style w:type="character" w:customStyle="1" w:styleId="apple-converted-space">
    <w:name w:val="apple-converted-space"/>
    <w:basedOn w:val="DefaultParagraphFont"/>
    <w:rsid w:val="008B00B7"/>
  </w:style>
  <w:style w:type="table" w:customStyle="1" w:styleId="LightShading-Accent11">
    <w:name w:val="Light Shading - Accent 11"/>
    <w:basedOn w:val="TableNormal"/>
    <w:uiPriority w:val="60"/>
    <w:rsid w:val="00A8798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143BCA"/>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character" w:customStyle="1" w:styleId="FooterChar">
    <w:name w:val="Footer Char"/>
    <w:basedOn w:val="DefaultParagraphFont"/>
    <w:link w:val="Footer"/>
    <w:uiPriority w:val="99"/>
    <w:rsid w:val="004D53A8"/>
    <w:rPr>
      <w:sz w:val="24"/>
      <w:szCs w:val="24"/>
    </w:rPr>
  </w:style>
  <w:style w:type="character" w:styleId="PlaceholderText">
    <w:name w:val="Placeholder Text"/>
    <w:basedOn w:val="DefaultParagraphFont"/>
    <w:uiPriority w:val="99"/>
    <w:semiHidden/>
    <w:rsid w:val="008B5D5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numbering" w:customStyle="1" w:styleId="Zaglavlje">
    <w:name w:val="Natuknice"/>
    <w:pPr>
      <w:numPr>
        <w:numId w:val="14"/>
      </w:numPr>
    </w:pPr>
  </w:style>
  <w:style w:type="numbering" w:customStyle="1" w:styleId="Podnoje">
    <w:name w:val="111111"/>
  </w:style>
  <w:style w:type="numbering" w:customStyle="1" w:styleId="Brojstranice">
    <w:name w:val="Natuknicerimskibrojevi"/>
    <w:pPr>
      <w:numPr>
        <w:numId w:val="17"/>
      </w:numPr>
    </w:pPr>
  </w:style>
  <w:style w:type="numbering" w:customStyle="1" w:styleId="Naslov1razine">
    <w:name w:val="ArticleSection"/>
    <w:pPr>
      <w:numPr>
        <w:numId w:val="3"/>
      </w:numPr>
    </w:pPr>
  </w:style>
  <w:style w:type="numbering" w:customStyle="1" w:styleId="111111">
    <w:name w:val="Literatura"/>
    <w:pPr>
      <w:numPr>
        <w:numId w:val="21"/>
      </w:numPr>
    </w:pPr>
  </w:style>
  <w:style w:type="numbering" w:customStyle="1" w:styleId="1ai">
    <w:name w:val="1ai"/>
    <w:pPr>
      <w:numPr>
        <w:numId w:val="2"/>
      </w:numPr>
    </w:pPr>
  </w:style>
  <w:style w:type="numbering" w:customStyle="1" w:styleId="lanaksekcija">
    <w:name w:val="lanaksekcija"/>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uno\Documents\Downloads\Predlozak-v8.dot" TargetMode="Externa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0FA2C2-A4A0-4B89-9432-77F963A82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Predlozak-v8</Template>
  <TotalTime>104</TotalTime>
  <Pages>21</Pages>
  <Words>1747</Words>
  <Characters>9960</Characters>
  <Application>Microsoft Office Word</Application>
  <DocSecurity>0</DocSecurity>
  <Lines>83</Lines>
  <Paragraphs>23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SVEUČILIŠTE U ZAGREBU</vt:lpstr>
      <vt:lpstr>SVEUČILIŠTE U ZAGREBU</vt:lpstr>
    </vt:vector>
  </TitlesOfParts>
  <Company>foi</Company>
  <LinksUpToDate>false</LinksUpToDate>
  <CharactersWithSpaces>11684</CharactersWithSpaces>
  <SharedDoc>false</SharedDoc>
  <HLinks>
    <vt:vector size="66" baseType="variant">
      <vt:variant>
        <vt:i4>1179708</vt:i4>
      </vt:variant>
      <vt:variant>
        <vt:i4>62</vt:i4>
      </vt:variant>
      <vt:variant>
        <vt:i4>0</vt:i4>
      </vt:variant>
      <vt:variant>
        <vt:i4>5</vt:i4>
      </vt:variant>
      <vt:variant>
        <vt:lpwstr/>
      </vt:variant>
      <vt:variant>
        <vt:lpwstr>_Toc201895687</vt:lpwstr>
      </vt:variant>
      <vt:variant>
        <vt:i4>1179708</vt:i4>
      </vt:variant>
      <vt:variant>
        <vt:i4>56</vt:i4>
      </vt:variant>
      <vt:variant>
        <vt:i4>0</vt:i4>
      </vt:variant>
      <vt:variant>
        <vt:i4>5</vt:i4>
      </vt:variant>
      <vt:variant>
        <vt:lpwstr/>
      </vt:variant>
      <vt:variant>
        <vt:lpwstr>_Toc201895686</vt:lpwstr>
      </vt:variant>
      <vt:variant>
        <vt:i4>1179708</vt:i4>
      </vt:variant>
      <vt:variant>
        <vt:i4>50</vt:i4>
      </vt:variant>
      <vt:variant>
        <vt:i4>0</vt:i4>
      </vt:variant>
      <vt:variant>
        <vt:i4>5</vt:i4>
      </vt:variant>
      <vt:variant>
        <vt:lpwstr/>
      </vt:variant>
      <vt:variant>
        <vt:lpwstr>_Toc201895685</vt:lpwstr>
      </vt:variant>
      <vt:variant>
        <vt:i4>1179708</vt:i4>
      </vt:variant>
      <vt:variant>
        <vt:i4>44</vt:i4>
      </vt:variant>
      <vt:variant>
        <vt:i4>0</vt:i4>
      </vt:variant>
      <vt:variant>
        <vt:i4>5</vt:i4>
      </vt:variant>
      <vt:variant>
        <vt:lpwstr/>
      </vt:variant>
      <vt:variant>
        <vt:lpwstr>_Toc201895684</vt:lpwstr>
      </vt:variant>
      <vt:variant>
        <vt:i4>1179708</vt:i4>
      </vt:variant>
      <vt:variant>
        <vt:i4>38</vt:i4>
      </vt:variant>
      <vt:variant>
        <vt:i4>0</vt:i4>
      </vt:variant>
      <vt:variant>
        <vt:i4>5</vt:i4>
      </vt:variant>
      <vt:variant>
        <vt:lpwstr/>
      </vt:variant>
      <vt:variant>
        <vt:lpwstr>_Toc201895683</vt:lpwstr>
      </vt:variant>
      <vt:variant>
        <vt:i4>1179708</vt:i4>
      </vt:variant>
      <vt:variant>
        <vt:i4>32</vt:i4>
      </vt:variant>
      <vt:variant>
        <vt:i4>0</vt:i4>
      </vt:variant>
      <vt:variant>
        <vt:i4>5</vt:i4>
      </vt:variant>
      <vt:variant>
        <vt:lpwstr/>
      </vt:variant>
      <vt:variant>
        <vt:lpwstr>_Toc201895682</vt:lpwstr>
      </vt:variant>
      <vt:variant>
        <vt:i4>1179708</vt:i4>
      </vt:variant>
      <vt:variant>
        <vt:i4>26</vt:i4>
      </vt:variant>
      <vt:variant>
        <vt:i4>0</vt:i4>
      </vt:variant>
      <vt:variant>
        <vt:i4>5</vt:i4>
      </vt:variant>
      <vt:variant>
        <vt:lpwstr/>
      </vt:variant>
      <vt:variant>
        <vt:lpwstr>_Toc201895681</vt:lpwstr>
      </vt:variant>
      <vt:variant>
        <vt:i4>1179708</vt:i4>
      </vt:variant>
      <vt:variant>
        <vt:i4>20</vt:i4>
      </vt:variant>
      <vt:variant>
        <vt:i4>0</vt:i4>
      </vt:variant>
      <vt:variant>
        <vt:i4>5</vt:i4>
      </vt:variant>
      <vt:variant>
        <vt:lpwstr/>
      </vt:variant>
      <vt:variant>
        <vt:lpwstr>_Toc201895680</vt:lpwstr>
      </vt:variant>
      <vt:variant>
        <vt:i4>1900604</vt:i4>
      </vt:variant>
      <vt:variant>
        <vt:i4>14</vt:i4>
      </vt:variant>
      <vt:variant>
        <vt:i4>0</vt:i4>
      </vt:variant>
      <vt:variant>
        <vt:i4>5</vt:i4>
      </vt:variant>
      <vt:variant>
        <vt:lpwstr/>
      </vt:variant>
      <vt:variant>
        <vt:lpwstr>_Toc201895679</vt:lpwstr>
      </vt:variant>
      <vt:variant>
        <vt:i4>1900604</vt:i4>
      </vt:variant>
      <vt:variant>
        <vt:i4>8</vt:i4>
      </vt:variant>
      <vt:variant>
        <vt:i4>0</vt:i4>
      </vt:variant>
      <vt:variant>
        <vt:i4>5</vt:i4>
      </vt:variant>
      <vt:variant>
        <vt:lpwstr/>
      </vt:variant>
      <vt:variant>
        <vt:lpwstr>_Toc201895678</vt:lpwstr>
      </vt:variant>
      <vt:variant>
        <vt:i4>1900604</vt:i4>
      </vt:variant>
      <vt:variant>
        <vt:i4>2</vt:i4>
      </vt:variant>
      <vt:variant>
        <vt:i4>0</vt:i4>
      </vt:variant>
      <vt:variant>
        <vt:i4>5</vt:i4>
      </vt:variant>
      <vt:variant>
        <vt:lpwstr/>
      </vt:variant>
      <vt:variant>
        <vt:lpwstr>_Toc201895677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SVEUČILIŠTE U ZAGREBU</dc:title>
  <dc:creator>Kruno</dc:creator>
  <cp:lastModifiedBy>Josipa</cp:lastModifiedBy>
  <cp:revision>29</cp:revision>
  <cp:lastPrinted>2014-06-23T09:54:00Z</cp:lastPrinted>
  <dcterms:created xsi:type="dcterms:W3CDTF">2015-02-04T22:06:00Z</dcterms:created>
  <dcterms:modified xsi:type="dcterms:W3CDTF">2015-02-12T00:58:00Z</dcterms:modified>
</cp:coreProperties>
</file>